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2454" w14:textId="77777777" w:rsidR="00004BC6" w:rsidRPr="00DC3773" w:rsidRDefault="00004BC6" w:rsidP="00004BC6">
      <w:pPr>
        <w:rPr>
          <w:rFonts w:cstheme="minorHAnsi"/>
          <w:szCs w:val="20"/>
        </w:rPr>
      </w:pPr>
      <w:bookmarkStart w:id="0" w:name="_Hlk500253984"/>
      <w:r w:rsidRPr="00DC3773">
        <w:rPr>
          <w:rFonts w:cs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EBAA06" wp14:editId="2D6CE1BA">
                <wp:simplePos x="0" y="0"/>
                <wp:positionH relativeFrom="column">
                  <wp:posOffset>-19685</wp:posOffset>
                </wp:positionH>
                <wp:positionV relativeFrom="paragraph">
                  <wp:posOffset>-12065</wp:posOffset>
                </wp:positionV>
                <wp:extent cx="6000750" cy="8515350"/>
                <wp:effectExtent l="19050" t="1905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851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CE63E" id="Rectangle 9" o:spid="_x0000_s1026" style="position:absolute;margin-left:-1.55pt;margin-top:-.95pt;width:472.5pt;height:670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" filled="f" strokeweight="2.25pt"/>
            </w:pict>
          </mc:Fallback>
        </mc:AlternateContent>
      </w:r>
      <w:r w:rsidR="005301A9" w:rsidRPr="00DC3773">
        <w:rPr>
          <w:rFonts w:cstheme="minorHAnsi"/>
          <w:szCs w:val="20"/>
        </w:rPr>
        <w:t xml:space="preserve"> </w:t>
      </w:r>
    </w:p>
    <w:p w14:paraId="0B197D8A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6BF1D47F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37720346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2BF46714" w14:textId="77777777" w:rsidR="00004BC6" w:rsidRPr="00DC3773" w:rsidRDefault="00004BC6" w:rsidP="00004BC6">
      <w:pPr>
        <w:jc w:val="center"/>
        <w:rPr>
          <w:rFonts w:cstheme="minorHAnsi"/>
          <w:szCs w:val="20"/>
        </w:rPr>
      </w:pPr>
    </w:p>
    <w:p w14:paraId="5A232B27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123B5C8D" w14:textId="0B5F19A6" w:rsidR="00004BC6" w:rsidRPr="00DC3773" w:rsidRDefault="001B6E91" w:rsidP="00004BC6">
      <w:pPr>
        <w:jc w:val="center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 wp14:anchorId="5A67BAC3" wp14:editId="5874B34A">
            <wp:extent cx="3904091" cy="1179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52" cy="11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377C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420F549B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612D9FDD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2E5ACE28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63643149" w14:textId="65C758C0" w:rsidR="00647DE3" w:rsidRDefault="00BE0EA7" w:rsidP="00004BC6">
      <w:pPr>
        <w:jc w:val="center"/>
        <w:rPr>
          <w:rFonts w:cstheme="minorHAnsi"/>
          <w:b/>
          <w:sz w:val="28"/>
          <w:szCs w:val="28"/>
        </w:rPr>
      </w:pPr>
      <w:bookmarkStart w:id="1" w:name="_Toc503371572"/>
      <w:r>
        <w:rPr>
          <w:rFonts w:cstheme="minorHAnsi"/>
          <w:b/>
          <w:sz w:val="28"/>
          <w:szCs w:val="28"/>
        </w:rPr>
        <w:t>Certs Management</w:t>
      </w:r>
      <w:r w:rsidR="00697955">
        <w:rPr>
          <w:rFonts w:cstheme="minorHAnsi"/>
          <w:b/>
          <w:sz w:val="28"/>
          <w:szCs w:val="28"/>
        </w:rPr>
        <w:t xml:space="preserve"> Drop </w:t>
      </w:r>
      <w:r w:rsidR="00797E9F">
        <w:rPr>
          <w:rFonts w:cstheme="minorHAnsi"/>
          <w:b/>
          <w:sz w:val="28"/>
          <w:szCs w:val="28"/>
        </w:rPr>
        <w:t>3</w:t>
      </w:r>
    </w:p>
    <w:p w14:paraId="505E9CEA" w14:textId="0C055F36" w:rsidR="005430BE" w:rsidRDefault="00FA2D2E" w:rsidP="00004BC6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UAT</w:t>
      </w:r>
      <w:r w:rsidR="00AE3EA6">
        <w:rPr>
          <w:rFonts w:cstheme="minorHAnsi"/>
          <w:b/>
          <w:sz w:val="28"/>
          <w:szCs w:val="28"/>
        </w:rPr>
        <w:t xml:space="preserve"> Evidence</w:t>
      </w:r>
    </w:p>
    <w:p w14:paraId="213B76CE" w14:textId="77777777" w:rsidR="00004BC6" w:rsidRPr="001C2235" w:rsidRDefault="00004BC6" w:rsidP="00004BC6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1C2235">
        <w:rPr>
          <w:rFonts w:cstheme="minorHAnsi"/>
          <w:b/>
          <w:sz w:val="28"/>
          <w:szCs w:val="28"/>
        </w:rPr>
        <w:t>Telkomsel</w:t>
      </w:r>
      <w:proofErr w:type="spellEnd"/>
      <w:r w:rsidRPr="001C2235">
        <w:rPr>
          <w:rFonts w:cstheme="minorHAnsi"/>
          <w:b/>
          <w:sz w:val="28"/>
          <w:szCs w:val="28"/>
        </w:rPr>
        <w:t xml:space="preserve"> Digital Core Project</w:t>
      </w:r>
      <w:bookmarkEnd w:id="1"/>
    </w:p>
    <w:p w14:paraId="0149836C" w14:textId="77777777" w:rsidR="00004BC6" w:rsidRPr="001C2235" w:rsidRDefault="00004BC6" w:rsidP="00004BC6">
      <w:pPr>
        <w:rPr>
          <w:rFonts w:cstheme="minorHAnsi"/>
          <w:sz w:val="22"/>
        </w:rPr>
      </w:pPr>
    </w:p>
    <w:p w14:paraId="7C437DC1" w14:textId="77777777" w:rsidR="00004BC6" w:rsidRPr="001C2235" w:rsidRDefault="00004BC6" w:rsidP="00004BC6">
      <w:pPr>
        <w:rPr>
          <w:rFonts w:cstheme="minorHAnsi"/>
          <w:sz w:val="22"/>
        </w:rPr>
      </w:pPr>
    </w:p>
    <w:p w14:paraId="443C45CF" w14:textId="77777777" w:rsidR="00004BC6" w:rsidRPr="001C2235" w:rsidRDefault="00004BC6" w:rsidP="00004BC6">
      <w:pPr>
        <w:rPr>
          <w:rFonts w:cstheme="minorHAnsi"/>
          <w:sz w:val="22"/>
        </w:rPr>
      </w:pPr>
    </w:p>
    <w:p w14:paraId="574EDC68" w14:textId="77777777" w:rsidR="00004BC6" w:rsidRPr="001C2235" w:rsidRDefault="00004BC6" w:rsidP="00004BC6">
      <w:pPr>
        <w:rPr>
          <w:rFonts w:cstheme="minorHAnsi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250"/>
      </w:tblGrid>
      <w:tr w:rsidR="004323DD" w:rsidRPr="001C2235" w14:paraId="39D1BEBA" w14:textId="77777777" w:rsidTr="00647DE3">
        <w:trPr>
          <w:jc w:val="center"/>
        </w:trPr>
        <w:tc>
          <w:tcPr>
            <w:tcW w:w="1710" w:type="dxa"/>
          </w:tcPr>
          <w:p w14:paraId="1F9B31C6" w14:textId="77777777" w:rsidR="004323DD" w:rsidRPr="001C2235" w:rsidRDefault="004323DD" w:rsidP="00457CF9">
            <w:pPr>
              <w:spacing w:after="0"/>
              <w:rPr>
                <w:rFonts w:cstheme="minorHAnsi"/>
                <w:b/>
                <w:kern w:val="28"/>
                <w:sz w:val="22"/>
                <w:lang w:val="en-GB"/>
              </w:rPr>
            </w:pPr>
            <w:r w:rsidRPr="001C2235">
              <w:rPr>
                <w:rFonts w:cstheme="minorHAnsi"/>
                <w:b/>
                <w:kern w:val="28"/>
                <w:sz w:val="22"/>
                <w:lang w:val="en-GB"/>
              </w:rPr>
              <w:t>Prepared By</w:t>
            </w:r>
          </w:p>
        </w:tc>
        <w:tc>
          <w:tcPr>
            <w:tcW w:w="2250" w:type="dxa"/>
          </w:tcPr>
          <w:p w14:paraId="1FD141B0" w14:textId="77777777" w:rsidR="004323DD" w:rsidRPr="001C2235" w:rsidRDefault="004323DD" w:rsidP="00457CF9">
            <w:pPr>
              <w:spacing w:after="0"/>
              <w:rPr>
                <w:rFonts w:cstheme="minorHAnsi"/>
                <w:b/>
                <w:kern w:val="28"/>
                <w:sz w:val="22"/>
                <w:lang w:val="en-GB"/>
              </w:rPr>
            </w:pPr>
            <w:r w:rsidRPr="001C2235">
              <w:rPr>
                <w:rFonts w:cstheme="minorHAnsi"/>
                <w:b/>
                <w:kern w:val="28"/>
                <w:sz w:val="22"/>
                <w:lang w:val="en-GB"/>
              </w:rPr>
              <w:t>: Accenture</w:t>
            </w:r>
          </w:p>
        </w:tc>
      </w:tr>
      <w:tr w:rsidR="004323DD" w:rsidRPr="001C2235" w14:paraId="1E665467" w14:textId="77777777" w:rsidTr="00647DE3">
        <w:trPr>
          <w:jc w:val="center"/>
        </w:trPr>
        <w:tc>
          <w:tcPr>
            <w:tcW w:w="1710" w:type="dxa"/>
          </w:tcPr>
          <w:p w14:paraId="3E8EAB7B" w14:textId="77777777" w:rsidR="004323DD" w:rsidRPr="001C2235" w:rsidRDefault="004323DD" w:rsidP="00457CF9">
            <w:pPr>
              <w:spacing w:after="0"/>
              <w:rPr>
                <w:rFonts w:cstheme="minorHAnsi"/>
                <w:b/>
                <w:kern w:val="28"/>
                <w:sz w:val="22"/>
                <w:lang w:val="en-GB"/>
              </w:rPr>
            </w:pPr>
            <w:r w:rsidRPr="001C2235">
              <w:rPr>
                <w:rFonts w:cstheme="minorHAnsi"/>
                <w:b/>
                <w:kern w:val="28"/>
                <w:sz w:val="22"/>
                <w:lang w:val="en-GB"/>
              </w:rPr>
              <w:t>Date</w:t>
            </w:r>
          </w:p>
        </w:tc>
        <w:tc>
          <w:tcPr>
            <w:tcW w:w="2250" w:type="dxa"/>
          </w:tcPr>
          <w:p w14:paraId="02555339" w14:textId="579C7FA7" w:rsidR="004323DD" w:rsidRPr="001C2235" w:rsidRDefault="004323DD" w:rsidP="00457CF9">
            <w:pPr>
              <w:spacing w:after="0"/>
              <w:rPr>
                <w:rFonts w:cstheme="minorHAnsi"/>
                <w:b/>
                <w:kern w:val="28"/>
                <w:sz w:val="22"/>
                <w:lang w:val="en-GB"/>
              </w:rPr>
            </w:pPr>
            <w:r w:rsidRPr="001C2235">
              <w:rPr>
                <w:rFonts w:cstheme="minorHAnsi"/>
                <w:b/>
                <w:kern w:val="28"/>
                <w:sz w:val="22"/>
                <w:lang w:val="en-GB"/>
              </w:rPr>
              <w:t xml:space="preserve">: </w:t>
            </w:r>
            <w:r w:rsidR="00FA2D2E">
              <w:rPr>
                <w:rFonts w:cstheme="minorHAnsi"/>
                <w:b/>
                <w:kern w:val="28"/>
                <w:sz w:val="22"/>
                <w:lang w:val="en-GB"/>
              </w:rPr>
              <w:t>22</w:t>
            </w:r>
            <w:r w:rsidR="00BE0EA7" w:rsidRPr="00BE0EA7">
              <w:rPr>
                <w:rFonts w:cstheme="minorHAnsi"/>
                <w:b/>
                <w:kern w:val="28"/>
                <w:sz w:val="22"/>
                <w:vertAlign w:val="superscript"/>
                <w:lang w:val="en-GB"/>
              </w:rPr>
              <w:t>th</w:t>
            </w:r>
            <w:r w:rsidR="00683C48">
              <w:rPr>
                <w:rFonts w:cstheme="minorHAnsi"/>
                <w:b/>
                <w:kern w:val="28"/>
                <w:sz w:val="22"/>
                <w:lang w:val="en-GB"/>
              </w:rPr>
              <w:t xml:space="preserve"> </w:t>
            </w:r>
            <w:r w:rsidR="00797E9F">
              <w:rPr>
                <w:rFonts w:cstheme="minorHAnsi"/>
                <w:b/>
                <w:kern w:val="28"/>
                <w:sz w:val="22"/>
                <w:lang w:val="en-GB"/>
              </w:rPr>
              <w:t>October</w:t>
            </w:r>
            <w:r w:rsidR="005E0061">
              <w:rPr>
                <w:rFonts w:cstheme="minorHAnsi"/>
                <w:b/>
                <w:kern w:val="28"/>
                <w:sz w:val="22"/>
                <w:lang w:val="en-GB"/>
              </w:rPr>
              <w:t xml:space="preserve"> 2021</w:t>
            </w:r>
          </w:p>
        </w:tc>
      </w:tr>
    </w:tbl>
    <w:p w14:paraId="076A6331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62E4E9AB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02E54361" w14:textId="77777777" w:rsidR="00004BC6" w:rsidRPr="00DC3773" w:rsidRDefault="00004BC6" w:rsidP="00004BC6">
      <w:pPr>
        <w:rPr>
          <w:rFonts w:cstheme="minorHAnsi"/>
          <w:szCs w:val="20"/>
        </w:rPr>
      </w:pPr>
    </w:p>
    <w:p w14:paraId="30569630" w14:textId="77777777" w:rsidR="00432A5C" w:rsidRPr="00DC3773" w:rsidRDefault="00432A5C" w:rsidP="00004BC6">
      <w:pPr>
        <w:rPr>
          <w:rFonts w:cstheme="minorHAnsi"/>
          <w:szCs w:val="20"/>
        </w:rPr>
      </w:pPr>
    </w:p>
    <w:p w14:paraId="51F70449" w14:textId="77777777" w:rsidR="00231106" w:rsidRPr="001C2235" w:rsidRDefault="00231106" w:rsidP="006B26EA">
      <w:pPr>
        <w:pStyle w:val="Heading1"/>
        <w:numPr>
          <w:ilvl w:val="0"/>
          <w:numId w:val="0"/>
        </w:numPr>
        <w:rPr>
          <w:rFonts w:cstheme="minorHAnsi"/>
          <w:sz w:val="22"/>
          <w:lang w:val="en-GB"/>
        </w:rPr>
      </w:pPr>
      <w:bookmarkStart w:id="2" w:name="TContents"/>
      <w:bookmarkStart w:id="3" w:name="_Toc500284095"/>
      <w:bookmarkStart w:id="4" w:name="_Toc73734747"/>
      <w:r w:rsidRPr="001C2235">
        <w:rPr>
          <w:rFonts w:cstheme="minorHAnsi"/>
          <w:sz w:val="22"/>
          <w:lang w:val="en-GB"/>
        </w:rPr>
        <w:lastRenderedPageBreak/>
        <w:t>Contents</w:t>
      </w:r>
      <w:bookmarkEnd w:id="2"/>
      <w:bookmarkEnd w:id="3"/>
      <w:bookmarkEnd w:id="4"/>
    </w:p>
    <w:p w14:paraId="0C6C4ACD" w14:textId="77777777" w:rsidR="009A6626" w:rsidRPr="001C2235" w:rsidRDefault="009A6626" w:rsidP="006B26EA">
      <w:pPr>
        <w:pStyle w:val="Heading2"/>
        <w:numPr>
          <w:ilvl w:val="0"/>
          <w:numId w:val="0"/>
        </w:numPr>
        <w:rPr>
          <w:rFonts w:cstheme="minorHAnsi"/>
          <w:sz w:val="22"/>
          <w:lang w:val="en-GB"/>
        </w:rPr>
      </w:pPr>
      <w:bookmarkStart w:id="5" w:name="_Toc500284096"/>
      <w:bookmarkStart w:id="6" w:name="_Toc73734748"/>
      <w:r w:rsidRPr="001C2235">
        <w:rPr>
          <w:rFonts w:cstheme="minorHAnsi"/>
          <w:sz w:val="22"/>
          <w:lang w:val="en-GB"/>
        </w:rPr>
        <w:t>Table of Contents</w:t>
      </w:r>
      <w:bookmarkEnd w:id="5"/>
      <w:bookmarkEnd w:id="6"/>
    </w:p>
    <w:bookmarkStart w:id="7" w:name="INSERT_HERE"/>
    <w:bookmarkEnd w:id="7"/>
    <w:p w14:paraId="789CCDA8" w14:textId="48401CDE" w:rsidR="00FC0E17" w:rsidRDefault="0030219B">
      <w:pPr>
        <w:pStyle w:val="TOC1"/>
        <w:rPr>
          <w:noProof/>
          <w:sz w:val="22"/>
        </w:rPr>
      </w:pPr>
      <w:r w:rsidRPr="001C2235">
        <w:rPr>
          <w:rFonts w:cstheme="minorHAnsi"/>
          <w:sz w:val="22"/>
          <w:lang w:val="en-GB"/>
        </w:rPr>
        <w:fldChar w:fldCharType="begin"/>
      </w:r>
      <w:r w:rsidRPr="001C2235">
        <w:rPr>
          <w:rFonts w:cstheme="minorHAnsi"/>
          <w:sz w:val="22"/>
          <w:lang w:val="en-GB"/>
        </w:rPr>
        <w:instrText xml:space="preserve"> TOC \o "1-4" </w:instrText>
      </w:r>
      <w:r w:rsidRPr="001C2235">
        <w:rPr>
          <w:rFonts w:cstheme="minorHAnsi"/>
          <w:sz w:val="22"/>
          <w:lang w:val="en-GB"/>
        </w:rPr>
        <w:fldChar w:fldCharType="separate"/>
      </w:r>
      <w:r w:rsidR="00FC0E17" w:rsidRPr="002623B7">
        <w:rPr>
          <w:rFonts w:cstheme="minorHAnsi"/>
          <w:noProof/>
          <w:lang w:val="en-GB"/>
        </w:rPr>
        <w:t>Contents</w:t>
      </w:r>
      <w:r w:rsidR="00FC0E17">
        <w:rPr>
          <w:noProof/>
        </w:rPr>
        <w:tab/>
      </w:r>
      <w:r w:rsidR="00FC0E17">
        <w:rPr>
          <w:noProof/>
        </w:rPr>
        <w:fldChar w:fldCharType="begin"/>
      </w:r>
      <w:r w:rsidR="00FC0E17">
        <w:rPr>
          <w:noProof/>
        </w:rPr>
        <w:instrText xml:space="preserve"> PAGEREF _Toc73734747 \h </w:instrText>
      </w:r>
      <w:r w:rsidR="00FC0E17">
        <w:rPr>
          <w:noProof/>
        </w:rPr>
      </w:r>
      <w:r w:rsidR="00FC0E17">
        <w:rPr>
          <w:noProof/>
        </w:rPr>
        <w:fldChar w:fldCharType="separate"/>
      </w:r>
      <w:r w:rsidR="00FC0E17">
        <w:rPr>
          <w:noProof/>
        </w:rPr>
        <w:t>2</w:t>
      </w:r>
      <w:r w:rsidR="00FC0E17">
        <w:rPr>
          <w:noProof/>
        </w:rPr>
        <w:fldChar w:fldCharType="end"/>
      </w:r>
    </w:p>
    <w:p w14:paraId="328AAF14" w14:textId="23F30C27" w:rsidR="00FC0E17" w:rsidRDefault="00FC0E17">
      <w:pPr>
        <w:pStyle w:val="TOC2"/>
        <w:rPr>
          <w:noProof/>
          <w:sz w:val="22"/>
        </w:rPr>
      </w:pPr>
      <w:r w:rsidRPr="002623B7">
        <w:rPr>
          <w:rFonts w:cstheme="minorHAnsi"/>
          <w:noProof/>
          <w:lang w:val="en-GB"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B4E49" w14:textId="1C4EFC05" w:rsidR="00FC0E17" w:rsidRDefault="00FC0E17">
      <w:pPr>
        <w:pStyle w:val="TOC2"/>
        <w:rPr>
          <w:noProof/>
          <w:sz w:val="22"/>
        </w:rPr>
      </w:pPr>
      <w:r w:rsidRPr="002623B7">
        <w:rPr>
          <w:rFonts w:cstheme="minorHAnsi"/>
          <w:noProof/>
          <w:lang w:val="en-GB"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A70CF3" w14:textId="40BB9C9B" w:rsidR="00FC0E17" w:rsidRDefault="00FC0E17">
      <w:pPr>
        <w:pStyle w:val="TOC1"/>
        <w:tabs>
          <w:tab w:val="left" w:pos="600"/>
        </w:tabs>
        <w:rPr>
          <w:noProof/>
          <w:sz w:val="22"/>
        </w:rPr>
      </w:pPr>
      <w:r w:rsidRPr="002623B7">
        <w:rPr>
          <w:rFonts w:cstheme="minorHAnsi"/>
          <w:noProof/>
          <w:lang w:val="en-GB"/>
        </w:rPr>
        <w:t>1.</w:t>
      </w:r>
      <w:r>
        <w:rPr>
          <w:noProof/>
          <w:sz w:val="22"/>
        </w:rPr>
        <w:tab/>
      </w:r>
      <w:r w:rsidRPr="002623B7">
        <w:rPr>
          <w:rFonts w:cstheme="minorHAnsi"/>
          <w:noProof/>
          <w:lang w:val="en-GB"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8BC96" w14:textId="21CEFFEA" w:rsidR="00FC0E17" w:rsidRDefault="00FC0E17">
      <w:pPr>
        <w:pStyle w:val="TOC2"/>
        <w:tabs>
          <w:tab w:val="left" w:pos="800"/>
        </w:tabs>
        <w:rPr>
          <w:noProof/>
          <w:sz w:val="22"/>
        </w:rPr>
      </w:pPr>
      <w:r w:rsidRPr="002623B7">
        <w:rPr>
          <w:rFonts w:cstheme="minorHAnsi"/>
          <w:noProof/>
          <w:lang w:val="en-GB"/>
        </w:rPr>
        <w:t>1.1</w:t>
      </w:r>
      <w:r>
        <w:rPr>
          <w:noProof/>
          <w:sz w:val="22"/>
        </w:rPr>
        <w:tab/>
      </w:r>
      <w:r w:rsidRPr="002623B7">
        <w:rPr>
          <w:rFonts w:cstheme="minorHAnsi"/>
          <w:noProof/>
          <w:lang w:val="en-GB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7BF6D" w14:textId="569B2729" w:rsidR="00FC0E17" w:rsidRDefault="00FC0E17">
      <w:pPr>
        <w:pStyle w:val="TOC2"/>
        <w:tabs>
          <w:tab w:val="left" w:pos="800"/>
        </w:tabs>
        <w:rPr>
          <w:noProof/>
          <w:sz w:val="22"/>
        </w:rPr>
      </w:pPr>
      <w:r w:rsidRPr="002623B7">
        <w:rPr>
          <w:rFonts w:cstheme="minorHAnsi"/>
          <w:noProof/>
          <w:lang w:val="en-GB"/>
        </w:rPr>
        <w:t>1.2</w:t>
      </w:r>
      <w:r>
        <w:rPr>
          <w:noProof/>
          <w:sz w:val="22"/>
        </w:rPr>
        <w:tab/>
      </w:r>
      <w:r w:rsidRPr="002623B7">
        <w:rPr>
          <w:rFonts w:cstheme="minorHAnsi"/>
          <w:noProof/>
          <w:lang w:val="en-GB"/>
        </w:rPr>
        <w:t>After Enhancement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79908" w14:textId="2F473E0D" w:rsidR="00FC0E17" w:rsidRDefault="00FC0E17">
      <w:pPr>
        <w:pStyle w:val="TOC3"/>
        <w:tabs>
          <w:tab w:val="left" w:pos="1200"/>
        </w:tabs>
        <w:rPr>
          <w:noProof/>
          <w:sz w:val="22"/>
        </w:rPr>
      </w:pPr>
      <w:r w:rsidRPr="002623B7">
        <w:rPr>
          <w:rFonts w:cstheme="minorHAnsi"/>
          <w:noProof/>
        </w:rPr>
        <w:t>1.2.1</w:t>
      </w:r>
      <w:r>
        <w:rPr>
          <w:noProof/>
          <w:sz w:val="22"/>
        </w:rPr>
        <w:tab/>
      </w:r>
      <w:r w:rsidRPr="002623B7">
        <w:rPr>
          <w:rFonts w:cstheme="minorHAnsi"/>
          <w:noProof/>
        </w:rPr>
        <w:t>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698FA" w14:textId="43CC6DB1" w:rsidR="00FC0E17" w:rsidRDefault="00FC0E17">
      <w:pPr>
        <w:pStyle w:val="TOC3"/>
        <w:tabs>
          <w:tab w:val="left" w:pos="1200"/>
        </w:tabs>
        <w:rPr>
          <w:noProof/>
          <w:sz w:val="22"/>
        </w:rPr>
      </w:pPr>
      <w:r w:rsidRPr="002623B7">
        <w:rPr>
          <w:rFonts w:cstheme="minorHAnsi"/>
          <w:noProof/>
        </w:rPr>
        <w:t>1.2.2</w:t>
      </w:r>
      <w:r>
        <w:rPr>
          <w:noProof/>
          <w:sz w:val="22"/>
        </w:rPr>
        <w:tab/>
      </w:r>
      <w:r w:rsidRPr="002623B7">
        <w:rPr>
          <w:rFonts w:cstheme="minorHAnsi"/>
          <w:noProof/>
        </w:rPr>
        <w:t>Test Evidence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779D30" w14:textId="1DDEADEA" w:rsidR="00FC0E17" w:rsidRDefault="00FC0E17">
      <w:pPr>
        <w:pStyle w:val="TOC1"/>
        <w:tabs>
          <w:tab w:val="left" w:pos="600"/>
        </w:tabs>
        <w:rPr>
          <w:noProof/>
          <w:sz w:val="22"/>
        </w:rPr>
      </w:pPr>
      <w:r w:rsidRPr="002623B7">
        <w:rPr>
          <w:rFonts w:cstheme="minorHAnsi"/>
          <w:noProof/>
          <w:lang w:val="en-GB"/>
        </w:rPr>
        <w:t>2.</w:t>
      </w:r>
      <w:r>
        <w:rPr>
          <w:noProof/>
          <w:sz w:val="22"/>
        </w:rPr>
        <w:tab/>
      </w:r>
      <w:r w:rsidRPr="002623B7">
        <w:rPr>
          <w:rFonts w:cstheme="minorHAnsi"/>
          <w:noProof/>
          <w:lang w:val="en-GB"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829815" w14:textId="4ED629B5" w:rsidR="005F711A" w:rsidRPr="00DC3773" w:rsidRDefault="0030219B" w:rsidP="0062420F">
      <w:pPr>
        <w:tabs>
          <w:tab w:val="left" w:pos="1943"/>
        </w:tabs>
        <w:spacing w:after="0" w:line="276" w:lineRule="auto"/>
        <w:rPr>
          <w:rFonts w:cstheme="minorHAnsi"/>
          <w:szCs w:val="20"/>
          <w:lang w:val="en-GB"/>
        </w:rPr>
      </w:pPr>
      <w:r w:rsidRPr="001C2235">
        <w:rPr>
          <w:rFonts w:cstheme="minorHAnsi"/>
          <w:sz w:val="22"/>
          <w:lang w:val="en-GB"/>
        </w:rPr>
        <w:fldChar w:fldCharType="end"/>
      </w:r>
      <w:r w:rsidR="0062420F" w:rsidRPr="00DC3773">
        <w:rPr>
          <w:rFonts w:cstheme="minorHAnsi"/>
          <w:szCs w:val="20"/>
          <w:lang w:val="en-GB"/>
        </w:rPr>
        <w:tab/>
      </w:r>
    </w:p>
    <w:p w14:paraId="59C08C09" w14:textId="6950766F" w:rsidR="006E5EA4" w:rsidRPr="00DC3773" w:rsidRDefault="006E5EA4" w:rsidP="0062420F">
      <w:pPr>
        <w:tabs>
          <w:tab w:val="left" w:pos="1943"/>
        </w:tabs>
        <w:spacing w:after="0" w:line="276" w:lineRule="auto"/>
        <w:rPr>
          <w:rFonts w:cstheme="minorHAnsi"/>
          <w:szCs w:val="20"/>
          <w:lang w:val="en-GB"/>
        </w:rPr>
      </w:pPr>
    </w:p>
    <w:p w14:paraId="52D5FA6D" w14:textId="77777777" w:rsidR="006E5EA4" w:rsidRPr="00DC3773" w:rsidRDefault="006E5EA4" w:rsidP="0062420F">
      <w:pPr>
        <w:tabs>
          <w:tab w:val="left" w:pos="1943"/>
        </w:tabs>
        <w:spacing w:after="0" w:line="276" w:lineRule="auto"/>
        <w:rPr>
          <w:rFonts w:cstheme="minorHAnsi"/>
          <w:szCs w:val="20"/>
          <w:lang w:val="en-GB"/>
        </w:rPr>
      </w:pPr>
    </w:p>
    <w:p w14:paraId="554F98D6" w14:textId="77777777" w:rsidR="00C8735B" w:rsidRPr="00DC3773" w:rsidRDefault="00C8735B">
      <w:pPr>
        <w:spacing w:after="0" w:line="240" w:lineRule="auto"/>
        <w:rPr>
          <w:rFonts w:cstheme="minorHAnsi"/>
          <w:b/>
          <w:szCs w:val="20"/>
          <w:lang w:val="en-GB"/>
        </w:rPr>
      </w:pPr>
      <w:bookmarkStart w:id="8" w:name="_Toc500284097"/>
      <w:r w:rsidRPr="00DC3773">
        <w:rPr>
          <w:rFonts w:cstheme="minorHAnsi"/>
          <w:szCs w:val="20"/>
          <w:lang w:val="en-GB"/>
        </w:rPr>
        <w:br w:type="page"/>
      </w:r>
    </w:p>
    <w:p w14:paraId="4E110DE2" w14:textId="68FD37B9" w:rsidR="00B861CF" w:rsidRPr="001C2235" w:rsidRDefault="00B861CF" w:rsidP="006B26EA">
      <w:pPr>
        <w:pStyle w:val="Heading2"/>
        <w:numPr>
          <w:ilvl w:val="0"/>
          <w:numId w:val="0"/>
        </w:numPr>
        <w:rPr>
          <w:rFonts w:cstheme="minorHAnsi"/>
          <w:sz w:val="24"/>
          <w:szCs w:val="24"/>
          <w:lang w:val="en-GB"/>
        </w:rPr>
      </w:pPr>
      <w:bookmarkStart w:id="9" w:name="_Toc73734749"/>
      <w:r w:rsidRPr="001C2235">
        <w:rPr>
          <w:rFonts w:cstheme="minorHAnsi"/>
          <w:sz w:val="24"/>
          <w:szCs w:val="24"/>
          <w:lang w:val="en-GB"/>
        </w:rPr>
        <w:lastRenderedPageBreak/>
        <w:t>List of Figures</w:t>
      </w:r>
      <w:bookmarkEnd w:id="8"/>
      <w:bookmarkEnd w:id="9"/>
    </w:p>
    <w:p w14:paraId="5A7515AD" w14:textId="7F8B0B6B" w:rsidR="00B861CF" w:rsidRPr="001C2235" w:rsidRDefault="00E928AD" w:rsidP="001B0E49">
      <w:pPr>
        <w:spacing w:line="276" w:lineRule="auto"/>
        <w:rPr>
          <w:rFonts w:cstheme="minorHAnsi"/>
          <w:sz w:val="24"/>
          <w:szCs w:val="24"/>
          <w:lang w:val="en-GB"/>
        </w:rPr>
      </w:pPr>
      <w:r w:rsidRPr="001C2235">
        <w:rPr>
          <w:rFonts w:cstheme="minorHAnsi"/>
          <w:sz w:val="24"/>
          <w:szCs w:val="24"/>
          <w:lang w:val="en-GB"/>
        </w:rPr>
        <w:fldChar w:fldCharType="begin"/>
      </w:r>
      <w:r w:rsidR="00B861CF" w:rsidRPr="001C2235">
        <w:rPr>
          <w:rFonts w:cstheme="minorHAnsi"/>
          <w:sz w:val="24"/>
          <w:szCs w:val="24"/>
          <w:lang w:val="en-GB"/>
        </w:rPr>
        <w:instrText xml:space="preserve"> TOC \h \z \c "Figure" </w:instrText>
      </w:r>
      <w:r w:rsidRPr="001C2235">
        <w:rPr>
          <w:rFonts w:cstheme="minorHAnsi"/>
          <w:sz w:val="24"/>
          <w:szCs w:val="24"/>
          <w:lang w:val="en-GB"/>
        </w:rPr>
        <w:fldChar w:fldCharType="separate"/>
      </w:r>
      <w:r w:rsidR="00A047BF" w:rsidRPr="001C2235">
        <w:rPr>
          <w:rFonts w:cstheme="minorHAnsi"/>
          <w:b/>
          <w:bCs/>
          <w:noProof/>
          <w:sz w:val="24"/>
          <w:szCs w:val="24"/>
        </w:rPr>
        <w:t>No table of figures entries found.</w:t>
      </w:r>
      <w:r w:rsidRPr="001C2235">
        <w:rPr>
          <w:rFonts w:cstheme="minorHAnsi"/>
          <w:sz w:val="24"/>
          <w:szCs w:val="24"/>
          <w:lang w:val="en-GB"/>
        </w:rPr>
        <w:fldChar w:fldCharType="end"/>
      </w:r>
    </w:p>
    <w:p w14:paraId="64D223D6" w14:textId="56F61D0B" w:rsidR="005B4856" w:rsidRPr="00DC3773" w:rsidRDefault="00FC717F" w:rsidP="006B26EA">
      <w:pPr>
        <w:pStyle w:val="Heading1"/>
        <w:rPr>
          <w:rFonts w:cstheme="minorHAnsi"/>
          <w:sz w:val="20"/>
          <w:szCs w:val="20"/>
          <w:lang w:val="en-GB"/>
        </w:rPr>
      </w:pPr>
      <w:bookmarkStart w:id="10" w:name="_Toc73734750"/>
      <w:r w:rsidRPr="001C2235">
        <w:rPr>
          <w:rFonts w:cstheme="minorHAnsi"/>
          <w:sz w:val="24"/>
          <w:szCs w:val="24"/>
          <w:lang w:val="en-GB"/>
        </w:rPr>
        <w:lastRenderedPageBreak/>
        <w:t>Testing</w:t>
      </w:r>
      <w:bookmarkEnd w:id="10"/>
      <w:r w:rsidR="001D511E" w:rsidRPr="00DC3773">
        <w:rPr>
          <w:rFonts w:cstheme="minorHAnsi"/>
          <w:sz w:val="20"/>
          <w:szCs w:val="20"/>
          <w:lang w:val="en-GB"/>
        </w:rPr>
        <w:t xml:space="preserve"> </w:t>
      </w:r>
    </w:p>
    <w:p w14:paraId="00EA9C2C" w14:textId="15D45940" w:rsidR="00125BFF" w:rsidRDefault="00125BFF" w:rsidP="00945A6E">
      <w:pPr>
        <w:pStyle w:val="Heading2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bookmarkStart w:id="11" w:name="_Toc73734751"/>
      <w:r w:rsidRPr="001C2235">
        <w:rPr>
          <w:rFonts w:cstheme="minorHAnsi"/>
          <w:sz w:val="22"/>
          <w:lang w:val="en-GB"/>
        </w:rPr>
        <w:t>Scope</w:t>
      </w:r>
      <w:bookmarkEnd w:id="11"/>
    </w:p>
    <w:tbl>
      <w:tblPr>
        <w:tblW w:w="4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2259"/>
        <w:gridCol w:w="4049"/>
        <w:gridCol w:w="2519"/>
      </w:tblGrid>
      <w:tr w:rsidR="001C2235" w14:paraId="54B8B3DC" w14:textId="77777777" w:rsidTr="00E03820">
        <w:trPr>
          <w:trHeight w:val="412"/>
          <w:tblHeader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0C0BEDA" w14:textId="77777777" w:rsidR="001C2235" w:rsidRDefault="001C2235" w:rsidP="00B33F75">
            <w:pPr>
              <w:spacing w:after="0"/>
              <w:jc w:val="center"/>
              <w:textAlignment w:val="center"/>
              <w:rPr>
                <w:rFonts w:cstheme="minorHAnsi"/>
              </w:rPr>
            </w:pPr>
            <w:r>
              <w:rPr>
                <w:rFonts w:eastAsia="Calibri" w:cstheme="minorHAnsi"/>
                <w:b/>
                <w:color w:val="FFFFFF"/>
                <w:kern w:val="24"/>
              </w:rPr>
              <w:t>#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D665CE1" w14:textId="77777777" w:rsidR="001C2235" w:rsidRDefault="001C2235" w:rsidP="00B33F75">
            <w:pPr>
              <w:spacing w:after="0"/>
              <w:jc w:val="center"/>
              <w:textAlignment w:val="center"/>
              <w:rPr>
                <w:rFonts w:cstheme="minorHAnsi"/>
              </w:rPr>
            </w:pPr>
            <w:r>
              <w:rPr>
                <w:rFonts w:eastAsia="Calibri" w:cstheme="minorHAnsi"/>
                <w:b/>
                <w:color w:val="FFFFFF"/>
                <w:kern w:val="24"/>
              </w:rPr>
              <w:t>Service</w:t>
            </w:r>
          </w:p>
        </w:tc>
        <w:tc>
          <w:tcPr>
            <w:tcW w:w="2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A96FDF3" w14:textId="77777777" w:rsidR="001C2235" w:rsidRDefault="001C2235" w:rsidP="00B33F75">
            <w:pPr>
              <w:spacing w:after="0"/>
              <w:jc w:val="center"/>
              <w:textAlignment w:val="center"/>
              <w:rPr>
                <w:rFonts w:cstheme="minorHAnsi"/>
              </w:rPr>
            </w:pPr>
            <w:r>
              <w:rPr>
                <w:rFonts w:eastAsia="Calibri" w:cstheme="minorHAnsi"/>
                <w:b/>
                <w:color w:val="FFFFFF"/>
                <w:kern w:val="24"/>
              </w:rPr>
              <w:t>Pod Name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D99149D" w14:textId="0E10D2B5" w:rsidR="001C2235" w:rsidRDefault="00221F02" w:rsidP="00B33F75">
            <w:pPr>
              <w:spacing w:after="0"/>
              <w:jc w:val="center"/>
              <w:textAlignment w:val="center"/>
              <w:rPr>
                <w:rFonts w:cstheme="minorHAnsi"/>
              </w:rPr>
            </w:pPr>
            <w:r>
              <w:rPr>
                <w:rFonts w:cstheme="minorHAnsi"/>
              </w:rPr>
              <w:t>Enhancement</w:t>
            </w:r>
          </w:p>
        </w:tc>
      </w:tr>
      <w:tr w:rsidR="00B26406" w:rsidRPr="003C6FEF" w14:paraId="4D1038CE" w14:textId="77777777" w:rsidTr="00D3612D">
        <w:trPr>
          <w:trHeight w:val="214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06D95E1" w14:textId="46C6440F" w:rsidR="00B26406" w:rsidRDefault="00B26406" w:rsidP="00440975">
            <w:pPr>
              <w:spacing w:after="0"/>
              <w:jc w:val="center"/>
              <w:textAlignment w:val="center"/>
              <w:rPr>
                <w:rFonts w:eastAsia="Calibri" w:cstheme="minorHAnsi"/>
                <w:color w:val="000000"/>
                <w:kern w:val="24"/>
              </w:rPr>
            </w:pPr>
            <w:r>
              <w:rPr>
                <w:rFonts w:eastAsia="Calibri" w:cstheme="minorHAnsi"/>
                <w:color w:val="000000"/>
                <w:kern w:val="24"/>
              </w:rPr>
              <w:t>1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271B9522" w14:textId="7FEDF751" w:rsidR="00B26406" w:rsidRDefault="001B2CE9" w:rsidP="00440975">
            <w:pPr>
              <w:spacing w:after="0"/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Prepaid Registration Transaction List</w:t>
            </w:r>
          </w:p>
        </w:tc>
        <w:tc>
          <w:tcPr>
            <w:tcW w:w="2207" w:type="pc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72" w:type="dxa"/>
              <w:bottom w:w="0" w:type="dxa"/>
              <w:right w:w="72" w:type="dxa"/>
            </w:tcMar>
            <w:vAlign w:val="center"/>
          </w:tcPr>
          <w:p w14:paraId="6834FC43" w14:textId="1AE447E7" w:rsidR="00B26406" w:rsidRPr="00DE7E49" w:rsidRDefault="001B2CE9" w:rsidP="00DE7E49">
            <w:pPr>
              <w:spacing w:after="0"/>
              <w:jc w:val="center"/>
              <w:rPr>
                <w:rFonts w:ascii="Calibri" w:hAnsi="Calibri" w:cs="Calibri"/>
                <w:color w:val="000000"/>
                <w:kern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prepaidregtransaction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-bs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BE780C" w14:textId="3679CED3" w:rsidR="00B26406" w:rsidRPr="00221F02" w:rsidRDefault="00B26406" w:rsidP="00D3612D">
            <w:pPr>
              <w:spacing w:after="0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Certs Management</w:t>
            </w:r>
          </w:p>
        </w:tc>
      </w:tr>
    </w:tbl>
    <w:p w14:paraId="0E709996" w14:textId="77777777" w:rsidR="001C2235" w:rsidRPr="001C2235" w:rsidRDefault="001C2235" w:rsidP="001C2235">
      <w:pPr>
        <w:rPr>
          <w:lang w:val="en-GB"/>
        </w:rPr>
      </w:pPr>
    </w:p>
    <w:p w14:paraId="2E8068DE" w14:textId="7A800014" w:rsidR="00125BFF" w:rsidRPr="00DC3773" w:rsidRDefault="00125BFF" w:rsidP="00125BFF">
      <w:pPr>
        <w:rPr>
          <w:rFonts w:cstheme="minorHAnsi"/>
          <w:szCs w:val="20"/>
          <w:lang w:val="en-GB"/>
        </w:rPr>
      </w:pPr>
    </w:p>
    <w:p w14:paraId="6085A370" w14:textId="3D1A106D" w:rsidR="00412712" w:rsidRPr="00DC3773" w:rsidRDefault="00125BFF">
      <w:pPr>
        <w:spacing w:after="0" w:line="240" w:lineRule="auto"/>
        <w:rPr>
          <w:rFonts w:cstheme="minorHAnsi"/>
          <w:b/>
          <w:szCs w:val="20"/>
          <w:lang w:val="en-GB"/>
        </w:rPr>
      </w:pPr>
      <w:r w:rsidRPr="00DC3773">
        <w:rPr>
          <w:rFonts w:cstheme="minorHAnsi"/>
          <w:szCs w:val="20"/>
          <w:lang w:val="en-GB"/>
        </w:rPr>
        <w:br w:type="page"/>
      </w:r>
    </w:p>
    <w:p w14:paraId="3D59CE1A" w14:textId="25908207" w:rsidR="00FC717F" w:rsidRPr="001617A9" w:rsidRDefault="00FC717F" w:rsidP="00FC717F">
      <w:pPr>
        <w:pStyle w:val="Heading2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bookmarkStart w:id="12" w:name="_Toc73734752"/>
      <w:r w:rsidRPr="001617A9">
        <w:rPr>
          <w:rFonts w:cstheme="minorHAnsi"/>
          <w:sz w:val="24"/>
          <w:szCs w:val="24"/>
          <w:lang w:val="en-GB"/>
        </w:rPr>
        <w:lastRenderedPageBreak/>
        <w:t xml:space="preserve">After </w:t>
      </w:r>
      <w:r w:rsidR="00074EC7" w:rsidRPr="001617A9">
        <w:rPr>
          <w:rFonts w:cstheme="minorHAnsi"/>
          <w:sz w:val="24"/>
          <w:szCs w:val="24"/>
          <w:lang w:val="en-GB"/>
        </w:rPr>
        <w:t>Enhancement</w:t>
      </w:r>
      <w:bookmarkEnd w:id="12"/>
    </w:p>
    <w:p w14:paraId="40ECBAD7" w14:textId="32BF1689" w:rsidR="00950608" w:rsidRPr="00160F53" w:rsidRDefault="00FC717F" w:rsidP="00950608">
      <w:pPr>
        <w:pStyle w:val="Heading3"/>
        <w:rPr>
          <w:rFonts w:cstheme="minorHAnsi"/>
          <w:sz w:val="22"/>
        </w:rPr>
      </w:pPr>
      <w:bookmarkStart w:id="13" w:name="_Toc73734753"/>
      <w:r w:rsidRPr="001617A9">
        <w:rPr>
          <w:rFonts w:cstheme="minorHAnsi"/>
          <w:sz w:val="22"/>
        </w:rPr>
        <w:t>Test Scenario</w:t>
      </w:r>
      <w:bookmarkEnd w:id="13"/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2610"/>
        <w:gridCol w:w="2340"/>
        <w:gridCol w:w="1080"/>
        <w:gridCol w:w="1165"/>
      </w:tblGrid>
      <w:tr w:rsidR="002547A9" w:rsidRPr="004D6744" w14:paraId="4CA9F2AA" w14:textId="77777777" w:rsidTr="008D6D62">
        <w:trPr>
          <w:trHeight w:val="6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9AA41E9" w14:textId="77777777" w:rsidR="002547A9" w:rsidRPr="004D6744" w:rsidRDefault="002547A9" w:rsidP="00F22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4D6744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#ID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3AF7784" w14:textId="77777777" w:rsidR="002547A9" w:rsidRPr="004D6744" w:rsidRDefault="002547A9" w:rsidP="00F22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4D6744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Scenario Type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8BDC5" w14:textId="77777777" w:rsidR="002547A9" w:rsidRPr="004D6744" w:rsidRDefault="002547A9" w:rsidP="00F22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4D6744">
              <w:rPr>
                <w:rFonts w:ascii="Calibri" w:eastAsia="Times New Roman" w:hAnsi="Calibri" w:cs="Calibri"/>
                <w:b/>
                <w:bCs/>
                <w:sz w:val="22"/>
              </w:rPr>
              <w:t>Test Scenario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11E51EF6" w14:textId="63CB008E" w:rsidR="002547A9" w:rsidRPr="004D6744" w:rsidRDefault="002547A9" w:rsidP="00F22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4D6744">
              <w:rPr>
                <w:rFonts w:ascii="Calibri" w:eastAsia="Times New Roman" w:hAnsi="Calibri" w:cs="Calibri"/>
                <w:b/>
                <w:bCs/>
                <w:sz w:val="22"/>
              </w:rPr>
              <w:t>Expected Result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E18887" w14:textId="77777777" w:rsidR="002547A9" w:rsidRPr="004D6744" w:rsidRDefault="002547A9" w:rsidP="00F22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4D6744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Status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03F6F9E" w14:textId="77777777" w:rsidR="002547A9" w:rsidRPr="004D6744" w:rsidRDefault="002547A9" w:rsidP="00F22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4D6744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Remarks</w:t>
            </w:r>
          </w:p>
        </w:tc>
      </w:tr>
      <w:tr w:rsidR="008725D3" w:rsidRPr="004D6744" w14:paraId="02C2DC80" w14:textId="77777777" w:rsidTr="004E3143">
        <w:trPr>
          <w:trHeight w:val="6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F3DC0" w14:textId="1DE1E64E" w:rsidR="008725D3" w:rsidRPr="004D6744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bookmarkStart w:id="14" w:name="_Hlk65583095"/>
            <w:r>
              <w:rPr>
                <w:rFonts w:ascii="Calibri" w:eastAsia="Times New Roman" w:hAnsi="Calibri" w:cs="Calibri"/>
                <w:color w:val="000000"/>
                <w:sz w:val="22"/>
              </w:rPr>
              <w:t>TC-001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80A7FE" w14:textId="1F4DFE69" w:rsidR="008725D3" w:rsidRPr="004D6744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2"/>
              </w:rPr>
              <w:t>Positive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9B2C8" w14:textId="327D1600" w:rsidR="008725D3" w:rsidRPr="001B2CE9" w:rsidRDefault="001B2CE9" w:rsidP="008725D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Request Get Data Prepaid Registration Transaction List using valid Transaction ID and valid NIK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34E0" w14:textId="5E9356BE" w:rsid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</w:rPr>
              <w:t>Success rate should be 100</w:t>
            </w:r>
          </w:p>
          <w:p w14:paraId="200C97FF" w14:textId="13B0DA81" w:rsidR="008725D3" w:rsidRP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1B2CE9">
              <w:rPr>
                <w:rFonts w:ascii="Calibri" w:eastAsia="Times New Roman" w:hAnsi="Calibri" w:cs="Calibri"/>
                <w:color w:val="000000" w:themeColor="text1"/>
                <w:sz w:val="22"/>
              </w:rPr>
              <w:t>No Business/Technical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noWrap/>
            <w:vAlign w:val="center"/>
          </w:tcPr>
          <w:p w14:paraId="1E2FD659" w14:textId="54110A9C" w:rsidR="008725D3" w:rsidRPr="004D6744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6228"/>
                <w:sz w:val="22"/>
              </w:rPr>
            </w:pPr>
            <w:r>
              <w:rPr>
                <w:rFonts w:ascii="Calibri" w:eastAsia="Times New Roman" w:hAnsi="Calibri" w:cs="Calibri"/>
                <w:color w:val="4F6228"/>
                <w:sz w:val="22"/>
              </w:rPr>
              <w:t>Passed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DD77" w14:textId="1AF9B813" w:rsidR="008725D3" w:rsidRPr="004D6744" w:rsidRDefault="008725D3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8725D3" w:rsidRPr="004D6744" w14:paraId="52E2A8D0" w14:textId="77777777" w:rsidTr="007134E3">
        <w:trPr>
          <w:trHeight w:val="6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A8238" w14:textId="794BF632" w:rsidR="008725D3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TC-002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26587" w14:textId="5E0D483B" w:rsidR="008725D3" w:rsidRPr="003D1CD6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2"/>
              </w:rPr>
              <w:t>Positive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DB4F3" w14:textId="3079B69E" w:rsidR="008725D3" w:rsidRDefault="001B2CE9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Request Get Data Prepaid Registration Transaction List using valid NIK, and using sort parameter and size parameter with sort parameter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</w:rPr>
              <w:t>transactionDate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and sort order Ascending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4BC3" w14:textId="77777777" w:rsid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</w:rPr>
              <w:t>Success rate should be 100</w:t>
            </w:r>
          </w:p>
          <w:p w14:paraId="7BF70FD6" w14:textId="77777777" w:rsid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</w:rPr>
              <w:t>No Business/Technical Error</w:t>
            </w:r>
          </w:p>
          <w:p w14:paraId="47939E00" w14:textId="7BD38089" w:rsidR="008725D3" w:rsidRP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1B2CE9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Data must sorted by </w:t>
            </w:r>
            <w:proofErr w:type="spellStart"/>
            <w:r w:rsidRPr="001B2CE9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</w:rPr>
              <w:t>transactionDate</w:t>
            </w:r>
            <w:proofErr w:type="spellEnd"/>
            <w:r w:rsidRPr="001B2CE9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</w:rPr>
              <w:t xml:space="preserve"> </w:t>
            </w:r>
            <w:r w:rsidRPr="001B2CE9">
              <w:rPr>
                <w:rFonts w:ascii="Calibri" w:eastAsia="Calibri" w:hAnsi="Calibri" w:cs="Calibri"/>
                <w:color w:val="000000" w:themeColor="text1"/>
                <w:sz w:val="22"/>
              </w:rPr>
              <w:t>and arranged in ascending order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noWrap/>
            <w:vAlign w:val="center"/>
          </w:tcPr>
          <w:p w14:paraId="05214A08" w14:textId="4D39D3FE" w:rsidR="008725D3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6228"/>
                <w:sz w:val="22"/>
              </w:rPr>
            </w:pPr>
            <w:r>
              <w:rPr>
                <w:rFonts w:ascii="Calibri" w:eastAsia="Times New Roman" w:hAnsi="Calibri" w:cs="Calibri"/>
                <w:color w:val="4F6228"/>
                <w:sz w:val="22"/>
              </w:rPr>
              <w:t>Passed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DB30" w14:textId="77777777" w:rsidR="008725D3" w:rsidRPr="004D6744" w:rsidRDefault="008725D3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8725D3" w:rsidRPr="004D6744" w14:paraId="46431C56" w14:textId="77777777" w:rsidTr="007134E3">
        <w:trPr>
          <w:trHeight w:val="6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259AA3" w14:textId="5501D0A9" w:rsidR="008725D3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TC-003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AA38FA" w14:textId="73B6329D" w:rsidR="008725D3" w:rsidRDefault="001B2CE9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2"/>
              </w:rPr>
            </w:pPr>
            <w:r w:rsidRPr="001B2CE9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Negative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8BFE4" w14:textId="38E0E0F3" w:rsidR="008725D3" w:rsidRDefault="001B2CE9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>Request Get Data Prepaid Registration Transaction List using invalid NIK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D50D" w14:textId="5F2F05AF" w:rsid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</w:rPr>
              <w:t>Business error: CRM – No record found</w:t>
            </w:r>
          </w:p>
          <w:p w14:paraId="15C6450E" w14:textId="7C61281D" w:rsidR="008725D3" w:rsidRPr="001B2CE9" w:rsidRDefault="008725D3" w:rsidP="001B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noWrap/>
            <w:vAlign w:val="center"/>
          </w:tcPr>
          <w:p w14:paraId="7253D88A" w14:textId="2D7BF4D5" w:rsidR="008725D3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6228"/>
                <w:sz w:val="22"/>
              </w:rPr>
            </w:pPr>
            <w:r>
              <w:rPr>
                <w:rFonts w:ascii="Calibri" w:eastAsia="Times New Roman" w:hAnsi="Calibri" w:cs="Calibri"/>
                <w:color w:val="4F6228"/>
                <w:sz w:val="22"/>
              </w:rPr>
              <w:t>Passed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17A7" w14:textId="77777777" w:rsidR="008725D3" w:rsidRPr="004D6744" w:rsidRDefault="008725D3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8725D3" w:rsidRPr="004D6744" w14:paraId="65FC6723" w14:textId="77777777" w:rsidTr="007134E3">
        <w:trPr>
          <w:trHeight w:val="6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82D0E" w14:textId="674DFC16" w:rsidR="008725D3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TC-004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C57549" w14:textId="6D7D0822" w:rsidR="008725D3" w:rsidRDefault="001B2CE9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2"/>
              </w:rPr>
            </w:pPr>
            <w:r w:rsidRPr="001B2CE9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Negative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4D75" w14:textId="592EB35A" w:rsidR="008725D3" w:rsidRDefault="001B2CE9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</w:rPr>
              <w:t>Request</w:t>
            </w:r>
            <w:r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 Get Data Prepaid Registration Transaction List using valid NIK, and using invalid sort parameter and invalid size parameter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CE175" w14:textId="77777777" w:rsid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</w:rPr>
              <w:t>Success rate should be 100</w:t>
            </w:r>
          </w:p>
          <w:p w14:paraId="0F75567A" w14:textId="0B6BAEC8" w:rsidR="008725D3" w:rsidRPr="001B2CE9" w:rsidRDefault="001B2CE9" w:rsidP="001B2C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40" w:hanging="180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1B2CE9">
              <w:rPr>
                <w:rFonts w:ascii="Calibri" w:eastAsia="Times New Roman" w:hAnsi="Calibri" w:cs="Calibri"/>
                <w:color w:val="000000" w:themeColor="text1"/>
                <w:sz w:val="22"/>
              </w:rPr>
              <w:t>Have technical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noWrap/>
            <w:vAlign w:val="center"/>
          </w:tcPr>
          <w:p w14:paraId="2383390D" w14:textId="1B436BAA" w:rsidR="008725D3" w:rsidRDefault="008725D3" w:rsidP="00872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6228"/>
                <w:sz w:val="22"/>
              </w:rPr>
            </w:pPr>
            <w:r>
              <w:rPr>
                <w:rFonts w:ascii="Calibri" w:eastAsia="Times New Roman" w:hAnsi="Calibri" w:cs="Calibri"/>
                <w:color w:val="4F6228"/>
                <w:sz w:val="22"/>
              </w:rPr>
              <w:t>Passed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5A12" w14:textId="77777777" w:rsidR="008725D3" w:rsidRPr="004D6744" w:rsidRDefault="008725D3" w:rsidP="00872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bookmarkEnd w:id="0"/>
      <w:bookmarkEnd w:id="14"/>
    </w:tbl>
    <w:p w14:paraId="240F37E1" w14:textId="32CD80A3" w:rsidR="00D17248" w:rsidRPr="00DC3773" w:rsidRDefault="00D17248">
      <w:pPr>
        <w:spacing w:after="0" w:line="240" w:lineRule="auto"/>
        <w:rPr>
          <w:rFonts w:cstheme="minorHAnsi"/>
          <w:b/>
          <w:szCs w:val="20"/>
        </w:rPr>
      </w:pPr>
    </w:p>
    <w:p w14:paraId="736EE676" w14:textId="77777777" w:rsidR="00E41E5D" w:rsidRDefault="00E41E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Cs w:val="24"/>
        </w:rPr>
        <w:br w:type="page"/>
      </w:r>
    </w:p>
    <w:p w14:paraId="2786B68B" w14:textId="2300DEC5" w:rsidR="00B63072" w:rsidRPr="00160F53" w:rsidRDefault="00125BFF" w:rsidP="00160F53">
      <w:pPr>
        <w:pStyle w:val="Heading3"/>
        <w:rPr>
          <w:rFonts w:cstheme="minorHAnsi"/>
          <w:szCs w:val="24"/>
        </w:rPr>
      </w:pPr>
      <w:bookmarkStart w:id="15" w:name="_Toc73734754"/>
      <w:r w:rsidRPr="00CD58E4">
        <w:rPr>
          <w:rFonts w:cstheme="minorHAnsi"/>
          <w:szCs w:val="24"/>
        </w:rPr>
        <w:lastRenderedPageBreak/>
        <w:t>Test</w:t>
      </w:r>
      <w:r w:rsidRPr="00DC3773">
        <w:rPr>
          <w:rFonts w:cstheme="minorHAnsi"/>
          <w:sz w:val="22"/>
        </w:rPr>
        <w:t xml:space="preserve"> </w:t>
      </w:r>
      <w:r w:rsidRPr="00CD58E4">
        <w:rPr>
          <w:rFonts w:cstheme="minorHAnsi"/>
          <w:szCs w:val="24"/>
        </w:rPr>
        <w:t>Evidence</w:t>
      </w:r>
      <w:bookmarkEnd w:id="15"/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35"/>
        <w:gridCol w:w="6755"/>
        <w:gridCol w:w="1350"/>
      </w:tblGrid>
      <w:tr w:rsidR="00675147" w:rsidRPr="00DC3773" w14:paraId="421640F3" w14:textId="77777777" w:rsidTr="00214254">
        <w:tc>
          <w:tcPr>
            <w:tcW w:w="1435" w:type="dxa"/>
            <w:shd w:val="clear" w:color="auto" w:fill="C00000"/>
          </w:tcPr>
          <w:p w14:paraId="7FF0BE04" w14:textId="77777777" w:rsidR="00675147" w:rsidRPr="00DC3773" w:rsidRDefault="00675147" w:rsidP="001D6AC5">
            <w:pPr>
              <w:jc w:val="center"/>
              <w:rPr>
                <w:rFonts w:cstheme="minorHAnsi"/>
                <w:szCs w:val="20"/>
              </w:rPr>
            </w:pPr>
            <w:r w:rsidRPr="00DC3773">
              <w:rPr>
                <w:rFonts w:cstheme="minorHAnsi"/>
                <w:b/>
                <w:bCs/>
                <w:sz w:val="22"/>
              </w:rPr>
              <w:t>Test Scenario</w:t>
            </w:r>
          </w:p>
        </w:tc>
        <w:tc>
          <w:tcPr>
            <w:tcW w:w="6755" w:type="dxa"/>
            <w:shd w:val="clear" w:color="auto" w:fill="C00000"/>
          </w:tcPr>
          <w:p w14:paraId="51B6A845" w14:textId="77777777" w:rsidR="00675147" w:rsidRPr="00BF3DB8" w:rsidRDefault="00675147" w:rsidP="001D6AC5">
            <w:pPr>
              <w:jc w:val="center"/>
              <w:rPr>
                <w:rFonts w:cstheme="minorHAnsi"/>
                <w:b/>
                <w:bCs/>
                <w:noProof/>
                <w:sz w:val="22"/>
              </w:rPr>
            </w:pPr>
            <w:r w:rsidRPr="00BF3DB8">
              <w:rPr>
                <w:rFonts w:cstheme="minorHAnsi"/>
                <w:b/>
                <w:bCs/>
                <w:sz w:val="22"/>
              </w:rPr>
              <w:t>Evidence</w:t>
            </w:r>
          </w:p>
        </w:tc>
        <w:tc>
          <w:tcPr>
            <w:tcW w:w="1350" w:type="dxa"/>
            <w:shd w:val="clear" w:color="auto" w:fill="C00000"/>
          </w:tcPr>
          <w:p w14:paraId="676252FA" w14:textId="77777777" w:rsidR="00675147" w:rsidRPr="00DC3773" w:rsidRDefault="00675147" w:rsidP="001D6AC5">
            <w:pPr>
              <w:jc w:val="center"/>
              <w:rPr>
                <w:rFonts w:cstheme="minorHAnsi"/>
                <w:color w:val="4F6228" w:themeColor="accent3" w:themeShade="80"/>
                <w:szCs w:val="20"/>
              </w:rPr>
            </w:pPr>
            <w:r w:rsidRPr="00DC3773">
              <w:rPr>
                <w:rFonts w:cstheme="minorHAnsi"/>
                <w:b/>
                <w:bCs/>
                <w:sz w:val="22"/>
              </w:rPr>
              <w:t>Status</w:t>
            </w:r>
          </w:p>
        </w:tc>
      </w:tr>
      <w:tr w:rsidR="000E2B1F" w:rsidRPr="00DC3773" w14:paraId="19A55E7E" w14:textId="77777777" w:rsidTr="007A4A6D">
        <w:tc>
          <w:tcPr>
            <w:tcW w:w="1435" w:type="dxa"/>
          </w:tcPr>
          <w:p w14:paraId="658F325A" w14:textId="56B79CB8" w:rsidR="000E2B1F" w:rsidRDefault="007945CA" w:rsidP="002954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</w:t>
            </w:r>
            <w:r w:rsidR="00CE5E3B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001</w:t>
            </w:r>
          </w:p>
        </w:tc>
        <w:tc>
          <w:tcPr>
            <w:tcW w:w="6755" w:type="dxa"/>
            <w:vAlign w:val="center"/>
          </w:tcPr>
          <w:p w14:paraId="6DF6BD13" w14:textId="0EA37102" w:rsidR="00387F2A" w:rsidRDefault="008725D3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Request: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29"/>
            </w:tblGrid>
            <w:tr w:rsidR="008725D3" w14:paraId="025CBF49" w14:textId="77777777" w:rsidTr="008725D3">
              <w:tc>
                <w:tcPr>
                  <w:tcW w:w="6529" w:type="dxa"/>
                </w:tcPr>
                <w:p w14:paraId="7534B6FB" w14:textId="24B7687D" w:rsidR="008725D3" w:rsidRPr="008725D3" w:rsidRDefault="00797E9F" w:rsidP="002954BC">
                  <w:pPr>
                    <w:rPr>
                      <w:rFonts w:cstheme="minorHAnsi"/>
                      <w:sz w:val="22"/>
                    </w:rPr>
                  </w:pPr>
                  <w:r>
                    <w:rPr>
                      <w:rFonts w:cstheme="minorHAnsi"/>
                      <w:sz w:val="22"/>
                    </w:rPr>
                    <w:t>curl -X GET --header 'Accept: application/json' 'https://prepaidregtransaction-bs-preprod-esb.ocp.digitalcore.telkomsel.co.id/esb/v1/prepaid-registration/list?transaction_id=TESPReg2005202102400002&amp;channel=k4&amp;user_id=18008267&amp;nik=3603120211981008' --resolve prepaidregtransaction-bs-preprod-esb.ocp.digitalcore.telkomsel.co.id:443:10.54.181.45 -</w:t>
                  </w:r>
                  <w:proofErr w:type="spellStart"/>
                  <w:r>
                    <w:rPr>
                      <w:rFonts w:cstheme="minorHAnsi"/>
                      <w:sz w:val="22"/>
                    </w:rPr>
                    <w:t>vik</w:t>
                  </w:r>
                  <w:proofErr w:type="spellEnd"/>
                </w:p>
              </w:tc>
            </w:tr>
          </w:tbl>
          <w:p w14:paraId="662830AA" w14:textId="7AEB4A49" w:rsidR="008725D3" w:rsidRDefault="008725D3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Response:</w:t>
            </w:r>
          </w:p>
          <w:p w14:paraId="2F8DC4F0" w14:textId="47835CF5" w:rsidR="00167A9B" w:rsidRDefault="00797E9F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91F9D9" wp14:editId="1C2AC151">
                  <wp:extent cx="4152265" cy="470979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470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52A43" w14:textId="49330E0D" w:rsidR="008725D3" w:rsidRDefault="008725D3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</w:p>
          <w:p w14:paraId="46AEEE07" w14:textId="4263EDB8" w:rsidR="008725D3" w:rsidRDefault="008725D3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Log:</w:t>
            </w:r>
          </w:p>
          <w:p w14:paraId="418BA373" w14:textId="3604CDC4" w:rsidR="00567759" w:rsidRDefault="00435218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object w:dxaOrig="1504" w:dyaOrig="982" w14:anchorId="6E7570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5pt;height:49pt" o:ole="">
                  <v:imagedata r:id="rId13" o:title=""/>
                </v:shape>
                <o:OLEObject Type="Embed" ProgID="Package" ShapeID="_x0000_i1030" DrawAspect="Icon" ObjectID="_1696422417" r:id="rId14"/>
              </w:object>
            </w:r>
          </w:p>
        </w:tc>
        <w:tc>
          <w:tcPr>
            <w:tcW w:w="1350" w:type="dxa"/>
            <w:shd w:val="clear" w:color="auto" w:fill="D6E3BC" w:themeFill="accent3" w:themeFillTint="66"/>
          </w:tcPr>
          <w:p w14:paraId="250A5D2D" w14:textId="4ABD1407" w:rsidR="000E2B1F" w:rsidRPr="000505FB" w:rsidRDefault="00335399" w:rsidP="002954BC">
            <w:pPr>
              <w:jc w:val="center"/>
              <w:rPr>
                <w:rFonts w:cstheme="minorHAnsi"/>
                <w:color w:val="4F6228" w:themeColor="accent3" w:themeShade="80"/>
                <w:szCs w:val="20"/>
              </w:rPr>
            </w:pPr>
            <w:r>
              <w:rPr>
                <w:rFonts w:cstheme="minorHAnsi"/>
                <w:color w:val="4F6228" w:themeColor="accent3" w:themeShade="80"/>
                <w:szCs w:val="20"/>
              </w:rPr>
              <w:lastRenderedPageBreak/>
              <w:t>Passed</w:t>
            </w:r>
          </w:p>
        </w:tc>
      </w:tr>
      <w:tr w:rsidR="004B00F6" w:rsidRPr="00DC3773" w14:paraId="0CFCEC67" w14:textId="77777777" w:rsidTr="007A4A6D">
        <w:tc>
          <w:tcPr>
            <w:tcW w:w="1435" w:type="dxa"/>
          </w:tcPr>
          <w:p w14:paraId="2E874CAC" w14:textId="5D041995" w:rsidR="004B00F6" w:rsidRDefault="004B00F6" w:rsidP="002954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</w:t>
            </w:r>
            <w:r w:rsidR="00CE5E3B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00</w:t>
            </w:r>
            <w:r w:rsidR="00F76350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6755" w:type="dxa"/>
            <w:vAlign w:val="center"/>
          </w:tcPr>
          <w:p w14:paraId="74603E39" w14:textId="77777777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Request: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29"/>
            </w:tblGrid>
            <w:tr w:rsidR="008725D3" w14:paraId="5428E891" w14:textId="77777777" w:rsidTr="008B47F3">
              <w:tc>
                <w:tcPr>
                  <w:tcW w:w="6529" w:type="dxa"/>
                </w:tcPr>
                <w:p w14:paraId="2B401315" w14:textId="3DD34B14" w:rsidR="008725D3" w:rsidRPr="008725D3" w:rsidRDefault="00797E9F" w:rsidP="008725D3">
                  <w:pPr>
                    <w:rPr>
                      <w:rFonts w:cstheme="minorHAnsi"/>
                      <w:sz w:val="22"/>
                    </w:rPr>
                  </w:pPr>
                  <w:r>
                    <w:rPr>
                      <w:rFonts w:cstheme="minorHAnsi"/>
                      <w:sz w:val="22"/>
                    </w:rPr>
                    <w:t>curl -X GET --header 'Accept: application/json' 'https://prepaidregtransaction-bs-preprod-esb.ocp.digitalcore.telkomsel.co.id/esb/v1/prepaid-registration/list?transaction_id=TESPReg2005202102400002&amp;channel=k4&amp;user_id=18008267&amp;nik=3603120211981008&amp;start=1&amp;page_size=10&amp;sort_parameter=transactionDate&amp;sort_order=ASCENDING' --resolve prepaidregtransaction-bs-preprod-esb.ocp.digitalcore.telkomsel.co.id:443:10.54.181.45 -vik</w:t>
                  </w:r>
                </w:p>
              </w:tc>
            </w:tr>
          </w:tbl>
          <w:p w14:paraId="7753AE07" w14:textId="77777777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</w:p>
          <w:p w14:paraId="6048419F" w14:textId="77777777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Response:</w:t>
            </w:r>
          </w:p>
          <w:p w14:paraId="4F0A4CFF" w14:textId="072B6B4B" w:rsidR="008725D3" w:rsidRDefault="00797E9F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BFC2D6" wp14:editId="02A25421">
                  <wp:extent cx="4152265" cy="454279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454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8C37A" w14:textId="1867164C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Log:</w:t>
            </w:r>
          </w:p>
          <w:p w14:paraId="179538A8" w14:textId="3A6190FF" w:rsidR="004B00F6" w:rsidRDefault="00A623F8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object w:dxaOrig="1504" w:dyaOrig="982" w14:anchorId="17EC2B7E">
                <v:shape id="_x0000_i1032" type="#_x0000_t75" style="width:75pt;height:49pt" o:ole="">
                  <v:imagedata r:id="rId16" o:title=""/>
                </v:shape>
                <o:OLEObject Type="Embed" ProgID="Package" ShapeID="_x0000_i1032" DrawAspect="Icon" ObjectID="_1696422418" r:id="rId17"/>
              </w:object>
            </w:r>
          </w:p>
        </w:tc>
        <w:tc>
          <w:tcPr>
            <w:tcW w:w="1350" w:type="dxa"/>
            <w:shd w:val="clear" w:color="auto" w:fill="D6E3BC" w:themeFill="accent3" w:themeFillTint="66"/>
          </w:tcPr>
          <w:p w14:paraId="52AB3429" w14:textId="33566E53" w:rsidR="004B00F6" w:rsidRPr="000505FB" w:rsidRDefault="00335399" w:rsidP="002954BC">
            <w:pPr>
              <w:jc w:val="center"/>
              <w:rPr>
                <w:rFonts w:cstheme="minorHAnsi"/>
                <w:color w:val="4F6228" w:themeColor="accent3" w:themeShade="80"/>
                <w:szCs w:val="20"/>
              </w:rPr>
            </w:pPr>
            <w:r>
              <w:rPr>
                <w:rFonts w:cstheme="minorHAnsi"/>
                <w:color w:val="4F6228" w:themeColor="accent3" w:themeShade="80"/>
                <w:szCs w:val="20"/>
              </w:rPr>
              <w:t>Passed</w:t>
            </w:r>
          </w:p>
        </w:tc>
      </w:tr>
      <w:tr w:rsidR="004B00F6" w:rsidRPr="00DC3773" w14:paraId="78B47828" w14:textId="77777777" w:rsidTr="007A4A6D">
        <w:tc>
          <w:tcPr>
            <w:tcW w:w="1435" w:type="dxa"/>
          </w:tcPr>
          <w:p w14:paraId="0A52C402" w14:textId="278D7B84" w:rsidR="004B00F6" w:rsidRDefault="004B00F6" w:rsidP="002954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</w:t>
            </w:r>
            <w:r w:rsidR="00812925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00</w:t>
            </w:r>
            <w:r w:rsidR="00F76350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6755" w:type="dxa"/>
            <w:vAlign w:val="center"/>
          </w:tcPr>
          <w:p w14:paraId="301A183C" w14:textId="77777777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Request: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29"/>
            </w:tblGrid>
            <w:tr w:rsidR="008725D3" w14:paraId="1D0B763B" w14:textId="77777777" w:rsidTr="008B47F3">
              <w:tc>
                <w:tcPr>
                  <w:tcW w:w="6529" w:type="dxa"/>
                </w:tcPr>
                <w:p w14:paraId="74207A94" w14:textId="356F570C" w:rsidR="008725D3" w:rsidRPr="008725D3" w:rsidRDefault="00797E9F" w:rsidP="008725D3">
                  <w:pPr>
                    <w:rPr>
                      <w:rFonts w:cstheme="minorHAnsi"/>
                      <w:sz w:val="22"/>
                    </w:rPr>
                  </w:pPr>
                  <w:r>
                    <w:rPr>
                      <w:rFonts w:cstheme="minorHAnsi"/>
                      <w:sz w:val="22"/>
                    </w:rPr>
                    <w:t>curl -X GET --header 'Accept: application/json' 'https://prepaidregtransaction-bs-preprod-esb.ocp.digitalcore.telkomsel.co.id/esb/v1/prepaid-registration/list?transaction_id=TESPReg2005202102400002&amp;channel=k4&amp;user_id=18008267&amp;nik=TESNIKWRONG33444' --resolve prepaidregtransaction-bs-preprod-esb.ocp.digitalcore.telkomsel.co.id:443:10.54.181.45 -vik</w:t>
                  </w:r>
                </w:p>
              </w:tc>
            </w:tr>
          </w:tbl>
          <w:p w14:paraId="739F38AD" w14:textId="77777777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</w:p>
          <w:p w14:paraId="3E4E2AFA" w14:textId="254E1AA2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Response:</w:t>
            </w:r>
          </w:p>
          <w:p w14:paraId="40608F65" w14:textId="214FC0C8" w:rsidR="00521757" w:rsidRDefault="00797E9F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BA38C5B" wp14:editId="1C4C2E6A">
                  <wp:extent cx="4152265" cy="774700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38279" w14:textId="77777777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</w:p>
          <w:p w14:paraId="68414B00" w14:textId="0A43DBFC" w:rsidR="008725D3" w:rsidRDefault="008725D3" w:rsidP="008725D3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Log:</w:t>
            </w:r>
          </w:p>
          <w:p w14:paraId="24363960" w14:textId="447225B2" w:rsidR="00063A2A" w:rsidRDefault="00906D52" w:rsidP="002954BC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object w:dxaOrig="1504" w:dyaOrig="982" w14:anchorId="0C0A7EEE">
                <v:shape id="_x0000_i1034" type="#_x0000_t75" style="width:75pt;height:49pt" o:ole="">
                  <v:imagedata r:id="rId19" o:title=""/>
                </v:shape>
                <o:OLEObject Type="Embed" ProgID="Package" ShapeID="_x0000_i1034" DrawAspect="Icon" ObjectID="_1696422419" r:id="rId20"/>
              </w:object>
            </w:r>
          </w:p>
        </w:tc>
        <w:tc>
          <w:tcPr>
            <w:tcW w:w="1350" w:type="dxa"/>
            <w:shd w:val="clear" w:color="auto" w:fill="D6E3BC" w:themeFill="accent3" w:themeFillTint="66"/>
          </w:tcPr>
          <w:p w14:paraId="4F43D7A3" w14:textId="15D3301C" w:rsidR="004B00F6" w:rsidRPr="000505FB" w:rsidRDefault="00335399" w:rsidP="002954BC">
            <w:pPr>
              <w:jc w:val="center"/>
              <w:rPr>
                <w:rFonts w:cstheme="minorHAnsi"/>
                <w:color w:val="4F6228" w:themeColor="accent3" w:themeShade="80"/>
                <w:szCs w:val="20"/>
              </w:rPr>
            </w:pPr>
            <w:r>
              <w:rPr>
                <w:rFonts w:cstheme="minorHAnsi"/>
                <w:color w:val="4F6228" w:themeColor="accent3" w:themeShade="80"/>
                <w:szCs w:val="20"/>
              </w:rPr>
              <w:t>Passed</w:t>
            </w:r>
          </w:p>
        </w:tc>
      </w:tr>
      <w:tr w:rsidR="00521757" w:rsidRPr="00DC3773" w14:paraId="7F82501D" w14:textId="77777777" w:rsidTr="007A4A6D">
        <w:tc>
          <w:tcPr>
            <w:tcW w:w="1435" w:type="dxa"/>
          </w:tcPr>
          <w:p w14:paraId="3F7EB5E8" w14:textId="400CA32E" w:rsidR="00521757" w:rsidRDefault="00521757" w:rsidP="00521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TC-00</w:t>
            </w:r>
            <w:r w:rsidR="00DB3CE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6755" w:type="dxa"/>
            <w:vAlign w:val="center"/>
          </w:tcPr>
          <w:p w14:paraId="4B0F91C9" w14:textId="77777777" w:rsidR="00521757" w:rsidRDefault="00521757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Request: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29"/>
            </w:tblGrid>
            <w:tr w:rsidR="00521757" w14:paraId="77445610" w14:textId="77777777" w:rsidTr="0069211D">
              <w:tc>
                <w:tcPr>
                  <w:tcW w:w="6529" w:type="dxa"/>
                </w:tcPr>
                <w:p w14:paraId="2F58A87B" w14:textId="7F75EA29" w:rsidR="00521757" w:rsidRPr="008725D3" w:rsidRDefault="00797E9F" w:rsidP="00521757">
                  <w:pPr>
                    <w:rPr>
                      <w:rFonts w:cstheme="minorHAnsi"/>
                      <w:sz w:val="22"/>
                    </w:rPr>
                  </w:pPr>
                  <w:r>
                    <w:rPr>
                      <w:rFonts w:cstheme="minorHAnsi"/>
                      <w:sz w:val="22"/>
                    </w:rPr>
                    <w:t>curl -X GET --header 'Accept: application/json' 'https://prepaidregtransaction-bs-preprod-esb.ocp.digitalcore.telkomsel.co.id/esb/v1/prepaid-registration/list?transaction_id=TESPReg2005202102400002&amp;channel=k4&amp;user_id=18008267&amp;nik=TESNIKWRONG33444&amp;start=1&amp;page_size=10&amp;sort_parameter=transactio&amp;sort_order=ASCEN' --resolve prepaidregtransaction-bs-preprod-esb.ocp.digitalcore.telkomsel.co.id:443:10.54.181.45 -vik</w:t>
                  </w:r>
                </w:p>
              </w:tc>
            </w:tr>
          </w:tbl>
          <w:p w14:paraId="13A6ACC9" w14:textId="77777777" w:rsidR="00521757" w:rsidRDefault="00521757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</w:p>
          <w:p w14:paraId="7C3F4FFE" w14:textId="77777777" w:rsidR="00521757" w:rsidRDefault="00521757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Response:</w:t>
            </w:r>
          </w:p>
          <w:p w14:paraId="23ECAD39" w14:textId="74BFDC02" w:rsidR="00521757" w:rsidRDefault="00797E9F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682C0A" wp14:editId="5A6E6A73">
                  <wp:extent cx="4152265" cy="76327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5FFE1" w14:textId="77777777" w:rsidR="00521757" w:rsidRDefault="00521757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</w:p>
          <w:p w14:paraId="2984BF1D" w14:textId="6DC10DAE" w:rsidR="00521757" w:rsidRDefault="00521757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t>Log:</w:t>
            </w:r>
          </w:p>
          <w:p w14:paraId="7B155647" w14:textId="441799E9" w:rsidR="00521757" w:rsidRDefault="00C27FF9" w:rsidP="00521757">
            <w:pPr>
              <w:rPr>
                <w:rFonts w:cstheme="minorHAnsi"/>
                <w:b/>
                <w:bCs/>
                <w:noProof/>
                <w:sz w:val="22"/>
              </w:rPr>
            </w:pPr>
            <w:r>
              <w:rPr>
                <w:rFonts w:cstheme="minorHAnsi"/>
                <w:b/>
                <w:bCs/>
                <w:noProof/>
                <w:sz w:val="22"/>
              </w:rPr>
              <w:object w:dxaOrig="1504" w:dyaOrig="982" w14:anchorId="7A63DEF3">
                <v:shape id="_x0000_i1036" type="#_x0000_t75" style="width:75pt;height:49pt" o:ole="">
                  <v:imagedata r:id="rId22" o:title=""/>
                </v:shape>
                <o:OLEObject Type="Embed" ProgID="Package" ShapeID="_x0000_i1036" DrawAspect="Icon" ObjectID="_1696422420" r:id="rId23"/>
              </w:object>
            </w:r>
          </w:p>
        </w:tc>
        <w:tc>
          <w:tcPr>
            <w:tcW w:w="1350" w:type="dxa"/>
            <w:shd w:val="clear" w:color="auto" w:fill="D6E3BC" w:themeFill="accent3" w:themeFillTint="66"/>
          </w:tcPr>
          <w:p w14:paraId="7C9BC931" w14:textId="193964BB" w:rsidR="00521757" w:rsidRDefault="00EA4AC7" w:rsidP="00521757">
            <w:pPr>
              <w:jc w:val="center"/>
              <w:rPr>
                <w:rFonts w:cstheme="minorHAnsi"/>
                <w:color w:val="4F6228" w:themeColor="accent3" w:themeShade="80"/>
                <w:szCs w:val="20"/>
              </w:rPr>
            </w:pPr>
            <w:r>
              <w:rPr>
                <w:rFonts w:cstheme="minorHAnsi"/>
                <w:color w:val="4F6228" w:themeColor="accent3" w:themeShade="80"/>
                <w:szCs w:val="20"/>
              </w:rPr>
              <w:t>Passed</w:t>
            </w:r>
          </w:p>
        </w:tc>
      </w:tr>
    </w:tbl>
    <w:p w14:paraId="784D04A7" w14:textId="77777777" w:rsidR="00125BFF" w:rsidRPr="00DC3773" w:rsidRDefault="00125BFF" w:rsidP="00125BFF">
      <w:pPr>
        <w:spacing w:line="360" w:lineRule="auto"/>
        <w:ind w:left="72" w:firstLine="288"/>
        <w:jc w:val="both"/>
        <w:rPr>
          <w:rFonts w:cstheme="minorHAnsi"/>
          <w:szCs w:val="20"/>
        </w:rPr>
      </w:pPr>
    </w:p>
    <w:p w14:paraId="136C6026" w14:textId="15832985" w:rsidR="00A047BF" w:rsidRPr="00C94C8D" w:rsidRDefault="00A047BF" w:rsidP="00A047BF">
      <w:pPr>
        <w:pStyle w:val="Heading1"/>
        <w:rPr>
          <w:rFonts w:cstheme="minorHAnsi"/>
          <w:sz w:val="24"/>
          <w:szCs w:val="24"/>
          <w:lang w:val="en-GB"/>
        </w:rPr>
      </w:pPr>
      <w:bookmarkStart w:id="16" w:name="_Toc73734755"/>
      <w:r w:rsidRPr="00C94C8D">
        <w:rPr>
          <w:rFonts w:cstheme="minorHAnsi"/>
          <w:sz w:val="24"/>
          <w:szCs w:val="24"/>
          <w:lang w:val="en-GB"/>
        </w:rPr>
        <w:t>Appendix</w:t>
      </w:r>
      <w:bookmarkEnd w:id="16"/>
    </w:p>
    <w:p w14:paraId="5A140084" w14:textId="77777777" w:rsidR="00A047BF" w:rsidRPr="00DC3773" w:rsidRDefault="00A047BF" w:rsidP="00A047BF">
      <w:pPr>
        <w:rPr>
          <w:rFonts w:cstheme="minorHAnsi"/>
          <w:szCs w:val="20"/>
        </w:rPr>
      </w:pPr>
    </w:p>
    <w:sectPr w:rsidR="00A047BF" w:rsidRPr="00DC3773" w:rsidSect="00674F93">
      <w:headerReference w:type="default" r:id="rId24"/>
      <w:footerReference w:type="default" r:id="rId25"/>
      <w:headerReference w:type="first" r:id="rId26"/>
      <w:pgSz w:w="11909" w:h="16834" w:code="9"/>
      <w:pgMar w:top="1699" w:right="1138" w:bottom="1699" w:left="1411" w:header="720" w:footer="4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18F99" w14:textId="77777777" w:rsidR="007E5084" w:rsidRDefault="007E5084">
      <w:r>
        <w:separator/>
      </w:r>
    </w:p>
  </w:endnote>
  <w:endnote w:type="continuationSeparator" w:id="0">
    <w:p w14:paraId="2E5F114D" w14:textId="77777777" w:rsidR="007E5084" w:rsidRDefault="007E5084">
      <w:r>
        <w:continuationSeparator/>
      </w:r>
    </w:p>
  </w:endnote>
  <w:endnote w:type="continuationNotice" w:id="1">
    <w:p w14:paraId="54847FEE" w14:textId="77777777" w:rsidR="007E5084" w:rsidRDefault="007E50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Wingdings"/>
    <w:charset w:val="02"/>
    <w:family w:val="decorative"/>
    <w:pitch w:val="default"/>
    <w:sig w:usb0="00000000" w:usb1="0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6EDF" w14:textId="0398DC28" w:rsidR="008D1013" w:rsidRDefault="008D1013" w:rsidP="00535BB0">
    <w:pPr>
      <w:pStyle w:val="Footer"/>
      <w:tabs>
        <w:tab w:val="clear" w:pos="9356"/>
        <w:tab w:val="right" w:pos="9360"/>
      </w:tabs>
    </w:pPr>
    <w:r>
      <w:t>©2020 Accenture. All Rights Reserved.</w:t>
    </w:r>
    <w:bookmarkStart w:id="17" w:name="prop_Text2"/>
    <w:bookmarkEnd w:id="17"/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  <w:r>
      <w:t xml:space="preserve"> </w:t>
    </w:r>
    <w:bookmarkStart w:id="18" w:name="Tof"/>
    <w:r>
      <w:t>of</w:t>
    </w:r>
    <w:bookmarkEnd w:id="18"/>
    <w:r>
      <w:t xml:space="preserve">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61</w:t>
    </w:r>
    <w:r>
      <w:rPr>
        <w:noProof/>
      </w:rPr>
      <w:fldChar w:fldCharType="end"/>
    </w:r>
  </w:p>
  <w:p w14:paraId="10C648A4" w14:textId="77777777" w:rsidR="008D1013" w:rsidRDefault="008D10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2B086" w14:textId="77777777" w:rsidR="007E5084" w:rsidRDefault="007E5084">
      <w:r>
        <w:separator/>
      </w:r>
    </w:p>
  </w:footnote>
  <w:footnote w:type="continuationSeparator" w:id="0">
    <w:p w14:paraId="295ADF18" w14:textId="77777777" w:rsidR="007E5084" w:rsidRDefault="007E5084">
      <w:r>
        <w:continuationSeparator/>
      </w:r>
    </w:p>
  </w:footnote>
  <w:footnote w:type="continuationNotice" w:id="1">
    <w:p w14:paraId="5106A07E" w14:textId="77777777" w:rsidR="007E5084" w:rsidRDefault="007E508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3836F" w14:textId="04B45C53" w:rsidR="008D1013" w:rsidRPr="00BC7FED" w:rsidRDefault="001B6E91" w:rsidP="00BC7FED">
    <w:pPr>
      <w:pStyle w:val="Header"/>
      <w:pBdr>
        <w:bottom w:val="single" w:sz="4" w:space="6" w:color="auto"/>
      </w:pBdr>
      <w:tabs>
        <w:tab w:val="left" w:pos="1740"/>
      </w:tabs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C992CF" wp14:editId="7BA5BA07">
          <wp:simplePos x="0" y="0"/>
          <wp:positionH relativeFrom="margin">
            <wp:posOffset>-16119</wp:posOffset>
          </wp:positionH>
          <wp:positionV relativeFrom="paragraph">
            <wp:posOffset>-93605</wp:posOffset>
          </wp:positionV>
          <wp:extent cx="1246146" cy="373711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146" cy="373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101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EA7CC4" wp14:editId="6EBFD70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1" name="MSIPCM79394d8cb2a5afd19201762c" descr="{&quot;HashCode&quot;:-140210687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9475EE" w14:textId="0C31F023" w:rsidR="008D1013" w:rsidRPr="009A69D9" w:rsidRDefault="008D1013" w:rsidP="009A69D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A69D9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***Confidential***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EA7CC4" id="_x0000_t202" coordsize="21600,21600" o:spt="202" path="m,l,21600r21600,l21600,xe">
              <v:stroke joinstyle="miter"/>
              <v:path gradientshapeok="t" o:connecttype="rect"/>
            </v:shapetype>
            <v:shape id="MSIPCM79394d8cb2a5afd19201762c" o:spid="_x0000_s1026" type="#_x0000_t202" alt="{&quot;HashCode&quot;:-1402106873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" o:allowincell="f" filled="f" stroked="f" strokeweight=".5pt">
              <v:textbox inset=",0,,0">
                <w:txbxContent>
                  <w:p w14:paraId="6E9475EE" w14:textId="0C31F023" w:rsidR="008D1013" w:rsidRPr="009A69D9" w:rsidRDefault="008D1013" w:rsidP="009A69D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A69D9">
                      <w:rPr>
                        <w:rFonts w:ascii="Calibri" w:hAnsi="Calibri" w:cs="Calibri"/>
                        <w:color w:val="000000"/>
                        <w:sz w:val="22"/>
                      </w:rPr>
                      <w:t>***Confidential***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D1013"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ADBA0F7" wp14:editId="135E7278">
              <wp:simplePos x="0" y="0"/>
              <wp:positionH relativeFrom="column">
                <wp:posOffset>4918710</wp:posOffset>
              </wp:positionH>
              <wp:positionV relativeFrom="paragraph">
                <wp:posOffset>-177165</wp:posOffset>
              </wp:positionV>
              <wp:extent cx="951230" cy="255905"/>
              <wp:effectExtent l="0" t="0" r="1270" b="0"/>
              <wp:wrapNone/>
              <wp:docPr id="36" name="Grou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51230" cy="255905"/>
                        <a:chOff x="0" y="0"/>
                        <a:chExt cx="2183719" cy="635721"/>
                      </a:xfrm>
                    </wpg:grpSpPr>
                    <pic:pic xmlns:pic="http://schemas.openxmlformats.org/drawingml/2006/picture">
                      <pic:nvPicPr>
                        <pic:cNvPr id="37" name="Picture 37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50925"/>
                          <a:ext cx="2183719" cy="3847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" name="Freeform 15"/>
                      <wps:cNvSpPr/>
                      <wps:spPr>
                        <a:xfrm>
                          <a:off x="1282465" y="0"/>
                          <a:ext cx="210221" cy="215102"/>
                        </a:xfrm>
                        <a:custGeom>
                          <a:avLst/>
                          <a:gdLst>
                            <a:gd name="connsiteX0" fmla="*/ 0 w 4457700"/>
                            <a:gd name="connsiteY0" fmla="*/ 0 h 4552950"/>
                            <a:gd name="connsiteX1" fmla="*/ 4457700 w 4457700"/>
                            <a:gd name="connsiteY1" fmla="*/ 1828800 h 4552950"/>
                            <a:gd name="connsiteX2" fmla="*/ 4457700 w 4457700"/>
                            <a:gd name="connsiteY2" fmla="*/ 2743200 h 4552950"/>
                            <a:gd name="connsiteX3" fmla="*/ 0 w 4457700"/>
                            <a:gd name="connsiteY3" fmla="*/ 4552950 h 4552950"/>
                            <a:gd name="connsiteX4" fmla="*/ 0 w 4457700"/>
                            <a:gd name="connsiteY4" fmla="*/ 3543300 h 4552950"/>
                            <a:gd name="connsiteX5" fmla="*/ 3282950 w 4457700"/>
                            <a:gd name="connsiteY5" fmla="*/ 2286000 h 4552950"/>
                            <a:gd name="connsiteX6" fmla="*/ 0 w 4457700"/>
                            <a:gd name="connsiteY6" fmla="*/ 1016000 h 4552950"/>
                            <a:gd name="connsiteX7" fmla="*/ 0 w 4457700"/>
                            <a:gd name="connsiteY7" fmla="*/ 0 h 4552950"/>
                            <a:gd name="connsiteX0" fmla="*/ 0 w 4457700"/>
                            <a:gd name="connsiteY0" fmla="*/ 0 h 4552950"/>
                            <a:gd name="connsiteX1" fmla="*/ 4457700 w 4457700"/>
                            <a:gd name="connsiteY1" fmla="*/ 1824037 h 4552950"/>
                            <a:gd name="connsiteX2" fmla="*/ 4457700 w 4457700"/>
                            <a:gd name="connsiteY2" fmla="*/ 2743200 h 4552950"/>
                            <a:gd name="connsiteX3" fmla="*/ 0 w 4457700"/>
                            <a:gd name="connsiteY3" fmla="*/ 4552950 h 4552950"/>
                            <a:gd name="connsiteX4" fmla="*/ 0 w 4457700"/>
                            <a:gd name="connsiteY4" fmla="*/ 3543300 h 4552950"/>
                            <a:gd name="connsiteX5" fmla="*/ 3282950 w 4457700"/>
                            <a:gd name="connsiteY5" fmla="*/ 2286000 h 4552950"/>
                            <a:gd name="connsiteX6" fmla="*/ 0 w 4457700"/>
                            <a:gd name="connsiteY6" fmla="*/ 1016000 h 4552950"/>
                            <a:gd name="connsiteX7" fmla="*/ 0 w 4457700"/>
                            <a:gd name="connsiteY7" fmla="*/ 0 h 4552950"/>
                            <a:gd name="connsiteX0" fmla="*/ 0 w 4457700"/>
                            <a:gd name="connsiteY0" fmla="*/ 0 h 4552950"/>
                            <a:gd name="connsiteX1" fmla="*/ 4457700 w 4457700"/>
                            <a:gd name="connsiteY1" fmla="*/ 1816893 h 4552950"/>
                            <a:gd name="connsiteX2" fmla="*/ 4457700 w 4457700"/>
                            <a:gd name="connsiteY2" fmla="*/ 2743200 h 4552950"/>
                            <a:gd name="connsiteX3" fmla="*/ 0 w 4457700"/>
                            <a:gd name="connsiteY3" fmla="*/ 4552950 h 4552950"/>
                            <a:gd name="connsiteX4" fmla="*/ 0 w 4457700"/>
                            <a:gd name="connsiteY4" fmla="*/ 3543300 h 4552950"/>
                            <a:gd name="connsiteX5" fmla="*/ 3282950 w 4457700"/>
                            <a:gd name="connsiteY5" fmla="*/ 2286000 h 4552950"/>
                            <a:gd name="connsiteX6" fmla="*/ 0 w 4457700"/>
                            <a:gd name="connsiteY6" fmla="*/ 1016000 h 4552950"/>
                            <a:gd name="connsiteX7" fmla="*/ 0 w 4457700"/>
                            <a:gd name="connsiteY7" fmla="*/ 0 h 4552950"/>
                            <a:gd name="connsiteX0" fmla="*/ 0 w 4462462"/>
                            <a:gd name="connsiteY0" fmla="*/ 0 h 4552950"/>
                            <a:gd name="connsiteX1" fmla="*/ 4462462 w 4462462"/>
                            <a:gd name="connsiteY1" fmla="*/ 1819275 h 4552950"/>
                            <a:gd name="connsiteX2" fmla="*/ 4457700 w 4462462"/>
                            <a:gd name="connsiteY2" fmla="*/ 2743200 h 4552950"/>
                            <a:gd name="connsiteX3" fmla="*/ 0 w 4462462"/>
                            <a:gd name="connsiteY3" fmla="*/ 4552950 h 4552950"/>
                            <a:gd name="connsiteX4" fmla="*/ 0 w 4462462"/>
                            <a:gd name="connsiteY4" fmla="*/ 3543300 h 4552950"/>
                            <a:gd name="connsiteX5" fmla="*/ 3282950 w 4462462"/>
                            <a:gd name="connsiteY5" fmla="*/ 2286000 h 4552950"/>
                            <a:gd name="connsiteX6" fmla="*/ 0 w 4462462"/>
                            <a:gd name="connsiteY6" fmla="*/ 1016000 h 4552950"/>
                            <a:gd name="connsiteX7" fmla="*/ 0 w 4462462"/>
                            <a:gd name="connsiteY7" fmla="*/ 0 h 4552950"/>
                            <a:gd name="connsiteX0" fmla="*/ 0 w 4462921"/>
                            <a:gd name="connsiteY0" fmla="*/ 0 h 4552950"/>
                            <a:gd name="connsiteX1" fmla="*/ 4462462 w 4462921"/>
                            <a:gd name="connsiteY1" fmla="*/ 1819275 h 4552950"/>
                            <a:gd name="connsiteX2" fmla="*/ 4462463 w 4462921"/>
                            <a:gd name="connsiteY2" fmla="*/ 2747962 h 4552950"/>
                            <a:gd name="connsiteX3" fmla="*/ 0 w 4462921"/>
                            <a:gd name="connsiteY3" fmla="*/ 4552950 h 4552950"/>
                            <a:gd name="connsiteX4" fmla="*/ 0 w 4462921"/>
                            <a:gd name="connsiteY4" fmla="*/ 3543300 h 4552950"/>
                            <a:gd name="connsiteX5" fmla="*/ 3282950 w 4462921"/>
                            <a:gd name="connsiteY5" fmla="*/ 2286000 h 4552950"/>
                            <a:gd name="connsiteX6" fmla="*/ 0 w 4462921"/>
                            <a:gd name="connsiteY6" fmla="*/ 1016000 h 4552950"/>
                            <a:gd name="connsiteX7" fmla="*/ 0 w 4462921"/>
                            <a:gd name="connsiteY7" fmla="*/ 0 h 4552950"/>
                            <a:gd name="connsiteX0" fmla="*/ 0 w 4462921"/>
                            <a:gd name="connsiteY0" fmla="*/ 0 h 4552950"/>
                            <a:gd name="connsiteX1" fmla="*/ 4462462 w 4462921"/>
                            <a:gd name="connsiteY1" fmla="*/ 1819275 h 4552950"/>
                            <a:gd name="connsiteX2" fmla="*/ 4462463 w 4462921"/>
                            <a:gd name="connsiteY2" fmla="*/ 2747962 h 4552950"/>
                            <a:gd name="connsiteX3" fmla="*/ 0 w 4462921"/>
                            <a:gd name="connsiteY3" fmla="*/ 4552950 h 4552950"/>
                            <a:gd name="connsiteX4" fmla="*/ 0 w 4462921"/>
                            <a:gd name="connsiteY4" fmla="*/ 3543300 h 4552950"/>
                            <a:gd name="connsiteX5" fmla="*/ 3282950 w 4462921"/>
                            <a:gd name="connsiteY5" fmla="*/ 2286000 h 4552950"/>
                            <a:gd name="connsiteX6" fmla="*/ 0 w 4462921"/>
                            <a:gd name="connsiteY6" fmla="*/ 1016000 h 4552950"/>
                            <a:gd name="connsiteX7" fmla="*/ 0 w 4462921"/>
                            <a:gd name="connsiteY7" fmla="*/ 0 h 4552950"/>
                            <a:gd name="connsiteX0" fmla="*/ 0 w 4462921"/>
                            <a:gd name="connsiteY0" fmla="*/ 0 h 4560094"/>
                            <a:gd name="connsiteX1" fmla="*/ 4462462 w 4462921"/>
                            <a:gd name="connsiteY1" fmla="*/ 1819275 h 4560094"/>
                            <a:gd name="connsiteX2" fmla="*/ 4462463 w 4462921"/>
                            <a:gd name="connsiteY2" fmla="*/ 2747962 h 4560094"/>
                            <a:gd name="connsiteX3" fmla="*/ 2381 w 4462921"/>
                            <a:gd name="connsiteY3" fmla="*/ 4560094 h 4560094"/>
                            <a:gd name="connsiteX4" fmla="*/ 0 w 4462921"/>
                            <a:gd name="connsiteY4" fmla="*/ 3543300 h 4560094"/>
                            <a:gd name="connsiteX5" fmla="*/ 3282950 w 4462921"/>
                            <a:gd name="connsiteY5" fmla="*/ 2286000 h 4560094"/>
                            <a:gd name="connsiteX6" fmla="*/ 0 w 4462921"/>
                            <a:gd name="connsiteY6" fmla="*/ 1016000 h 4560094"/>
                            <a:gd name="connsiteX7" fmla="*/ 0 w 4462921"/>
                            <a:gd name="connsiteY7" fmla="*/ 0 h 4560094"/>
                            <a:gd name="connsiteX0" fmla="*/ 0 w 4462921"/>
                            <a:gd name="connsiteY0" fmla="*/ 0 h 4560094"/>
                            <a:gd name="connsiteX1" fmla="*/ 4462462 w 4462921"/>
                            <a:gd name="connsiteY1" fmla="*/ 1819275 h 4560094"/>
                            <a:gd name="connsiteX2" fmla="*/ 4462463 w 4462921"/>
                            <a:gd name="connsiteY2" fmla="*/ 2747962 h 4560094"/>
                            <a:gd name="connsiteX3" fmla="*/ 2381 w 4462921"/>
                            <a:gd name="connsiteY3" fmla="*/ 4560094 h 4560094"/>
                            <a:gd name="connsiteX4" fmla="*/ 0 w 4462921"/>
                            <a:gd name="connsiteY4" fmla="*/ 3543300 h 4560094"/>
                            <a:gd name="connsiteX5" fmla="*/ 3275807 w 4462921"/>
                            <a:gd name="connsiteY5" fmla="*/ 2286000 h 4560094"/>
                            <a:gd name="connsiteX6" fmla="*/ 0 w 4462921"/>
                            <a:gd name="connsiteY6" fmla="*/ 1016000 h 4560094"/>
                            <a:gd name="connsiteX7" fmla="*/ 0 w 4462921"/>
                            <a:gd name="connsiteY7" fmla="*/ 0 h 4560094"/>
                            <a:gd name="connsiteX0" fmla="*/ 0 w 4462921"/>
                            <a:gd name="connsiteY0" fmla="*/ 0 h 4557713"/>
                            <a:gd name="connsiteX1" fmla="*/ 4462462 w 4462921"/>
                            <a:gd name="connsiteY1" fmla="*/ 1819275 h 4557713"/>
                            <a:gd name="connsiteX2" fmla="*/ 4462463 w 4462921"/>
                            <a:gd name="connsiteY2" fmla="*/ 2747962 h 4557713"/>
                            <a:gd name="connsiteX3" fmla="*/ 2381 w 4462921"/>
                            <a:gd name="connsiteY3" fmla="*/ 4557713 h 4557713"/>
                            <a:gd name="connsiteX4" fmla="*/ 0 w 4462921"/>
                            <a:gd name="connsiteY4" fmla="*/ 3543300 h 4557713"/>
                            <a:gd name="connsiteX5" fmla="*/ 3275807 w 4462921"/>
                            <a:gd name="connsiteY5" fmla="*/ 2286000 h 4557713"/>
                            <a:gd name="connsiteX6" fmla="*/ 0 w 4462921"/>
                            <a:gd name="connsiteY6" fmla="*/ 1016000 h 4557713"/>
                            <a:gd name="connsiteX7" fmla="*/ 0 w 4462921"/>
                            <a:gd name="connsiteY7" fmla="*/ 0 h 4557713"/>
                            <a:gd name="connsiteX0" fmla="*/ 0 w 4462921"/>
                            <a:gd name="connsiteY0" fmla="*/ 0 h 4562475"/>
                            <a:gd name="connsiteX1" fmla="*/ 4462462 w 4462921"/>
                            <a:gd name="connsiteY1" fmla="*/ 1819275 h 4562475"/>
                            <a:gd name="connsiteX2" fmla="*/ 4462463 w 4462921"/>
                            <a:gd name="connsiteY2" fmla="*/ 2747962 h 4562475"/>
                            <a:gd name="connsiteX3" fmla="*/ 2381 w 4462921"/>
                            <a:gd name="connsiteY3" fmla="*/ 4562475 h 4562475"/>
                            <a:gd name="connsiteX4" fmla="*/ 0 w 4462921"/>
                            <a:gd name="connsiteY4" fmla="*/ 3543300 h 4562475"/>
                            <a:gd name="connsiteX5" fmla="*/ 3275807 w 4462921"/>
                            <a:gd name="connsiteY5" fmla="*/ 2286000 h 4562475"/>
                            <a:gd name="connsiteX6" fmla="*/ 0 w 4462921"/>
                            <a:gd name="connsiteY6" fmla="*/ 1016000 h 4562475"/>
                            <a:gd name="connsiteX7" fmla="*/ 0 w 4462921"/>
                            <a:gd name="connsiteY7" fmla="*/ 0 h 4562475"/>
                            <a:gd name="connsiteX0" fmla="*/ 2486 w 4465407"/>
                            <a:gd name="connsiteY0" fmla="*/ 0 h 4564856"/>
                            <a:gd name="connsiteX1" fmla="*/ 4464948 w 4465407"/>
                            <a:gd name="connsiteY1" fmla="*/ 1819275 h 4564856"/>
                            <a:gd name="connsiteX2" fmla="*/ 4464949 w 4465407"/>
                            <a:gd name="connsiteY2" fmla="*/ 2747962 h 4564856"/>
                            <a:gd name="connsiteX3" fmla="*/ 105 w 4465407"/>
                            <a:gd name="connsiteY3" fmla="*/ 4564856 h 4564856"/>
                            <a:gd name="connsiteX4" fmla="*/ 2486 w 4465407"/>
                            <a:gd name="connsiteY4" fmla="*/ 3543300 h 4564856"/>
                            <a:gd name="connsiteX5" fmla="*/ 3278293 w 4465407"/>
                            <a:gd name="connsiteY5" fmla="*/ 2286000 h 4564856"/>
                            <a:gd name="connsiteX6" fmla="*/ 2486 w 4465407"/>
                            <a:gd name="connsiteY6" fmla="*/ 1016000 h 4564856"/>
                            <a:gd name="connsiteX7" fmla="*/ 2486 w 4465407"/>
                            <a:gd name="connsiteY7" fmla="*/ 0 h 4564856"/>
                            <a:gd name="connsiteX0" fmla="*/ 2610 w 4465531"/>
                            <a:gd name="connsiteY0" fmla="*/ 0 h 4564856"/>
                            <a:gd name="connsiteX1" fmla="*/ 4465072 w 4465531"/>
                            <a:gd name="connsiteY1" fmla="*/ 1819275 h 4564856"/>
                            <a:gd name="connsiteX2" fmla="*/ 4465073 w 4465531"/>
                            <a:gd name="connsiteY2" fmla="*/ 2747962 h 4564856"/>
                            <a:gd name="connsiteX3" fmla="*/ 229 w 4465531"/>
                            <a:gd name="connsiteY3" fmla="*/ 4564856 h 4564856"/>
                            <a:gd name="connsiteX4" fmla="*/ 228 w 4465531"/>
                            <a:gd name="connsiteY4" fmla="*/ 3545681 h 4564856"/>
                            <a:gd name="connsiteX5" fmla="*/ 3278417 w 4465531"/>
                            <a:gd name="connsiteY5" fmla="*/ 2286000 h 4564856"/>
                            <a:gd name="connsiteX6" fmla="*/ 2610 w 4465531"/>
                            <a:gd name="connsiteY6" fmla="*/ 1016000 h 4564856"/>
                            <a:gd name="connsiteX7" fmla="*/ 2610 w 4465531"/>
                            <a:gd name="connsiteY7" fmla="*/ 0 h 4564856"/>
                            <a:gd name="connsiteX0" fmla="*/ 2610 w 4465531"/>
                            <a:gd name="connsiteY0" fmla="*/ 0 h 4564856"/>
                            <a:gd name="connsiteX1" fmla="*/ 4465072 w 4465531"/>
                            <a:gd name="connsiteY1" fmla="*/ 1819275 h 4564856"/>
                            <a:gd name="connsiteX2" fmla="*/ 4465073 w 4465531"/>
                            <a:gd name="connsiteY2" fmla="*/ 2750343 h 4564856"/>
                            <a:gd name="connsiteX3" fmla="*/ 229 w 4465531"/>
                            <a:gd name="connsiteY3" fmla="*/ 4564856 h 4564856"/>
                            <a:gd name="connsiteX4" fmla="*/ 228 w 4465531"/>
                            <a:gd name="connsiteY4" fmla="*/ 3545681 h 4564856"/>
                            <a:gd name="connsiteX5" fmla="*/ 3278417 w 4465531"/>
                            <a:gd name="connsiteY5" fmla="*/ 2286000 h 4564856"/>
                            <a:gd name="connsiteX6" fmla="*/ 2610 w 4465531"/>
                            <a:gd name="connsiteY6" fmla="*/ 1016000 h 4564856"/>
                            <a:gd name="connsiteX7" fmla="*/ 2610 w 4465531"/>
                            <a:gd name="connsiteY7" fmla="*/ 0 h 4564856"/>
                            <a:gd name="connsiteX0" fmla="*/ 2610 w 4465531"/>
                            <a:gd name="connsiteY0" fmla="*/ 0 h 4564856"/>
                            <a:gd name="connsiteX1" fmla="*/ 4465072 w 4465531"/>
                            <a:gd name="connsiteY1" fmla="*/ 1819275 h 4564856"/>
                            <a:gd name="connsiteX2" fmla="*/ 4465073 w 4465531"/>
                            <a:gd name="connsiteY2" fmla="*/ 2755106 h 4564856"/>
                            <a:gd name="connsiteX3" fmla="*/ 229 w 4465531"/>
                            <a:gd name="connsiteY3" fmla="*/ 4564856 h 4564856"/>
                            <a:gd name="connsiteX4" fmla="*/ 228 w 4465531"/>
                            <a:gd name="connsiteY4" fmla="*/ 3545681 h 4564856"/>
                            <a:gd name="connsiteX5" fmla="*/ 3278417 w 4465531"/>
                            <a:gd name="connsiteY5" fmla="*/ 2286000 h 4564856"/>
                            <a:gd name="connsiteX6" fmla="*/ 2610 w 4465531"/>
                            <a:gd name="connsiteY6" fmla="*/ 1016000 h 4564856"/>
                            <a:gd name="connsiteX7" fmla="*/ 2610 w 4465531"/>
                            <a:gd name="connsiteY7" fmla="*/ 0 h 4564856"/>
                            <a:gd name="connsiteX0" fmla="*/ 2610 w 4467453"/>
                            <a:gd name="connsiteY0" fmla="*/ 0 h 4564856"/>
                            <a:gd name="connsiteX1" fmla="*/ 4467453 w 4467453"/>
                            <a:gd name="connsiteY1" fmla="*/ 1816894 h 4564856"/>
                            <a:gd name="connsiteX2" fmla="*/ 4465073 w 4467453"/>
                            <a:gd name="connsiteY2" fmla="*/ 2755106 h 4564856"/>
                            <a:gd name="connsiteX3" fmla="*/ 229 w 4467453"/>
                            <a:gd name="connsiteY3" fmla="*/ 4564856 h 4564856"/>
                            <a:gd name="connsiteX4" fmla="*/ 228 w 4467453"/>
                            <a:gd name="connsiteY4" fmla="*/ 3545681 h 4564856"/>
                            <a:gd name="connsiteX5" fmla="*/ 3278417 w 4467453"/>
                            <a:gd name="connsiteY5" fmla="*/ 2286000 h 4564856"/>
                            <a:gd name="connsiteX6" fmla="*/ 2610 w 4467453"/>
                            <a:gd name="connsiteY6" fmla="*/ 1016000 h 4564856"/>
                            <a:gd name="connsiteX7" fmla="*/ 2610 w 4467453"/>
                            <a:gd name="connsiteY7" fmla="*/ 0 h 4564856"/>
                            <a:gd name="connsiteX0" fmla="*/ 2610 w 4467453"/>
                            <a:gd name="connsiteY0" fmla="*/ 0 h 4564856"/>
                            <a:gd name="connsiteX1" fmla="*/ 4467453 w 4467453"/>
                            <a:gd name="connsiteY1" fmla="*/ 1816894 h 4564856"/>
                            <a:gd name="connsiteX2" fmla="*/ 4465073 w 4467453"/>
                            <a:gd name="connsiteY2" fmla="*/ 2755106 h 4564856"/>
                            <a:gd name="connsiteX3" fmla="*/ 229 w 4467453"/>
                            <a:gd name="connsiteY3" fmla="*/ 4564856 h 4564856"/>
                            <a:gd name="connsiteX4" fmla="*/ 228 w 4467453"/>
                            <a:gd name="connsiteY4" fmla="*/ 3545681 h 4564856"/>
                            <a:gd name="connsiteX5" fmla="*/ 3278417 w 4467453"/>
                            <a:gd name="connsiteY5" fmla="*/ 2286000 h 4564856"/>
                            <a:gd name="connsiteX6" fmla="*/ 2610 w 4467453"/>
                            <a:gd name="connsiteY6" fmla="*/ 1020763 h 4564856"/>
                            <a:gd name="connsiteX7" fmla="*/ 2610 w 4467453"/>
                            <a:gd name="connsiteY7" fmla="*/ 0 h 4564856"/>
                            <a:gd name="connsiteX0" fmla="*/ 2610 w 4467453"/>
                            <a:gd name="connsiteY0" fmla="*/ 0 h 4564856"/>
                            <a:gd name="connsiteX1" fmla="*/ 4467453 w 4467453"/>
                            <a:gd name="connsiteY1" fmla="*/ 1816894 h 4564856"/>
                            <a:gd name="connsiteX2" fmla="*/ 4465073 w 4467453"/>
                            <a:gd name="connsiteY2" fmla="*/ 2755106 h 4564856"/>
                            <a:gd name="connsiteX3" fmla="*/ 229 w 4467453"/>
                            <a:gd name="connsiteY3" fmla="*/ 4564856 h 4564856"/>
                            <a:gd name="connsiteX4" fmla="*/ 228 w 4467453"/>
                            <a:gd name="connsiteY4" fmla="*/ 3545681 h 4564856"/>
                            <a:gd name="connsiteX5" fmla="*/ 3271273 w 4467453"/>
                            <a:gd name="connsiteY5" fmla="*/ 2288382 h 4564856"/>
                            <a:gd name="connsiteX6" fmla="*/ 2610 w 4467453"/>
                            <a:gd name="connsiteY6" fmla="*/ 1020763 h 4564856"/>
                            <a:gd name="connsiteX7" fmla="*/ 2610 w 4467453"/>
                            <a:gd name="connsiteY7" fmla="*/ 0 h 4564856"/>
                            <a:gd name="connsiteX0" fmla="*/ 2610 w 4467453"/>
                            <a:gd name="connsiteY0" fmla="*/ 0 h 4564856"/>
                            <a:gd name="connsiteX1" fmla="*/ 4467453 w 4467453"/>
                            <a:gd name="connsiteY1" fmla="*/ 1816894 h 4564856"/>
                            <a:gd name="connsiteX2" fmla="*/ 4465073 w 4467453"/>
                            <a:gd name="connsiteY2" fmla="*/ 2755106 h 4564856"/>
                            <a:gd name="connsiteX3" fmla="*/ 229 w 4467453"/>
                            <a:gd name="connsiteY3" fmla="*/ 4564856 h 4564856"/>
                            <a:gd name="connsiteX4" fmla="*/ 228 w 4467453"/>
                            <a:gd name="connsiteY4" fmla="*/ 3545681 h 4564856"/>
                            <a:gd name="connsiteX5" fmla="*/ 3271273 w 4467453"/>
                            <a:gd name="connsiteY5" fmla="*/ 2288382 h 4564856"/>
                            <a:gd name="connsiteX6" fmla="*/ 2610 w 4467453"/>
                            <a:gd name="connsiteY6" fmla="*/ 1020763 h 4564856"/>
                            <a:gd name="connsiteX7" fmla="*/ 2610 w 4467453"/>
                            <a:gd name="connsiteY7" fmla="*/ 0 h 4564856"/>
                            <a:gd name="connsiteX0" fmla="*/ 2610 w 4465530"/>
                            <a:gd name="connsiteY0" fmla="*/ 0 h 4564856"/>
                            <a:gd name="connsiteX1" fmla="*/ 4465071 w 4465530"/>
                            <a:gd name="connsiteY1" fmla="*/ 1819275 h 4564856"/>
                            <a:gd name="connsiteX2" fmla="*/ 4465073 w 4465530"/>
                            <a:gd name="connsiteY2" fmla="*/ 2755106 h 4564856"/>
                            <a:gd name="connsiteX3" fmla="*/ 229 w 4465530"/>
                            <a:gd name="connsiteY3" fmla="*/ 4564856 h 4564856"/>
                            <a:gd name="connsiteX4" fmla="*/ 228 w 4465530"/>
                            <a:gd name="connsiteY4" fmla="*/ 3545681 h 4564856"/>
                            <a:gd name="connsiteX5" fmla="*/ 3271273 w 4465530"/>
                            <a:gd name="connsiteY5" fmla="*/ 2288382 h 4564856"/>
                            <a:gd name="connsiteX6" fmla="*/ 2610 w 4465530"/>
                            <a:gd name="connsiteY6" fmla="*/ 1020763 h 4564856"/>
                            <a:gd name="connsiteX7" fmla="*/ 2610 w 4465530"/>
                            <a:gd name="connsiteY7" fmla="*/ 0 h 4564856"/>
                            <a:gd name="connsiteX0" fmla="*/ 2610 w 4465530"/>
                            <a:gd name="connsiteY0" fmla="*/ 0 h 4564856"/>
                            <a:gd name="connsiteX1" fmla="*/ 4465071 w 4465530"/>
                            <a:gd name="connsiteY1" fmla="*/ 1812131 h 4564856"/>
                            <a:gd name="connsiteX2" fmla="*/ 4465073 w 4465530"/>
                            <a:gd name="connsiteY2" fmla="*/ 2755106 h 4564856"/>
                            <a:gd name="connsiteX3" fmla="*/ 229 w 4465530"/>
                            <a:gd name="connsiteY3" fmla="*/ 4564856 h 4564856"/>
                            <a:gd name="connsiteX4" fmla="*/ 228 w 4465530"/>
                            <a:gd name="connsiteY4" fmla="*/ 3545681 h 4564856"/>
                            <a:gd name="connsiteX5" fmla="*/ 3271273 w 4465530"/>
                            <a:gd name="connsiteY5" fmla="*/ 2288382 h 4564856"/>
                            <a:gd name="connsiteX6" fmla="*/ 2610 w 4465530"/>
                            <a:gd name="connsiteY6" fmla="*/ 1020763 h 4564856"/>
                            <a:gd name="connsiteX7" fmla="*/ 2610 w 4465530"/>
                            <a:gd name="connsiteY7" fmla="*/ 0 h 4564856"/>
                            <a:gd name="connsiteX0" fmla="*/ 2610 w 4465530"/>
                            <a:gd name="connsiteY0" fmla="*/ 0 h 4564856"/>
                            <a:gd name="connsiteX1" fmla="*/ 4465071 w 4465530"/>
                            <a:gd name="connsiteY1" fmla="*/ 1812131 h 4564856"/>
                            <a:gd name="connsiteX2" fmla="*/ 4465073 w 4465530"/>
                            <a:gd name="connsiteY2" fmla="*/ 2755106 h 4564856"/>
                            <a:gd name="connsiteX3" fmla="*/ 229 w 4465530"/>
                            <a:gd name="connsiteY3" fmla="*/ 4564856 h 4564856"/>
                            <a:gd name="connsiteX4" fmla="*/ 228 w 4465530"/>
                            <a:gd name="connsiteY4" fmla="*/ 3545681 h 4564856"/>
                            <a:gd name="connsiteX5" fmla="*/ 3271273 w 4465530"/>
                            <a:gd name="connsiteY5" fmla="*/ 2288382 h 4564856"/>
                            <a:gd name="connsiteX6" fmla="*/ 2610 w 4465530"/>
                            <a:gd name="connsiteY6" fmla="*/ 1023145 h 4564856"/>
                            <a:gd name="connsiteX7" fmla="*/ 2610 w 4465530"/>
                            <a:gd name="connsiteY7" fmla="*/ 0 h 4564856"/>
                            <a:gd name="connsiteX0" fmla="*/ 2610 w 4465530"/>
                            <a:gd name="connsiteY0" fmla="*/ 0 h 4564856"/>
                            <a:gd name="connsiteX1" fmla="*/ 4465071 w 4465530"/>
                            <a:gd name="connsiteY1" fmla="*/ 1812131 h 4564856"/>
                            <a:gd name="connsiteX2" fmla="*/ 4465073 w 4465530"/>
                            <a:gd name="connsiteY2" fmla="*/ 2755106 h 4564856"/>
                            <a:gd name="connsiteX3" fmla="*/ 229 w 4465530"/>
                            <a:gd name="connsiteY3" fmla="*/ 4564856 h 4564856"/>
                            <a:gd name="connsiteX4" fmla="*/ 228 w 4465530"/>
                            <a:gd name="connsiteY4" fmla="*/ 3545681 h 4564856"/>
                            <a:gd name="connsiteX5" fmla="*/ 3264129 w 4465530"/>
                            <a:gd name="connsiteY5" fmla="*/ 2288382 h 4564856"/>
                            <a:gd name="connsiteX6" fmla="*/ 2610 w 4465530"/>
                            <a:gd name="connsiteY6" fmla="*/ 1023145 h 4564856"/>
                            <a:gd name="connsiteX7" fmla="*/ 2610 w 4465530"/>
                            <a:gd name="connsiteY7" fmla="*/ 0 h 4564856"/>
                            <a:gd name="connsiteX0" fmla="*/ 0 w 4467986"/>
                            <a:gd name="connsiteY0" fmla="*/ 0 h 4564856"/>
                            <a:gd name="connsiteX1" fmla="*/ 4467527 w 4467986"/>
                            <a:gd name="connsiteY1" fmla="*/ 1812131 h 4564856"/>
                            <a:gd name="connsiteX2" fmla="*/ 4467529 w 4467986"/>
                            <a:gd name="connsiteY2" fmla="*/ 2755106 h 4564856"/>
                            <a:gd name="connsiteX3" fmla="*/ 2685 w 4467986"/>
                            <a:gd name="connsiteY3" fmla="*/ 4564856 h 4564856"/>
                            <a:gd name="connsiteX4" fmla="*/ 2684 w 4467986"/>
                            <a:gd name="connsiteY4" fmla="*/ 3545681 h 4564856"/>
                            <a:gd name="connsiteX5" fmla="*/ 3266585 w 4467986"/>
                            <a:gd name="connsiteY5" fmla="*/ 2288382 h 4564856"/>
                            <a:gd name="connsiteX6" fmla="*/ 5066 w 4467986"/>
                            <a:gd name="connsiteY6" fmla="*/ 1023145 h 4564856"/>
                            <a:gd name="connsiteX7" fmla="*/ 0 w 4467986"/>
                            <a:gd name="connsiteY7" fmla="*/ 0 h 4564856"/>
                            <a:gd name="connsiteX0" fmla="*/ 0 w 4467986"/>
                            <a:gd name="connsiteY0" fmla="*/ 0 h 4564856"/>
                            <a:gd name="connsiteX1" fmla="*/ 4467527 w 4467986"/>
                            <a:gd name="connsiteY1" fmla="*/ 1812131 h 4564856"/>
                            <a:gd name="connsiteX2" fmla="*/ 4467529 w 4467986"/>
                            <a:gd name="connsiteY2" fmla="*/ 2755106 h 4564856"/>
                            <a:gd name="connsiteX3" fmla="*/ 2685 w 4467986"/>
                            <a:gd name="connsiteY3" fmla="*/ 4564856 h 4564856"/>
                            <a:gd name="connsiteX4" fmla="*/ 2684 w 4467986"/>
                            <a:gd name="connsiteY4" fmla="*/ 3545681 h 4564856"/>
                            <a:gd name="connsiteX5" fmla="*/ 3266585 w 4467986"/>
                            <a:gd name="connsiteY5" fmla="*/ 2288382 h 4564856"/>
                            <a:gd name="connsiteX6" fmla="*/ 2533 w 4467986"/>
                            <a:gd name="connsiteY6" fmla="*/ 1018079 h 4564856"/>
                            <a:gd name="connsiteX7" fmla="*/ 0 w 4467986"/>
                            <a:gd name="connsiteY7" fmla="*/ 0 h 4564856"/>
                            <a:gd name="connsiteX0" fmla="*/ 0 w 4467986"/>
                            <a:gd name="connsiteY0" fmla="*/ 0 h 4564856"/>
                            <a:gd name="connsiteX1" fmla="*/ 4467527 w 4467986"/>
                            <a:gd name="connsiteY1" fmla="*/ 1812131 h 4564856"/>
                            <a:gd name="connsiteX2" fmla="*/ 4467529 w 4467986"/>
                            <a:gd name="connsiteY2" fmla="*/ 2755106 h 4564856"/>
                            <a:gd name="connsiteX3" fmla="*/ 2685 w 4467986"/>
                            <a:gd name="connsiteY3" fmla="*/ 4564856 h 4564856"/>
                            <a:gd name="connsiteX4" fmla="*/ 2684 w 4467986"/>
                            <a:gd name="connsiteY4" fmla="*/ 3545681 h 4564856"/>
                            <a:gd name="connsiteX5" fmla="*/ 3266585 w 4467986"/>
                            <a:gd name="connsiteY5" fmla="*/ 2288382 h 4564856"/>
                            <a:gd name="connsiteX6" fmla="*/ 2533 w 4467986"/>
                            <a:gd name="connsiteY6" fmla="*/ 1023145 h 4564856"/>
                            <a:gd name="connsiteX7" fmla="*/ 0 w 4467986"/>
                            <a:gd name="connsiteY7" fmla="*/ 0 h 4564856"/>
                            <a:gd name="connsiteX0" fmla="*/ 0 w 4467986"/>
                            <a:gd name="connsiteY0" fmla="*/ 0 h 4567262"/>
                            <a:gd name="connsiteX1" fmla="*/ 4467527 w 4467986"/>
                            <a:gd name="connsiteY1" fmla="*/ 1814537 h 4567262"/>
                            <a:gd name="connsiteX2" fmla="*/ 4467529 w 4467986"/>
                            <a:gd name="connsiteY2" fmla="*/ 2757512 h 4567262"/>
                            <a:gd name="connsiteX3" fmla="*/ 2685 w 4467986"/>
                            <a:gd name="connsiteY3" fmla="*/ 4567262 h 4567262"/>
                            <a:gd name="connsiteX4" fmla="*/ 2684 w 4467986"/>
                            <a:gd name="connsiteY4" fmla="*/ 3548087 h 4567262"/>
                            <a:gd name="connsiteX5" fmla="*/ 3266585 w 4467986"/>
                            <a:gd name="connsiteY5" fmla="*/ 2290788 h 4567262"/>
                            <a:gd name="connsiteX6" fmla="*/ 2533 w 4467986"/>
                            <a:gd name="connsiteY6" fmla="*/ 1025551 h 4567262"/>
                            <a:gd name="connsiteX7" fmla="*/ 0 w 4467986"/>
                            <a:gd name="connsiteY7" fmla="*/ 0 h 4567262"/>
                            <a:gd name="connsiteX0" fmla="*/ 377 w 4465956"/>
                            <a:gd name="connsiteY0" fmla="*/ 0 h 4569668"/>
                            <a:gd name="connsiteX1" fmla="*/ 4465497 w 4465956"/>
                            <a:gd name="connsiteY1" fmla="*/ 1816943 h 4569668"/>
                            <a:gd name="connsiteX2" fmla="*/ 4465499 w 4465956"/>
                            <a:gd name="connsiteY2" fmla="*/ 2759918 h 4569668"/>
                            <a:gd name="connsiteX3" fmla="*/ 655 w 4465956"/>
                            <a:gd name="connsiteY3" fmla="*/ 4569668 h 4569668"/>
                            <a:gd name="connsiteX4" fmla="*/ 654 w 4465956"/>
                            <a:gd name="connsiteY4" fmla="*/ 3550493 h 4569668"/>
                            <a:gd name="connsiteX5" fmla="*/ 3264555 w 4465956"/>
                            <a:gd name="connsiteY5" fmla="*/ 2293194 h 4569668"/>
                            <a:gd name="connsiteX6" fmla="*/ 503 w 4465956"/>
                            <a:gd name="connsiteY6" fmla="*/ 1027957 h 4569668"/>
                            <a:gd name="connsiteX7" fmla="*/ 377 w 4465956"/>
                            <a:gd name="connsiteY7" fmla="*/ 0 h 4569668"/>
                            <a:gd name="connsiteX0" fmla="*/ 377 w 4465956"/>
                            <a:gd name="connsiteY0" fmla="*/ 0 h 4569668"/>
                            <a:gd name="connsiteX1" fmla="*/ 4465497 w 4465956"/>
                            <a:gd name="connsiteY1" fmla="*/ 1816943 h 4569668"/>
                            <a:gd name="connsiteX2" fmla="*/ 4465499 w 4465956"/>
                            <a:gd name="connsiteY2" fmla="*/ 2759918 h 4569668"/>
                            <a:gd name="connsiteX3" fmla="*/ 655 w 4465956"/>
                            <a:gd name="connsiteY3" fmla="*/ 4569668 h 4569668"/>
                            <a:gd name="connsiteX4" fmla="*/ 654 w 4465956"/>
                            <a:gd name="connsiteY4" fmla="*/ 3548111 h 4569668"/>
                            <a:gd name="connsiteX5" fmla="*/ 3264555 w 4465956"/>
                            <a:gd name="connsiteY5" fmla="*/ 2293194 h 4569668"/>
                            <a:gd name="connsiteX6" fmla="*/ 503 w 4465956"/>
                            <a:gd name="connsiteY6" fmla="*/ 1027957 h 4569668"/>
                            <a:gd name="connsiteX7" fmla="*/ 377 w 4465956"/>
                            <a:gd name="connsiteY7" fmla="*/ 0 h 4569668"/>
                            <a:gd name="connsiteX0" fmla="*/ 377 w 4465956"/>
                            <a:gd name="connsiteY0" fmla="*/ 0 h 4569668"/>
                            <a:gd name="connsiteX1" fmla="*/ 4465497 w 4465956"/>
                            <a:gd name="connsiteY1" fmla="*/ 1816943 h 4569668"/>
                            <a:gd name="connsiteX2" fmla="*/ 4465499 w 4465956"/>
                            <a:gd name="connsiteY2" fmla="*/ 2759918 h 4569668"/>
                            <a:gd name="connsiteX3" fmla="*/ 655 w 4465956"/>
                            <a:gd name="connsiteY3" fmla="*/ 4569668 h 4569668"/>
                            <a:gd name="connsiteX4" fmla="*/ 654 w 4465956"/>
                            <a:gd name="connsiteY4" fmla="*/ 3548111 h 4569668"/>
                            <a:gd name="connsiteX5" fmla="*/ 3257411 w 4465956"/>
                            <a:gd name="connsiteY5" fmla="*/ 2293194 h 4569668"/>
                            <a:gd name="connsiteX6" fmla="*/ 503 w 4465956"/>
                            <a:gd name="connsiteY6" fmla="*/ 1027957 h 4569668"/>
                            <a:gd name="connsiteX7" fmla="*/ 377 w 4465956"/>
                            <a:gd name="connsiteY7" fmla="*/ 0 h 4569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465956" h="4569668">
                              <a:moveTo>
                                <a:pt x="377" y="0"/>
                              </a:moveTo>
                              <a:lnTo>
                                <a:pt x="4465497" y="1816943"/>
                              </a:lnTo>
                              <a:cubicBezTo>
                                <a:pt x="4463910" y="2124918"/>
                                <a:pt x="4467086" y="2451943"/>
                                <a:pt x="4465499" y="2759918"/>
                              </a:cubicBezTo>
                              <a:lnTo>
                                <a:pt x="655" y="4569668"/>
                              </a:lnTo>
                              <a:cubicBezTo>
                                <a:pt x="-139" y="4230737"/>
                                <a:pt x="1448" y="3887042"/>
                                <a:pt x="654" y="3548111"/>
                              </a:cubicBezTo>
                              <a:lnTo>
                                <a:pt x="3257411" y="2293194"/>
                              </a:lnTo>
                              <a:lnTo>
                                <a:pt x="503" y="1027957"/>
                              </a:lnTo>
                              <a:cubicBezTo>
                                <a:pt x="-1186" y="686909"/>
                                <a:pt x="2066" y="341048"/>
                                <a:pt x="37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860585" id="Group 3" o:spid="_x0000_s1026" style="position:absolute;margin-left:387.3pt;margin-top:-13.95pt;width:74.9pt;height:20.15pt;z-index:251654144;mso-width-relative:margin;mso-height-relative:margin" coordsize="21837,6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" o:spid="_x0000_s1027" type="#_x0000_t75" style="position:absolute;top:2509;width:21837;height:3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">
                <v:imagedata r:id="rId3" o:title=""/>
              </v:shape>
              <v:shape id="Freeform 15" o:spid="_x0000_s1028" style="position:absolute;left:12824;width:2102;height:2151;visibility:visible;mso-wrap-style:square;v-text-anchor:middle" coordsize="4465956,456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" path="m377,l4465497,1816943v-1587,307975,1589,635000,2,942975l655,4569668v-794,-338931,793,-682626,-1,-1021557l3257411,2293194,503,1027957c-1186,686909,2066,341048,377,xe" fillcolor="#ed7d31" stroked="f" strokeweight="1pt">
                <v:stroke joinstyle="miter"/>
                <v:path arrowok="t" o:connecttype="custom" o:connectlocs="18,0;210199,85527;210199,129914;31,215102;31,167016;153332,107945;24,48388;18,0" o:connectangles="0,0,0,0,0,0,0,0"/>
              </v:shape>
            </v:group>
          </w:pict>
        </mc:Fallback>
      </mc:AlternateContent>
    </w:r>
    <w:r w:rsidR="008D1013">
      <w:tab/>
    </w:r>
  </w:p>
  <w:p w14:paraId="433B3919" w14:textId="77777777" w:rsidR="008D1013" w:rsidRDefault="008D10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0AFCA" w14:textId="77777777" w:rsidR="008D1013" w:rsidRDefault="008D1013" w:rsidP="006721FC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3DDC83A" wp14:editId="4E642522">
              <wp:simplePos x="0" y="19050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66700"/>
              <wp:effectExtent l="0" t="0" r="0" b="0"/>
              <wp:wrapNone/>
              <wp:docPr id="3" name="MSIPCM78b847e3b0b9c0daf989fbe7" descr="{&quot;HashCode&quot;:593345697,&quot;Height&quot;:9999999.0,&quot;Width&quot;:9999999.0,&quot;Placement&quot;:&quot;Header&quot;,&quot;Index&quot;:&quot;FirstPage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6576FA" w14:textId="77777777" w:rsidR="008D1013" w:rsidRPr="009820E9" w:rsidRDefault="008D1013" w:rsidP="009820E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820E9">
                            <w:rPr>
                              <w:rFonts w:ascii="Calibri" w:hAnsi="Calibri" w:cs="Calibri"/>
                              <w:color w:val="000000"/>
                            </w:rPr>
                            <w:t>***Confidential***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DC83A" id="_x0000_t202" coordsize="21600,21600" o:spt="202" path="m,l,21600r21600,l21600,xe">
              <v:stroke joinstyle="miter"/>
              <v:path gradientshapeok="t" o:connecttype="rect"/>
            </v:shapetype>
            <v:shape id="MSIPCM78b847e3b0b9c0daf989fbe7" o:spid="_x0000_s1027" type="#_x0000_t202" alt="{&quot;HashCode&quot;:593345697,&quot;Height&quot;:9999999.0,&quot;Width&quot;:9999999.0,&quot;Placement&quot;:&quot;Header&quot;,&quot;Index&quot;:&quot;FirstPage&quot;,&quot;Section&quot;:4,&quot;Top&quot;:0.0,&quot;Left&quot;:0.0}" style="position:absolute;margin-left:0;margin-top:0;width:612pt;height:21pt;z-index:251656192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" o:allowincell="f" filled="f" stroked="f" strokeweight=".5pt">
              <v:textbox inset=",0,,0">
                <w:txbxContent>
                  <w:p w14:paraId="626576FA" w14:textId="77777777" w:rsidR="008D1013" w:rsidRPr="009820E9" w:rsidRDefault="008D1013" w:rsidP="009820E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820E9">
                      <w:rPr>
                        <w:rFonts w:ascii="Calibri" w:hAnsi="Calibri" w:cs="Calibri"/>
                        <w:color w:val="000000"/>
                      </w:rPr>
                      <w:t>***Confidential***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7B81EF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sz w:val="24"/>
        <w:szCs w:val="24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2820AA"/>
    <w:multiLevelType w:val="hybridMultilevel"/>
    <w:tmpl w:val="B8D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2DDE"/>
    <w:multiLevelType w:val="hybridMultilevel"/>
    <w:tmpl w:val="9B5EF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371EFD"/>
    <w:multiLevelType w:val="hybridMultilevel"/>
    <w:tmpl w:val="9B5EF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17C3F"/>
    <w:multiLevelType w:val="hybridMultilevel"/>
    <w:tmpl w:val="C5A00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27B"/>
    <w:multiLevelType w:val="hybridMultilevel"/>
    <w:tmpl w:val="9B5EF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E2414"/>
    <w:multiLevelType w:val="hybridMultilevel"/>
    <w:tmpl w:val="2D127546"/>
    <w:lvl w:ilvl="0" w:tplc="6ABE8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064CE"/>
    <w:multiLevelType w:val="hybridMultilevel"/>
    <w:tmpl w:val="098EE614"/>
    <w:lvl w:ilvl="0" w:tplc="6ABE8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54120"/>
    <w:multiLevelType w:val="multilevel"/>
    <w:tmpl w:val="5ABEC4F0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77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9" w15:restartNumberingAfterBreak="0">
    <w:nsid w:val="3D8D0A8C"/>
    <w:multiLevelType w:val="hybridMultilevel"/>
    <w:tmpl w:val="86DC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B0963"/>
    <w:multiLevelType w:val="hybridMultilevel"/>
    <w:tmpl w:val="46442B1A"/>
    <w:lvl w:ilvl="0" w:tplc="FFFFFFFF">
      <w:start w:val="1"/>
      <w:numFmt w:val="bullet"/>
      <w:pStyle w:val="Bulletlevel2Char"/>
      <w:lvlText w:val=""/>
      <w:lvlJc w:val="left"/>
      <w:pPr>
        <w:tabs>
          <w:tab w:val="num" w:pos="912"/>
        </w:tabs>
        <w:ind w:left="912" w:hanging="432"/>
      </w:pPr>
      <w:rPr>
        <w:rFonts w:ascii="ZapfDingbats" w:hAnsi="ZapfDingbats" w:hint="default"/>
        <w:b w:val="0"/>
        <w:i w:val="0"/>
        <w:color w:val="5378B3"/>
        <w:sz w:val="16"/>
        <w:szCs w:val="1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 w:val="0"/>
        <w:i w:val="0"/>
        <w:color w:val="5378B3"/>
        <w:sz w:val="12"/>
        <w:szCs w:val="12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67E2D"/>
    <w:multiLevelType w:val="hybridMultilevel"/>
    <w:tmpl w:val="AF6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00507"/>
    <w:multiLevelType w:val="hybridMultilevel"/>
    <w:tmpl w:val="0D6E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00035"/>
    <w:multiLevelType w:val="hybridMultilevel"/>
    <w:tmpl w:val="9B5EF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3681B"/>
    <w:multiLevelType w:val="hybridMultilevel"/>
    <w:tmpl w:val="574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4107D"/>
    <w:multiLevelType w:val="hybridMultilevel"/>
    <w:tmpl w:val="61FEC716"/>
    <w:lvl w:ilvl="0" w:tplc="6ABE8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62CD1"/>
    <w:multiLevelType w:val="hybridMultilevel"/>
    <w:tmpl w:val="DFEC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D572F"/>
    <w:multiLevelType w:val="hybridMultilevel"/>
    <w:tmpl w:val="EF80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9"/>
  </w:num>
  <w:num w:numId="14">
    <w:abstractNumId w:val="17"/>
  </w:num>
  <w:num w:numId="15">
    <w:abstractNumId w:val="16"/>
  </w:num>
  <w:num w:numId="16">
    <w:abstractNumId w:val="11"/>
  </w:num>
  <w:num w:numId="17">
    <w:abstractNumId w:val="14"/>
  </w:num>
  <w:num w:numId="18">
    <w:abstractNumId w:val="1"/>
  </w:num>
  <w:num w:numId="19">
    <w:abstractNumId w:val="6"/>
  </w:num>
  <w:num w:numId="20">
    <w:abstractNumId w:val="13"/>
  </w:num>
  <w:num w:numId="21">
    <w:abstractNumId w:val="5"/>
  </w:num>
  <w:num w:numId="22">
    <w:abstractNumId w:val="2"/>
  </w:num>
  <w:num w:numId="23">
    <w:abstractNumId w:val="3"/>
  </w:num>
  <w:num w:numId="24">
    <w:abstractNumId w:val="4"/>
  </w:num>
  <w:num w:numId="25">
    <w:abstractNumId w:val="15"/>
  </w:num>
  <w:num w:numId="26">
    <w:abstractNumId w:val="7"/>
  </w:num>
  <w:num w:numId="27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DFTemplateID" w:val="GSY108"/>
    <w:docVar w:name="Author" w:val="IBM"/>
    <w:docVar w:name="company" w:val="IBM"/>
    <w:docVar w:name="Date" w:val="08-26-2004"/>
    <w:docVar w:name="dateformat" w:val="mm-dd-yyyy"/>
    <w:docVar w:name="DateSequence" w:val="mdy"/>
    <w:docVar w:name="ID" w:val="GSY108"/>
    <w:docVar w:name="Language" w:val="uk"/>
    <w:docVar w:name="LAuthor" w:val="Author:"/>
    <w:docVar w:name="LDate" w:val="Date:"/>
    <w:docVar w:name="LDocument" w:val="Document:"/>
    <w:docVar w:name="LForm" w:val="GSY108"/>
    <w:docVar w:name="LongDate" w:val="August 26, 2004"/>
    <w:docVar w:name="LOwner" w:val="Owner:"/>
    <w:docVar w:name="LPath" w:val="Path:"/>
    <w:docVar w:name="LStatus" w:val="Status:"/>
    <w:docVar w:name="LSubject" w:val="Subject:"/>
    <w:docVar w:name="LVersion" w:val="Version:"/>
    <w:docVar w:name="MonthNo" w:val="8"/>
    <w:docVar w:name="Owner" w:val="IBM"/>
    <w:docVar w:name="securityclass" w:val="UNCLS"/>
    <w:docVar w:name="securitytype" w:val="company"/>
    <w:docVar w:name="Status" w:val="Draft"/>
    <w:docVar w:name="StatusValue" w:val="Draft"/>
    <w:docVar w:name="Subject" w:val="ARC 108 - Component Model"/>
    <w:docVar w:name="TApprovals" w:val="Approvals"/>
    <w:docVar w:name="TChangesMarked" w:val="Changes marked"/>
    <w:docVar w:name="TContents" w:val="Contents"/>
    <w:docVar w:name="TDateOfNextRevision" w:val="Date of next revision"/>
    <w:docVar w:name="TDateOfThisRevision" w:val="Date of this revision"/>
    <w:docVar w:name="TDistribution" w:val="Distribution"/>
    <w:docVar w:name="TDocumentHistory" w:val="Document History"/>
    <w:docVar w:name="TDocumentLocation" w:val="Document Location"/>
    <w:docVar w:name="TDocumentSource" w:val="The source of the document will be found in"/>
    <w:docVar w:name="TDocumentValid" w:val="This is a snapshot of an on-line document. Paper copies are valid only on the day they are printed. Refer to the author if you are in any doubt about the currency of this document."/>
    <w:docVar w:name="THasBeenDistributedTo" w:val="This document has been distributed to"/>
    <w:docVar w:name="TName" w:val="Name"/>
    <w:docVar w:name="Tof" w:val="of"/>
    <w:docVar w:name="TPage" w:val="Page"/>
    <w:docVar w:name="TRequiredApprovals" w:val="This document requires following approvals. Signed approval forms are filed in the Quality section of the PCB."/>
    <w:docVar w:name="TRevisionDate" w:val="Revision Date"/>
    <w:docVar w:name="TRevisionHistory" w:val="Revision History"/>
    <w:docVar w:name="TRevisionNumber" w:val="Revision Number"/>
    <w:docVar w:name="TSummaryOfChanges" w:val="Summary of Changes"/>
    <w:docVar w:name="TTitle" w:val="Title"/>
    <w:docVar w:name="Version" w:val="V1.0.0A"/>
  </w:docVars>
  <w:rsids>
    <w:rsidRoot w:val="00527035"/>
    <w:rsid w:val="00000532"/>
    <w:rsid w:val="00000538"/>
    <w:rsid w:val="00000D06"/>
    <w:rsid w:val="00001410"/>
    <w:rsid w:val="0000170F"/>
    <w:rsid w:val="0000192D"/>
    <w:rsid w:val="00001E6B"/>
    <w:rsid w:val="00002BA4"/>
    <w:rsid w:val="00002BEC"/>
    <w:rsid w:val="00003356"/>
    <w:rsid w:val="00003E93"/>
    <w:rsid w:val="0000409B"/>
    <w:rsid w:val="00004139"/>
    <w:rsid w:val="00004BC6"/>
    <w:rsid w:val="00004F20"/>
    <w:rsid w:val="000054C9"/>
    <w:rsid w:val="00005848"/>
    <w:rsid w:val="00005D6C"/>
    <w:rsid w:val="000064C7"/>
    <w:rsid w:val="0000654A"/>
    <w:rsid w:val="00006CB6"/>
    <w:rsid w:val="00006D5A"/>
    <w:rsid w:val="00006F6B"/>
    <w:rsid w:val="00007273"/>
    <w:rsid w:val="00010590"/>
    <w:rsid w:val="00010649"/>
    <w:rsid w:val="000108B1"/>
    <w:rsid w:val="00011A0D"/>
    <w:rsid w:val="00011A93"/>
    <w:rsid w:val="00012205"/>
    <w:rsid w:val="000130A9"/>
    <w:rsid w:val="0001331A"/>
    <w:rsid w:val="000136C7"/>
    <w:rsid w:val="00013BB1"/>
    <w:rsid w:val="00013DE6"/>
    <w:rsid w:val="000146AA"/>
    <w:rsid w:val="00014730"/>
    <w:rsid w:val="0001506A"/>
    <w:rsid w:val="00015503"/>
    <w:rsid w:val="00015854"/>
    <w:rsid w:val="000162ED"/>
    <w:rsid w:val="00016419"/>
    <w:rsid w:val="000166E3"/>
    <w:rsid w:val="0001695A"/>
    <w:rsid w:val="00016ED1"/>
    <w:rsid w:val="000172D5"/>
    <w:rsid w:val="0001745E"/>
    <w:rsid w:val="00017491"/>
    <w:rsid w:val="00017493"/>
    <w:rsid w:val="000176B4"/>
    <w:rsid w:val="00017771"/>
    <w:rsid w:val="000178B4"/>
    <w:rsid w:val="000179A3"/>
    <w:rsid w:val="00017B00"/>
    <w:rsid w:val="00017B9F"/>
    <w:rsid w:val="00017C4B"/>
    <w:rsid w:val="00017F70"/>
    <w:rsid w:val="00020009"/>
    <w:rsid w:val="00020015"/>
    <w:rsid w:val="00020591"/>
    <w:rsid w:val="000209D2"/>
    <w:rsid w:val="00020A41"/>
    <w:rsid w:val="00020E17"/>
    <w:rsid w:val="000217B9"/>
    <w:rsid w:val="000219C4"/>
    <w:rsid w:val="00021A9D"/>
    <w:rsid w:val="00021BE9"/>
    <w:rsid w:val="00022E6F"/>
    <w:rsid w:val="00023211"/>
    <w:rsid w:val="0002396B"/>
    <w:rsid w:val="00023AA3"/>
    <w:rsid w:val="00023B25"/>
    <w:rsid w:val="00023D1D"/>
    <w:rsid w:val="00023E20"/>
    <w:rsid w:val="00023E4E"/>
    <w:rsid w:val="00024107"/>
    <w:rsid w:val="0002422F"/>
    <w:rsid w:val="00024257"/>
    <w:rsid w:val="00024619"/>
    <w:rsid w:val="000248C7"/>
    <w:rsid w:val="00024BF0"/>
    <w:rsid w:val="00024F80"/>
    <w:rsid w:val="00025176"/>
    <w:rsid w:val="00025673"/>
    <w:rsid w:val="00025677"/>
    <w:rsid w:val="00025730"/>
    <w:rsid w:val="0002590C"/>
    <w:rsid w:val="0002716E"/>
    <w:rsid w:val="00027627"/>
    <w:rsid w:val="00027D3D"/>
    <w:rsid w:val="0003061E"/>
    <w:rsid w:val="00030A08"/>
    <w:rsid w:val="00030AB0"/>
    <w:rsid w:val="00030BC1"/>
    <w:rsid w:val="00030C13"/>
    <w:rsid w:val="00030EF0"/>
    <w:rsid w:val="00030F77"/>
    <w:rsid w:val="00030FBA"/>
    <w:rsid w:val="00031984"/>
    <w:rsid w:val="000319C8"/>
    <w:rsid w:val="000329FE"/>
    <w:rsid w:val="00032C47"/>
    <w:rsid w:val="00033F79"/>
    <w:rsid w:val="0003420B"/>
    <w:rsid w:val="0003456F"/>
    <w:rsid w:val="0003463E"/>
    <w:rsid w:val="000347B6"/>
    <w:rsid w:val="00034EE0"/>
    <w:rsid w:val="00034F5E"/>
    <w:rsid w:val="00034FCF"/>
    <w:rsid w:val="00035B45"/>
    <w:rsid w:val="0003608A"/>
    <w:rsid w:val="00036B00"/>
    <w:rsid w:val="00036B0A"/>
    <w:rsid w:val="000371FE"/>
    <w:rsid w:val="000374BB"/>
    <w:rsid w:val="00037F23"/>
    <w:rsid w:val="00040425"/>
    <w:rsid w:val="00040785"/>
    <w:rsid w:val="00040BF6"/>
    <w:rsid w:val="00040EF9"/>
    <w:rsid w:val="000411D0"/>
    <w:rsid w:val="00041627"/>
    <w:rsid w:val="00041E2C"/>
    <w:rsid w:val="00041E35"/>
    <w:rsid w:val="000424FC"/>
    <w:rsid w:val="00042B83"/>
    <w:rsid w:val="0004332D"/>
    <w:rsid w:val="000449AB"/>
    <w:rsid w:val="00044BE0"/>
    <w:rsid w:val="00044E2F"/>
    <w:rsid w:val="0004566F"/>
    <w:rsid w:val="000458BD"/>
    <w:rsid w:val="00045B54"/>
    <w:rsid w:val="00046944"/>
    <w:rsid w:val="00046A9E"/>
    <w:rsid w:val="0004717B"/>
    <w:rsid w:val="000476C5"/>
    <w:rsid w:val="000479B8"/>
    <w:rsid w:val="00047BA0"/>
    <w:rsid w:val="00047D4F"/>
    <w:rsid w:val="00050035"/>
    <w:rsid w:val="00050AD4"/>
    <w:rsid w:val="00050F9E"/>
    <w:rsid w:val="000510DB"/>
    <w:rsid w:val="000513D7"/>
    <w:rsid w:val="0005143B"/>
    <w:rsid w:val="00051898"/>
    <w:rsid w:val="00051EBF"/>
    <w:rsid w:val="00052784"/>
    <w:rsid w:val="00052B1D"/>
    <w:rsid w:val="0005302C"/>
    <w:rsid w:val="000532C7"/>
    <w:rsid w:val="000532DC"/>
    <w:rsid w:val="0005351D"/>
    <w:rsid w:val="00053556"/>
    <w:rsid w:val="00053623"/>
    <w:rsid w:val="000536E3"/>
    <w:rsid w:val="00053B15"/>
    <w:rsid w:val="00053C02"/>
    <w:rsid w:val="0005415C"/>
    <w:rsid w:val="00055465"/>
    <w:rsid w:val="00055693"/>
    <w:rsid w:val="00055B29"/>
    <w:rsid w:val="00055E56"/>
    <w:rsid w:val="0005601A"/>
    <w:rsid w:val="000564E7"/>
    <w:rsid w:val="00056723"/>
    <w:rsid w:val="000572D7"/>
    <w:rsid w:val="00057443"/>
    <w:rsid w:val="0005748E"/>
    <w:rsid w:val="000574AD"/>
    <w:rsid w:val="0005763C"/>
    <w:rsid w:val="0005795A"/>
    <w:rsid w:val="000579F7"/>
    <w:rsid w:val="000600ED"/>
    <w:rsid w:val="00060D05"/>
    <w:rsid w:val="00060DD6"/>
    <w:rsid w:val="000610B2"/>
    <w:rsid w:val="00061F60"/>
    <w:rsid w:val="00062755"/>
    <w:rsid w:val="00062924"/>
    <w:rsid w:val="000633E7"/>
    <w:rsid w:val="000635FA"/>
    <w:rsid w:val="00063A2A"/>
    <w:rsid w:val="00063EF2"/>
    <w:rsid w:val="00064374"/>
    <w:rsid w:val="000652C9"/>
    <w:rsid w:val="0006576B"/>
    <w:rsid w:val="00065E85"/>
    <w:rsid w:val="00066030"/>
    <w:rsid w:val="00066327"/>
    <w:rsid w:val="0006638A"/>
    <w:rsid w:val="0006651C"/>
    <w:rsid w:val="000667D0"/>
    <w:rsid w:val="00067726"/>
    <w:rsid w:val="00067E8F"/>
    <w:rsid w:val="0007016E"/>
    <w:rsid w:val="0007021B"/>
    <w:rsid w:val="0007051D"/>
    <w:rsid w:val="00070A35"/>
    <w:rsid w:val="00070E59"/>
    <w:rsid w:val="00071A5F"/>
    <w:rsid w:val="00071BAC"/>
    <w:rsid w:val="00071C1F"/>
    <w:rsid w:val="000721FC"/>
    <w:rsid w:val="000723FB"/>
    <w:rsid w:val="00072C36"/>
    <w:rsid w:val="000731CF"/>
    <w:rsid w:val="000731DF"/>
    <w:rsid w:val="00073611"/>
    <w:rsid w:val="000737AF"/>
    <w:rsid w:val="000737FB"/>
    <w:rsid w:val="0007431C"/>
    <w:rsid w:val="00074604"/>
    <w:rsid w:val="00074EC7"/>
    <w:rsid w:val="000750F3"/>
    <w:rsid w:val="00075969"/>
    <w:rsid w:val="00075A16"/>
    <w:rsid w:val="00075AF3"/>
    <w:rsid w:val="00075B12"/>
    <w:rsid w:val="00076124"/>
    <w:rsid w:val="000766AC"/>
    <w:rsid w:val="00076E70"/>
    <w:rsid w:val="0007764D"/>
    <w:rsid w:val="00077813"/>
    <w:rsid w:val="00080275"/>
    <w:rsid w:val="00080880"/>
    <w:rsid w:val="00080E4F"/>
    <w:rsid w:val="000810B6"/>
    <w:rsid w:val="0008155E"/>
    <w:rsid w:val="000815AC"/>
    <w:rsid w:val="000817D3"/>
    <w:rsid w:val="00081AA2"/>
    <w:rsid w:val="00081B73"/>
    <w:rsid w:val="00081CD7"/>
    <w:rsid w:val="0008226C"/>
    <w:rsid w:val="000823B1"/>
    <w:rsid w:val="000826B8"/>
    <w:rsid w:val="0008291B"/>
    <w:rsid w:val="00082D9D"/>
    <w:rsid w:val="000836FB"/>
    <w:rsid w:val="0008371B"/>
    <w:rsid w:val="0008388C"/>
    <w:rsid w:val="00083E6B"/>
    <w:rsid w:val="0008417B"/>
    <w:rsid w:val="000851F2"/>
    <w:rsid w:val="000853DC"/>
    <w:rsid w:val="0008555B"/>
    <w:rsid w:val="00085AC8"/>
    <w:rsid w:val="00085AF5"/>
    <w:rsid w:val="00085FC9"/>
    <w:rsid w:val="00086BD9"/>
    <w:rsid w:val="00087A8E"/>
    <w:rsid w:val="00087B92"/>
    <w:rsid w:val="00087C6A"/>
    <w:rsid w:val="000900CF"/>
    <w:rsid w:val="00090442"/>
    <w:rsid w:val="00090AA5"/>
    <w:rsid w:val="00090E32"/>
    <w:rsid w:val="00090EC3"/>
    <w:rsid w:val="00090EE8"/>
    <w:rsid w:val="0009100D"/>
    <w:rsid w:val="00091396"/>
    <w:rsid w:val="000913BA"/>
    <w:rsid w:val="0009186D"/>
    <w:rsid w:val="00091BA2"/>
    <w:rsid w:val="00091E39"/>
    <w:rsid w:val="0009203B"/>
    <w:rsid w:val="00092496"/>
    <w:rsid w:val="0009280F"/>
    <w:rsid w:val="00092BF0"/>
    <w:rsid w:val="000934D6"/>
    <w:rsid w:val="000934F4"/>
    <w:rsid w:val="000936DD"/>
    <w:rsid w:val="00093978"/>
    <w:rsid w:val="00093E9C"/>
    <w:rsid w:val="000943C3"/>
    <w:rsid w:val="0009469D"/>
    <w:rsid w:val="00094751"/>
    <w:rsid w:val="00094CCA"/>
    <w:rsid w:val="00094F12"/>
    <w:rsid w:val="00095048"/>
    <w:rsid w:val="00095261"/>
    <w:rsid w:val="00096034"/>
    <w:rsid w:val="000960DB"/>
    <w:rsid w:val="000961C1"/>
    <w:rsid w:val="0009638E"/>
    <w:rsid w:val="00096C1F"/>
    <w:rsid w:val="00096E14"/>
    <w:rsid w:val="00096EB7"/>
    <w:rsid w:val="00097231"/>
    <w:rsid w:val="0009734F"/>
    <w:rsid w:val="000A00FD"/>
    <w:rsid w:val="000A04B8"/>
    <w:rsid w:val="000A05D0"/>
    <w:rsid w:val="000A08CE"/>
    <w:rsid w:val="000A0A64"/>
    <w:rsid w:val="000A0CBA"/>
    <w:rsid w:val="000A11E1"/>
    <w:rsid w:val="000A198E"/>
    <w:rsid w:val="000A1D1A"/>
    <w:rsid w:val="000A23FC"/>
    <w:rsid w:val="000A2812"/>
    <w:rsid w:val="000A38C2"/>
    <w:rsid w:val="000A3AB2"/>
    <w:rsid w:val="000A3AC4"/>
    <w:rsid w:val="000A3F9A"/>
    <w:rsid w:val="000A4390"/>
    <w:rsid w:val="000A4F28"/>
    <w:rsid w:val="000A4FC6"/>
    <w:rsid w:val="000A5014"/>
    <w:rsid w:val="000A5391"/>
    <w:rsid w:val="000A53AB"/>
    <w:rsid w:val="000A6470"/>
    <w:rsid w:val="000A65A8"/>
    <w:rsid w:val="000A69CD"/>
    <w:rsid w:val="000A6B27"/>
    <w:rsid w:val="000A6C97"/>
    <w:rsid w:val="000A6D9F"/>
    <w:rsid w:val="000B01ED"/>
    <w:rsid w:val="000B02B0"/>
    <w:rsid w:val="000B0840"/>
    <w:rsid w:val="000B0886"/>
    <w:rsid w:val="000B09C0"/>
    <w:rsid w:val="000B110B"/>
    <w:rsid w:val="000B16C5"/>
    <w:rsid w:val="000B17F7"/>
    <w:rsid w:val="000B1879"/>
    <w:rsid w:val="000B1F0A"/>
    <w:rsid w:val="000B2F1D"/>
    <w:rsid w:val="000B325D"/>
    <w:rsid w:val="000B3780"/>
    <w:rsid w:val="000B392E"/>
    <w:rsid w:val="000B3A53"/>
    <w:rsid w:val="000B4B4B"/>
    <w:rsid w:val="000B53F4"/>
    <w:rsid w:val="000B589A"/>
    <w:rsid w:val="000B5B57"/>
    <w:rsid w:val="000B5F3B"/>
    <w:rsid w:val="000B653B"/>
    <w:rsid w:val="000B6A97"/>
    <w:rsid w:val="000B6E05"/>
    <w:rsid w:val="000B6F5C"/>
    <w:rsid w:val="000B79B6"/>
    <w:rsid w:val="000B7C44"/>
    <w:rsid w:val="000B7E11"/>
    <w:rsid w:val="000B7EF0"/>
    <w:rsid w:val="000C07E5"/>
    <w:rsid w:val="000C0E7A"/>
    <w:rsid w:val="000C173E"/>
    <w:rsid w:val="000C209C"/>
    <w:rsid w:val="000C2A05"/>
    <w:rsid w:val="000C2B13"/>
    <w:rsid w:val="000C2C37"/>
    <w:rsid w:val="000C2DF8"/>
    <w:rsid w:val="000C3116"/>
    <w:rsid w:val="000C37F8"/>
    <w:rsid w:val="000C3D7C"/>
    <w:rsid w:val="000C3D92"/>
    <w:rsid w:val="000C3E81"/>
    <w:rsid w:val="000C462B"/>
    <w:rsid w:val="000C4872"/>
    <w:rsid w:val="000C4F63"/>
    <w:rsid w:val="000C5692"/>
    <w:rsid w:val="000C57B8"/>
    <w:rsid w:val="000C5CE4"/>
    <w:rsid w:val="000C61F5"/>
    <w:rsid w:val="000C6A01"/>
    <w:rsid w:val="000C773F"/>
    <w:rsid w:val="000D031E"/>
    <w:rsid w:val="000D0A90"/>
    <w:rsid w:val="000D1260"/>
    <w:rsid w:val="000D1426"/>
    <w:rsid w:val="000D15B1"/>
    <w:rsid w:val="000D1A61"/>
    <w:rsid w:val="000D1B58"/>
    <w:rsid w:val="000D1CD5"/>
    <w:rsid w:val="000D1DF6"/>
    <w:rsid w:val="000D23A9"/>
    <w:rsid w:val="000D2826"/>
    <w:rsid w:val="000D28BD"/>
    <w:rsid w:val="000D2F77"/>
    <w:rsid w:val="000D2F79"/>
    <w:rsid w:val="000D311A"/>
    <w:rsid w:val="000D3278"/>
    <w:rsid w:val="000D32D7"/>
    <w:rsid w:val="000D33E4"/>
    <w:rsid w:val="000D3D2B"/>
    <w:rsid w:val="000D3D78"/>
    <w:rsid w:val="000D3F16"/>
    <w:rsid w:val="000D411B"/>
    <w:rsid w:val="000D5165"/>
    <w:rsid w:val="000D51CD"/>
    <w:rsid w:val="000D56BC"/>
    <w:rsid w:val="000D5FAD"/>
    <w:rsid w:val="000D63EA"/>
    <w:rsid w:val="000D64EF"/>
    <w:rsid w:val="000D6905"/>
    <w:rsid w:val="000D6BE7"/>
    <w:rsid w:val="000D7EA1"/>
    <w:rsid w:val="000E0456"/>
    <w:rsid w:val="000E051C"/>
    <w:rsid w:val="000E0B22"/>
    <w:rsid w:val="000E0D7F"/>
    <w:rsid w:val="000E0EB7"/>
    <w:rsid w:val="000E1638"/>
    <w:rsid w:val="000E1B98"/>
    <w:rsid w:val="000E1BEA"/>
    <w:rsid w:val="000E1E21"/>
    <w:rsid w:val="000E2887"/>
    <w:rsid w:val="000E2B1F"/>
    <w:rsid w:val="000E3235"/>
    <w:rsid w:val="000E35BA"/>
    <w:rsid w:val="000E37B3"/>
    <w:rsid w:val="000E3908"/>
    <w:rsid w:val="000E39B1"/>
    <w:rsid w:val="000E3B4A"/>
    <w:rsid w:val="000E451C"/>
    <w:rsid w:val="000E476D"/>
    <w:rsid w:val="000E4DAA"/>
    <w:rsid w:val="000E5292"/>
    <w:rsid w:val="000E539F"/>
    <w:rsid w:val="000E5459"/>
    <w:rsid w:val="000E56B7"/>
    <w:rsid w:val="000E5AA2"/>
    <w:rsid w:val="000E5F1B"/>
    <w:rsid w:val="000E615C"/>
    <w:rsid w:val="000E6176"/>
    <w:rsid w:val="000E66EF"/>
    <w:rsid w:val="000E6842"/>
    <w:rsid w:val="000E6A41"/>
    <w:rsid w:val="000E6DC8"/>
    <w:rsid w:val="000E6FFC"/>
    <w:rsid w:val="000E70D1"/>
    <w:rsid w:val="000E77A7"/>
    <w:rsid w:val="000E7B55"/>
    <w:rsid w:val="000F0191"/>
    <w:rsid w:val="000F04E0"/>
    <w:rsid w:val="000F04F4"/>
    <w:rsid w:val="000F0940"/>
    <w:rsid w:val="000F0DD4"/>
    <w:rsid w:val="000F174A"/>
    <w:rsid w:val="000F1847"/>
    <w:rsid w:val="000F2251"/>
    <w:rsid w:val="000F2643"/>
    <w:rsid w:val="000F34A2"/>
    <w:rsid w:val="000F40FE"/>
    <w:rsid w:val="000F4D12"/>
    <w:rsid w:val="000F560F"/>
    <w:rsid w:val="000F5980"/>
    <w:rsid w:val="000F5ACD"/>
    <w:rsid w:val="000F5B66"/>
    <w:rsid w:val="000F67C1"/>
    <w:rsid w:val="000F6B21"/>
    <w:rsid w:val="000F6F14"/>
    <w:rsid w:val="000F75B2"/>
    <w:rsid w:val="000F772A"/>
    <w:rsid w:val="000F7759"/>
    <w:rsid w:val="000F7C20"/>
    <w:rsid w:val="000F7FD4"/>
    <w:rsid w:val="001004AE"/>
    <w:rsid w:val="00100BCB"/>
    <w:rsid w:val="001014E2"/>
    <w:rsid w:val="00101A14"/>
    <w:rsid w:val="00101A24"/>
    <w:rsid w:val="00101E9A"/>
    <w:rsid w:val="00102632"/>
    <w:rsid w:val="00103E63"/>
    <w:rsid w:val="00103FB8"/>
    <w:rsid w:val="001040FB"/>
    <w:rsid w:val="001041BD"/>
    <w:rsid w:val="001042A4"/>
    <w:rsid w:val="0010466C"/>
    <w:rsid w:val="00104965"/>
    <w:rsid w:val="001051EA"/>
    <w:rsid w:val="0010596A"/>
    <w:rsid w:val="00105E5D"/>
    <w:rsid w:val="001061A7"/>
    <w:rsid w:val="001063B9"/>
    <w:rsid w:val="00107563"/>
    <w:rsid w:val="00107A5D"/>
    <w:rsid w:val="00107A70"/>
    <w:rsid w:val="00111090"/>
    <w:rsid w:val="001114EA"/>
    <w:rsid w:val="0011165E"/>
    <w:rsid w:val="0011184A"/>
    <w:rsid w:val="00111C68"/>
    <w:rsid w:val="00111E8B"/>
    <w:rsid w:val="00111F22"/>
    <w:rsid w:val="001122BA"/>
    <w:rsid w:val="00112479"/>
    <w:rsid w:val="00112539"/>
    <w:rsid w:val="00112C1B"/>
    <w:rsid w:val="00112D91"/>
    <w:rsid w:val="0011326D"/>
    <w:rsid w:val="0011364D"/>
    <w:rsid w:val="00113842"/>
    <w:rsid w:val="00113CAC"/>
    <w:rsid w:val="00113F16"/>
    <w:rsid w:val="00113FED"/>
    <w:rsid w:val="00114664"/>
    <w:rsid w:val="00114B1E"/>
    <w:rsid w:val="00114FFF"/>
    <w:rsid w:val="0011533B"/>
    <w:rsid w:val="001156B3"/>
    <w:rsid w:val="001156E2"/>
    <w:rsid w:val="00115732"/>
    <w:rsid w:val="00116A8C"/>
    <w:rsid w:val="00116F00"/>
    <w:rsid w:val="00117406"/>
    <w:rsid w:val="001175C2"/>
    <w:rsid w:val="001209C8"/>
    <w:rsid w:val="00120A50"/>
    <w:rsid w:val="00120E17"/>
    <w:rsid w:val="00120F60"/>
    <w:rsid w:val="0012131C"/>
    <w:rsid w:val="00121DD1"/>
    <w:rsid w:val="001225C0"/>
    <w:rsid w:val="00122886"/>
    <w:rsid w:val="001228C9"/>
    <w:rsid w:val="00122C87"/>
    <w:rsid w:val="00122EF1"/>
    <w:rsid w:val="0012359A"/>
    <w:rsid w:val="00123D95"/>
    <w:rsid w:val="00123E70"/>
    <w:rsid w:val="00123F4B"/>
    <w:rsid w:val="00124257"/>
    <w:rsid w:val="0012487F"/>
    <w:rsid w:val="00124FBD"/>
    <w:rsid w:val="001252C2"/>
    <w:rsid w:val="00125552"/>
    <w:rsid w:val="00125731"/>
    <w:rsid w:val="00125BFF"/>
    <w:rsid w:val="00125F72"/>
    <w:rsid w:val="0012631F"/>
    <w:rsid w:val="00126635"/>
    <w:rsid w:val="0012668B"/>
    <w:rsid w:val="00126BDE"/>
    <w:rsid w:val="0012706C"/>
    <w:rsid w:val="001270AF"/>
    <w:rsid w:val="00130160"/>
    <w:rsid w:val="001304FA"/>
    <w:rsid w:val="00130590"/>
    <w:rsid w:val="00130B85"/>
    <w:rsid w:val="00130D36"/>
    <w:rsid w:val="00130D3C"/>
    <w:rsid w:val="001311EC"/>
    <w:rsid w:val="001316F4"/>
    <w:rsid w:val="00131BD2"/>
    <w:rsid w:val="00131EBA"/>
    <w:rsid w:val="00132242"/>
    <w:rsid w:val="001323C2"/>
    <w:rsid w:val="0013303C"/>
    <w:rsid w:val="0013348D"/>
    <w:rsid w:val="00133A64"/>
    <w:rsid w:val="0013463B"/>
    <w:rsid w:val="00134731"/>
    <w:rsid w:val="00134A64"/>
    <w:rsid w:val="00135103"/>
    <w:rsid w:val="00135458"/>
    <w:rsid w:val="00135611"/>
    <w:rsid w:val="00135AA0"/>
    <w:rsid w:val="00136429"/>
    <w:rsid w:val="00136534"/>
    <w:rsid w:val="001366B4"/>
    <w:rsid w:val="00137253"/>
    <w:rsid w:val="0013768E"/>
    <w:rsid w:val="00137732"/>
    <w:rsid w:val="00137D10"/>
    <w:rsid w:val="00137D3B"/>
    <w:rsid w:val="00137FB0"/>
    <w:rsid w:val="0014018D"/>
    <w:rsid w:val="00140D96"/>
    <w:rsid w:val="00141285"/>
    <w:rsid w:val="0014129C"/>
    <w:rsid w:val="0014186A"/>
    <w:rsid w:val="00141E0D"/>
    <w:rsid w:val="00141EF3"/>
    <w:rsid w:val="00141F0A"/>
    <w:rsid w:val="00142369"/>
    <w:rsid w:val="001426C4"/>
    <w:rsid w:val="001426E4"/>
    <w:rsid w:val="00143A97"/>
    <w:rsid w:val="00143D44"/>
    <w:rsid w:val="00144B50"/>
    <w:rsid w:val="00144F6D"/>
    <w:rsid w:val="00145022"/>
    <w:rsid w:val="0014505E"/>
    <w:rsid w:val="001452D4"/>
    <w:rsid w:val="00145B15"/>
    <w:rsid w:val="0014609D"/>
    <w:rsid w:val="001462B8"/>
    <w:rsid w:val="00147291"/>
    <w:rsid w:val="001477A4"/>
    <w:rsid w:val="00150BEC"/>
    <w:rsid w:val="00150D31"/>
    <w:rsid w:val="00150DF5"/>
    <w:rsid w:val="00150DFD"/>
    <w:rsid w:val="00150FBB"/>
    <w:rsid w:val="00151458"/>
    <w:rsid w:val="00151C2E"/>
    <w:rsid w:val="001528FA"/>
    <w:rsid w:val="0015292C"/>
    <w:rsid w:val="00152BFF"/>
    <w:rsid w:val="0015361C"/>
    <w:rsid w:val="00153632"/>
    <w:rsid w:val="001537B2"/>
    <w:rsid w:val="00153826"/>
    <w:rsid w:val="00153978"/>
    <w:rsid w:val="00153A2B"/>
    <w:rsid w:val="00153AA8"/>
    <w:rsid w:val="00153DE9"/>
    <w:rsid w:val="00153FC0"/>
    <w:rsid w:val="001546C2"/>
    <w:rsid w:val="001556D8"/>
    <w:rsid w:val="00156205"/>
    <w:rsid w:val="00156298"/>
    <w:rsid w:val="001568B8"/>
    <w:rsid w:val="00156AFC"/>
    <w:rsid w:val="00157181"/>
    <w:rsid w:val="00157B87"/>
    <w:rsid w:val="0016008A"/>
    <w:rsid w:val="0016023D"/>
    <w:rsid w:val="00160AC9"/>
    <w:rsid w:val="00160F53"/>
    <w:rsid w:val="00161142"/>
    <w:rsid w:val="001611B5"/>
    <w:rsid w:val="001612FF"/>
    <w:rsid w:val="001617A9"/>
    <w:rsid w:val="00161A23"/>
    <w:rsid w:val="00161B86"/>
    <w:rsid w:val="00161BB4"/>
    <w:rsid w:val="00161C77"/>
    <w:rsid w:val="0016212A"/>
    <w:rsid w:val="0016250A"/>
    <w:rsid w:val="00162687"/>
    <w:rsid w:val="00162B29"/>
    <w:rsid w:val="00162EBE"/>
    <w:rsid w:val="00162F4B"/>
    <w:rsid w:val="00163260"/>
    <w:rsid w:val="001634AA"/>
    <w:rsid w:val="00163BCE"/>
    <w:rsid w:val="00163F43"/>
    <w:rsid w:val="001641AB"/>
    <w:rsid w:val="001643E5"/>
    <w:rsid w:val="001644A4"/>
    <w:rsid w:val="0016482F"/>
    <w:rsid w:val="00165176"/>
    <w:rsid w:val="00165333"/>
    <w:rsid w:val="00165506"/>
    <w:rsid w:val="00165CEB"/>
    <w:rsid w:val="00165D1B"/>
    <w:rsid w:val="00165ECE"/>
    <w:rsid w:val="001665C3"/>
    <w:rsid w:val="001665E2"/>
    <w:rsid w:val="00166855"/>
    <w:rsid w:val="00166B8E"/>
    <w:rsid w:val="00166E16"/>
    <w:rsid w:val="0016723F"/>
    <w:rsid w:val="00167558"/>
    <w:rsid w:val="00167776"/>
    <w:rsid w:val="00167A9B"/>
    <w:rsid w:val="00167C13"/>
    <w:rsid w:val="00167F9A"/>
    <w:rsid w:val="001701BB"/>
    <w:rsid w:val="00170500"/>
    <w:rsid w:val="00170E7A"/>
    <w:rsid w:val="00170EAA"/>
    <w:rsid w:val="00170F37"/>
    <w:rsid w:val="00170FFE"/>
    <w:rsid w:val="0017148C"/>
    <w:rsid w:val="00171667"/>
    <w:rsid w:val="0017199B"/>
    <w:rsid w:val="00171DA5"/>
    <w:rsid w:val="00171EB5"/>
    <w:rsid w:val="0017226F"/>
    <w:rsid w:val="00172551"/>
    <w:rsid w:val="00172709"/>
    <w:rsid w:val="001728E3"/>
    <w:rsid w:val="00173014"/>
    <w:rsid w:val="0017396A"/>
    <w:rsid w:val="00173D4C"/>
    <w:rsid w:val="0017405B"/>
    <w:rsid w:val="001746B0"/>
    <w:rsid w:val="00174B36"/>
    <w:rsid w:val="00174C75"/>
    <w:rsid w:val="00174F54"/>
    <w:rsid w:val="0017505C"/>
    <w:rsid w:val="00175988"/>
    <w:rsid w:val="00175BFF"/>
    <w:rsid w:val="00175F1E"/>
    <w:rsid w:val="00176073"/>
    <w:rsid w:val="001763B3"/>
    <w:rsid w:val="00176655"/>
    <w:rsid w:val="001768F2"/>
    <w:rsid w:val="00176BE1"/>
    <w:rsid w:val="00176C76"/>
    <w:rsid w:val="00176DD1"/>
    <w:rsid w:val="00176E4E"/>
    <w:rsid w:val="001771E5"/>
    <w:rsid w:val="00177251"/>
    <w:rsid w:val="0017774E"/>
    <w:rsid w:val="00177915"/>
    <w:rsid w:val="001779A6"/>
    <w:rsid w:val="00177B2A"/>
    <w:rsid w:val="00177EF7"/>
    <w:rsid w:val="001802BA"/>
    <w:rsid w:val="00180362"/>
    <w:rsid w:val="00180691"/>
    <w:rsid w:val="00180C4B"/>
    <w:rsid w:val="00180D79"/>
    <w:rsid w:val="00180DD0"/>
    <w:rsid w:val="0018110D"/>
    <w:rsid w:val="0018279A"/>
    <w:rsid w:val="00182A7F"/>
    <w:rsid w:val="00182BC1"/>
    <w:rsid w:val="00182E3C"/>
    <w:rsid w:val="0018385F"/>
    <w:rsid w:val="0018412E"/>
    <w:rsid w:val="001841CD"/>
    <w:rsid w:val="00184241"/>
    <w:rsid w:val="001844F6"/>
    <w:rsid w:val="001850E6"/>
    <w:rsid w:val="0018587D"/>
    <w:rsid w:val="00185A4D"/>
    <w:rsid w:val="00185DEF"/>
    <w:rsid w:val="00186430"/>
    <w:rsid w:val="0018643C"/>
    <w:rsid w:val="001865E1"/>
    <w:rsid w:val="00186F8E"/>
    <w:rsid w:val="00186FA8"/>
    <w:rsid w:val="00187B4E"/>
    <w:rsid w:val="00190108"/>
    <w:rsid w:val="00190308"/>
    <w:rsid w:val="0019096F"/>
    <w:rsid w:val="00190BE9"/>
    <w:rsid w:val="00191CDA"/>
    <w:rsid w:val="001929A2"/>
    <w:rsid w:val="00192B54"/>
    <w:rsid w:val="00192BFC"/>
    <w:rsid w:val="00192D30"/>
    <w:rsid w:val="001933FF"/>
    <w:rsid w:val="00193795"/>
    <w:rsid w:val="00194326"/>
    <w:rsid w:val="0019440A"/>
    <w:rsid w:val="001947C0"/>
    <w:rsid w:val="00194E90"/>
    <w:rsid w:val="00194EE3"/>
    <w:rsid w:val="00194F10"/>
    <w:rsid w:val="001951E7"/>
    <w:rsid w:val="00195639"/>
    <w:rsid w:val="00196188"/>
    <w:rsid w:val="0019631D"/>
    <w:rsid w:val="001969E2"/>
    <w:rsid w:val="00196D8C"/>
    <w:rsid w:val="00196FA1"/>
    <w:rsid w:val="001979C0"/>
    <w:rsid w:val="00197C69"/>
    <w:rsid w:val="001A029F"/>
    <w:rsid w:val="001A0D4B"/>
    <w:rsid w:val="001A1060"/>
    <w:rsid w:val="001A1245"/>
    <w:rsid w:val="001A1480"/>
    <w:rsid w:val="001A18D5"/>
    <w:rsid w:val="001A1B02"/>
    <w:rsid w:val="001A2092"/>
    <w:rsid w:val="001A29D4"/>
    <w:rsid w:val="001A2B32"/>
    <w:rsid w:val="001A2CA9"/>
    <w:rsid w:val="001A3388"/>
    <w:rsid w:val="001A3990"/>
    <w:rsid w:val="001A4C26"/>
    <w:rsid w:val="001A5123"/>
    <w:rsid w:val="001A5330"/>
    <w:rsid w:val="001A6C33"/>
    <w:rsid w:val="001A6D97"/>
    <w:rsid w:val="001A7646"/>
    <w:rsid w:val="001B03E8"/>
    <w:rsid w:val="001B0408"/>
    <w:rsid w:val="001B0D02"/>
    <w:rsid w:val="001B0E49"/>
    <w:rsid w:val="001B106F"/>
    <w:rsid w:val="001B11BC"/>
    <w:rsid w:val="001B130D"/>
    <w:rsid w:val="001B158A"/>
    <w:rsid w:val="001B1814"/>
    <w:rsid w:val="001B1A2E"/>
    <w:rsid w:val="001B1E02"/>
    <w:rsid w:val="001B2589"/>
    <w:rsid w:val="001B25A3"/>
    <w:rsid w:val="001B25FB"/>
    <w:rsid w:val="001B2B40"/>
    <w:rsid w:val="001B2CE9"/>
    <w:rsid w:val="001B2D7E"/>
    <w:rsid w:val="001B3BCB"/>
    <w:rsid w:val="001B3BF6"/>
    <w:rsid w:val="001B3D74"/>
    <w:rsid w:val="001B402D"/>
    <w:rsid w:val="001B41EA"/>
    <w:rsid w:val="001B4211"/>
    <w:rsid w:val="001B4A06"/>
    <w:rsid w:val="001B4F3F"/>
    <w:rsid w:val="001B5056"/>
    <w:rsid w:val="001B51A3"/>
    <w:rsid w:val="001B546D"/>
    <w:rsid w:val="001B5537"/>
    <w:rsid w:val="001B55D2"/>
    <w:rsid w:val="001B5997"/>
    <w:rsid w:val="001B5A76"/>
    <w:rsid w:val="001B5EB9"/>
    <w:rsid w:val="001B61FB"/>
    <w:rsid w:val="001B656F"/>
    <w:rsid w:val="001B68A6"/>
    <w:rsid w:val="001B6CA0"/>
    <w:rsid w:val="001B6E91"/>
    <w:rsid w:val="001B70D2"/>
    <w:rsid w:val="001B767A"/>
    <w:rsid w:val="001C0692"/>
    <w:rsid w:val="001C0861"/>
    <w:rsid w:val="001C0996"/>
    <w:rsid w:val="001C10AB"/>
    <w:rsid w:val="001C13A6"/>
    <w:rsid w:val="001C15C4"/>
    <w:rsid w:val="001C1707"/>
    <w:rsid w:val="001C1723"/>
    <w:rsid w:val="001C17EC"/>
    <w:rsid w:val="001C1886"/>
    <w:rsid w:val="001C2235"/>
    <w:rsid w:val="001C246B"/>
    <w:rsid w:val="001C253A"/>
    <w:rsid w:val="001C2729"/>
    <w:rsid w:val="001C2AAD"/>
    <w:rsid w:val="001C3185"/>
    <w:rsid w:val="001C37B7"/>
    <w:rsid w:val="001C38BD"/>
    <w:rsid w:val="001C4046"/>
    <w:rsid w:val="001C4716"/>
    <w:rsid w:val="001C5C33"/>
    <w:rsid w:val="001C5C35"/>
    <w:rsid w:val="001C5C7A"/>
    <w:rsid w:val="001C5C7D"/>
    <w:rsid w:val="001C5D70"/>
    <w:rsid w:val="001C5FA9"/>
    <w:rsid w:val="001C63C3"/>
    <w:rsid w:val="001C6AC2"/>
    <w:rsid w:val="001C6C3D"/>
    <w:rsid w:val="001C6E3E"/>
    <w:rsid w:val="001C6F48"/>
    <w:rsid w:val="001C6F67"/>
    <w:rsid w:val="001C7102"/>
    <w:rsid w:val="001C71D8"/>
    <w:rsid w:val="001C7384"/>
    <w:rsid w:val="001C7617"/>
    <w:rsid w:val="001C7BA4"/>
    <w:rsid w:val="001C7C21"/>
    <w:rsid w:val="001C7CC3"/>
    <w:rsid w:val="001C7D6A"/>
    <w:rsid w:val="001D043D"/>
    <w:rsid w:val="001D0A5E"/>
    <w:rsid w:val="001D1052"/>
    <w:rsid w:val="001D13A2"/>
    <w:rsid w:val="001D13C6"/>
    <w:rsid w:val="001D16EB"/>
    <w:rsid w:val="001D1BBF"/>
    <w:rsid w:val="001D2452"/>
    <w:rsid w:val="001D2600"/>
    <w:rsid w:val="001D2622"/>
    <w:rsid w:val="001D2697"/>
    <w:rsid w:val="001D2C11"/>
    <w:rsid w:val="001D2CB9"/>
    <w:rsid w:val="001D2E9D"/>
    <w:rsid w:val="001D318F"/>
    <w:rsid w:val="001D3205"/>
    <w:rsid w:val="001D36D5"/>
    <w:rsid w:val="001D4407"/>
    <w:rsid w:val="001D4617"/>
    <w:rsid w:val="001D4DBB"/>
    <w:rsid w:val="001D5064"/>
    <w:rsid w:val="001D50A3"/>
    <w:rsid w:val="001D511E"/>
    <w:rsid w:val="001D6333"/>
    <w:rsid w:val="001D6AC5"/>
    <w:rsid w:val="001D707D"/>
    <w:rsid w:val="001D76EE"/>
    <w:rsid w:val="001D7870"/>
    <w:rsid w:val="001D7979"/>
    <w:rsid w:val="001D7BBF"/>
    <w:rsid w:val="001D7E38"/>
    <w:rsid w:val="001E0CA8"/>
    <w:rsid w:val="001E0D2E"/>
    <w:rsid w:val="001E0F9F"/>
    <w:rsid w:val="001E14B1"/>
    <w:rsid w:val="001E1520"/>
    <w:rsid w:val="001E1867"/>
    <w:rsid w:val="001E1FCE"/>
    <w:rsid w:val="001E2039"/>
    <w:rsid w:val="001E20FB"/>
    <w:rsid w:val="001E2809"/>
    <w:rsid w:val="001E2A35"/>
    <w:rsid w:val="001E2EA8"/>
    <w:rsid w:val="001E323B"/>
    <w:rsid w:val="001E3295"/>
    <w:rsid w:val="001E32C7"/>
    <w:rsid w:val="001E3544"/>
    <w:rsid w:val="001E3709"/>
    <w:rsid w:val="001E3A34"/>
    <w:rsid w:val="001E3A83"/>
    <w:rsid w:val="001E3D62"/>
    <w:rsid w:val="001E3DD4"/>
    <w:rsid w:val="001E4239"/>
    <w:rsid w:val="001E432C"/>
    <w:rsid w:val="001E526E"/>
    <w:rsid w:val="001E553D"/>
    <w:rsid w:val="001E5BA5"/>
    <w:rsid w:val="001E5C46"/>
    <w:rsid w:val="001E636A"/>
    <w:rsid w:val="001E6979"/>
    <w:rsid w:val="001E6DA7"/>
    <w:rsid w:val="001E6E1A"/>
    <w:rsid w:val="001E709A"/>
    <w:rsid w:val="001E7693"/>
    <w:rsid w:val="001E7799"/>
    <w:rsid w:val="001E788F"/>
    <w:rsid w:val="001E7968"/>
    <w:rsid w:val="001F0084"/>
    <w:rsid w:val="001F00EC"/>
    <w:rsid w:val="001F052C"/>
    <w:rsid w:val="001F05F9"/>
    <w:rsid w:val="001F0CAD"/>
    <w:rsid w:val="001F0E1E"/>
    <w:rsid w:val="001F10D7"/>
    <w:rsid w:val="001F173B"/>
    <w:rsid w:val="001F1CAE"/>
    <w:rsid w:val="001F1ECF"/>
    <w:rsid w:val="001F2AB8"/>
    <w:rsid w:val="001F2C10"/>
    <w:rsid w:val="001F32C4"/>
    <w:rsid w:val="001F3346"/>
    <w:rsid w:val="001F3A52"/>
    <w:rsid w:val="001F3F45"/>
    <w:rsid w:val="001F42E5"/>
    <w:rsid w:val="001F42EB"/>
    <w:rsid w:val="001F45FA"/>
    <w:rsid w:val="001F46DA"/>
    <w:rsid w:val="001F47D5"/>
    <w:rsid w:val="001F4DBE"/>
    <w:rsid w:val="001F5C94"/>
    <w:rsid w:val="001F5F37"/>
    <w:rsid w:val="001F61BF"/>
    <w:rsid w:val="001F67E5"/>
    <w:rsid w:val="001F6AC5"/>
    <w:rsid w:val="001F6D83"/>
    <w:rsid w:val="001F6E4E"/>
    <w:rsid w:val="001F6EB7"/>
    <w:rsid w:val="001F7021"/>
    <w:rsid w:val="001F7D4D"/>
    <w:rsid w:val="001F7F0A"/>
    <w:rsid w:val="0020000F"/>
    <w:rsid w:val="00200084"/>
    <w:rsid w:val="00200274"/>
    <w:rsid w:val="0020076C"/>
    <w:rsid w:val="0020078B"/>
    <w:rsid w:val="002007A8"/>
    <w:rsid w:val="00200919"/>
    <w:rsid w:val="002011AB"/>
    <w:rsid w:val="002014F1"/>
    <w:rsid w:val="00202013"/>
    <w:rsid w:val="00202512"/>
    <w:rsid w:val="00202BBB"/>
    <w:rsid w:val="0020305C"/>
    <w:rsid w:val="002031D1"/>
    <w:rsid w:val="00204944"/>
    <w:rsid w:val="00204AF7"/>
    <w:rsid w:val="0020534D"/>
    <w:rsid w:val="00205911"/>
    <w:rsid w:val="00205C7C"/>
    <w:rsid w:val="002060AD"/>
    <w:rsid w:val="002060C7"/>
    <w:rsid w:val="00206312"/>
    <w:rsid w:val="0020694B"/>
    <w:rsid w:val="00206C59"/>
    <w:rsid w:val="00207069"/>
    <w:rsid w:val="002075A2"/>
    <w:rsid w:val="002075A5"/>
    <w:rsid w:val="00207965"/>
    <w:rsid w:val="00207D53"/>
    <w:rsid w:val="00210289"/>
    <w:rsid w:val="0021093B"/>
    <w:rsid w:val="00210E88"/>
    <w:rsid w:val="002110A8"/>
    <w:rsid w:val="00211314"/>
    <w:rsid w:val="002114E1"/>
    <w:rsid w:val="00211786"/>
    <w:rsid w:val="0021185F"/>
    <w:rsid w:val="00211D5A"/>
    <w:rsid w:val="00211E80"/>
    <w:rsid w:val="0021218C"/>
    <w:rsid w:val="00212779"/>
    <w:rsid w:val="00212B60"/>
    <w:rsid w:val="00213529"/>
    <w:rsid w:val="00214254"/>
    <w:rsid w:val="0021496F"/>
    <w:rsid w:val="002151DB"/>
    <w:rsid w:val="0021527F"/>
    <w:rsid w:val="00215354"/>
    <w:rsid w:val="002154F9"/>
    <w:rsid w:val="002158C8"/>
    <w:rsid w:val="0021605C"/>
    <w:rsid w:val="0021615B"/>
    <w:rsid w:val="00216357"/>
    <w:rsid w:val="0021647A"/>
    <w:rsid w:val="00216593"/>
    <w:rsid w:val="0021674C"/>
    <w:rsid w:val="002169B1"/>
    <w:rsid w:val="00216A5A"/>
    <w:rsid w:val="00217933"/>
    <w:rsid w:val="00220EDB"/>
    <w:rsid w:val="002218F2"/>
    <w:rsid w:val="00221B9F"/>
    <w:rsid w:val="00221EE6"/>
    <w:rsid w:val="00221F02"/>
    <w:rsid w:val="002224A5"/>
    <w:rsid w:val="00222A63"/>
    <w:rsid w:val="00222F07"/>
    <w:rsid w:val="00223025"/>
    <w:rsid w:val="00223131"/>
    <w:rsid w:val="002232E3"/>
    <w:rsid w:val="00223454"/>
    <w:rsid w:val="00223520"/>
    <w:rsid w:val="00223E7C"/>
    <w:rsid w:val="00224492"/>
    <w:rsid w:val="002245BC"/>
    <w:rsid w:val="0022471E"/>
    <w:rsid w:val="00224839"/>
    <w:rsid w:val="00225186"/>
    <w:rsid w:val="0022561F"/>
    <w:rsid w:val="00226AA8"/>
    <w:rsid w:val="00226D22"/>
    <w:rsid w:val="00226F88"/>
    <w:rsid w:val="0022716E"/>
    <w:rsid w:val="002278A7"/>
    <w:rsid w:val="0023097B"/>
    <w:rsid w:val="00230A15"/>
    <w:rsid w:val="00230D92"/>
    <w:rsid w:val="00231106"/>
    <w:rsid w:val="00231363"/>
    <w:rsid w:val="002314BA"/>
    <w:rsid w:val="00231711"/>
    <w:rsid w:val="00231B54"/>
    <w:rsid w:val="00231F73"/>
    <w:rsid w:val="0023207B"/>
    <w:rsid w:val="00232242"/>
    <w:rsid w:val="00232934"/>
    <w:rsid w:val="00232A41"/>
    <w:rsid w:val="00232B8D"/>
    <w:rsid w:val="00232DB7"/>
    <w:rsid w:val="002335BD"/>
    <w:rsid w:val="00233B8B"/>
    <w:rsid w:val="00233B9D"/>
    <w:rsid w:val="0023433B"/>
    <w:rsid w:val="002345F8"/>
    <w:rsid w:val="0023491C"/>
    <w:rsid w:val="00234C12"/>
    <w:rsid w:val="00234C2C"/>
    <w:rsid w:val="00235191"/>
    <w:rsid w:val="00235E4E"/>
    <w:rsid w:val="0023647B"/>
    <w:rsid w:val="0023657B"/>
    <w:rsid w:val="002369BA"/>
    <w:rsid w:val="00237463"/>
    <w:rsid w:val="002404D3"/>
    <w:rsid w:val="002406F7"/>
    <w:rsid w:val="00240D9A"/>
    <w:rsid w:val="00241023"/>
    <w:rsid w:val="00241127"/>
    <w:rsid w:val="002411CD"/>
    <w:rsid w:val="00241327"/>
    <w:rsid w:val="00241587"/>
    <w:rsid w:val="002418E3"/>
    <w:rsid w:val="00241C7C"/>
    <w:rsid w:val="00241EC8"/>
    <w:rsid w:val="00241EE0"/>
    <w:rsid w:val="00242134"/>
    <w:rsid w:val="00242D0A"/>
    <w:rsid w:val="00242DD1"/>
    <w:rsid w:val="00243343"/>
    <w:rsid w:val="002434E4"/>
    <w:rsid w:val="00243CBA"/>
    <w:rsid w:val="00243E6F"/>
    <w:rsid w:val="00244D15"/>
    <w:rsid w:val="002452A8"/>
    <w:rsid w:val="002455DE"/>
    <w:rsid w:val="00245778"/>
    <w:rsid w:val="00245E50"/>
    <w:rsid w:val="00245EB6"/>
    <w:rsid w:val="0024627A"/>
    <w:rsid w:val="0024678E"/>
    <w:rsid w:val="00246EBF"/>
    <w:rsid w:val="00247856"/>
    <w:rsid w:val="00247935"/>
    <w:rsid w:val="00247B8D"/>
    <w:rsid w:val="002507D1"/>
    <w:rsid w:val="0025085A"/>
    <w:rsid w:val="00250E06"/>
    <w:rsid w:val="00250F41"/>
    <w:rsid w:val="002511BA"/>
    <w:rsid w:val="0025135B"/>
    <w:rsid w:val="00251365"/>
    <w:rsid w:val="00251891"/>
    <w:rsid w:val="00251A7E"/>
    <w:rsid w:val="002523C6"/>
    <w:rsid w:val="002528F7"/>
    <w:rsid w:val="00252B48"/>
    <w:rsid w:val="00252F5C"/>
    <w:rsid w:val="00252F92"/>
    <w:rsid w:val="00253FBE"/>
    <w:rsid w:val="002547A9"/>
    <w:rsid w:val="00254C95"/>
    <w:rsid w:val="00254FFC"/>
    <w:rsid w:val="0025516B"/>
    <w:rsid w:val="002555A1"/>
    <w:rsid w:val="002558B5"/>
    <w:rsid w:val="00255DEE"/>
    <w:rsid w:val="00257A7C"/>
    <w:rsid w:val="00257E36"/>
    <w:rsid w:val="0026002B"/>
    <w:rsid w:val="002602C8"/>
    <w:rsid w:val="00260650"/>
    <w:rsid w:val="002606E1"/>
    <w:rsid w:val="00260755"/>
    <w:rsid w:val="00260B09"/>
    <w:rsid w:val="00260EF8"/>
    <w:rsid w:val="00261163"/>
    <w:rsid w:val="00261176"/>
    <w:rsid w:val="00261B54"/>
    <w:rsid w:val="00261C84"/>
    <w:rsid w:val="00262330"/>
    <w:rsid w:val="00262820"/>
    <w:rsid w:val="00262A25"/>
    <w:rsid w:val="00262B95"/>
    <w:rsid w:val="00262ECB"/>
    <w:rsid w:val="002633F6"/>
    <w:rsid w:val="0026383B"/>
    <w:rsid w:val="00263CB3"/>
    <w:rsid w:val="00263EFC"/>
    <w:rsid w:val="00263F57"/>
    <w:rsid w:val="00263FF8"/>
    <w:rsid w:val="002643B2"/>
    <w:rsid w:val="00264CAE"/>
    <w:rsid w:val="00264E02"/>
    <w:rsid w:val="00265730"/>
    <w:rsid w:val="0026577E"/>
    <w:rsid w:val="002658D5"/>
    <w:rsid w:val="002663BF"/>
    <w:rsid w:val="002665CF"/>
    <w:rsid w:val="00266998"/>
    <w:rsid w:val="00266BF0"/>
    <w:rsid w:val="00267BD5"/>
    <w:rsid w:val="00270A03"/>
    <w:rsid w:val="00270E9F"/>
    <w:rsid w:val="002714D9"/>
    <w:rsid w:val="002716C5"/>
    <w:rsid w:val="00271937"/>
    <w:rsid w:val="002720B0"/>
    <w:rsid w:val="002722F4"/>
    <w:rsid w:val="00272B7C"/>
    <w:rsid w:val="00273285"/>
    <w:rsid w:val="002732D1"/>
    <w:rsid w:val="00273438"/>
    <w:rsid w:val="00273647"/>
    <w:rsid w:val="00274308"/>
    <w:rsid w:val="002744C4"/>
    <w:rsid w:val="002744F7"/>
    <w:rsid w:val="00274CC1"/>
    <w:rsid w:val="00274CF5"/>
    <w:rsid w:val="00274F49"/>
    <w:rsid w:val="0027580F"/>
    <w:rsid w:val="00275BB7"/>
    <w:rsid w:val="00275C45"/>
    <w:rsid w:val="002763C5"/>
    <w:rsid w:val="00276DD8"/>
    <w:rsid w:val="00276FB0"/>
    <w:rsid w:val="002778AC"/>
    <w:rsid w:val="00277BE6"/>
    <w:rsid w:val="00280678"/>
    <w:rsid w:val="002809E8"/>
    <w:rsid w:val="0028198A"/>
    <w:rsid w:val="00281C99"/>
    <w:rsid w:val="002820CB"/>
    <w:rsid w:val="002821A1"/>
    <w:rsid w:val="002822EA"/>
    <w:rsid w:val="00282722"/>
    <w:rsid w:val="00282C40"/>
    <w:rsid w:val="00283E03"/>
    <w:rsid w:val="002842C7"/>
    <w:rsid w:val="0028466A"/>
    <w:rsid w:val="0028476F"/>
    <w:rsid w:val="002847EE"/>
    <w:rsid w:val="002849D7"/>
    <w:rsid w:val="00284CD6"/>
    <w:rsid w:val="0028522C"/>
    <w:rsid w:val="0028527C"/>
    <w:rsid w:val="002854A5"/>
    <w:rsid w:val="002855A1"/>
    <w:rsid w:val="00285987"/>
    <w:rsid w:val="00285CEE"/>
    <w:rsid w:val="00285DBE"/>
    <w:rsid w:val="00285DC9"/>
    <w:rsid w:val="002860D0"/>
    <w:rsid w:val="00286C2A"/>
    <w:rsid w:val="00286C40"/>
    <w:rsid w:val="002874C1"/>
    <w:rsid w:val="00287633"/>
    <w:rsid w:val="0028776D"/>
    <w:rsid w:val="0028788D"/>
    <w:rsid w:val="00287ACD"/>
    <w:rsid w:val="00290E1F"/>
    <w:rsid w:val="002918D0"/>
    <w:rsid w:val="0029239E"/>
    <w:rsid w:val="002925D2"/>
    <w:rsid w:val="00292898"/>
    <w:rsid w:val="00292ED5"/>
    <w:rsid w:val="0029349D"/>
    <w:rsid w:val="00294754"/>
    <w:rsid w:val="002950F2"/>
    <w:rsid w:val="002952F2"/>
    <w:rsid w:val="002954BC"/>
    <w:rsid w:val="0029580F"/>
    <w:rsid w:val="0029588E"/>
    <w:rsid w:val="00295E06"/>
    <w:rsid w:val="00295EB1"/>
    <w:rsid w:val="0029688B"/>
    <w:rsid w:val="002976EC"/>
    <w:rsid w:val="00297BD7"/>
    <w:rsid w:val="00297CC8"/>
    <w:rsid w:val="002A031F"/>
    <w:rsid w:val="002A0362"/>
    <w:rsid w:val="002A05D8"/>
    <w:rsid w:val="002A0EF8"/>
    <w:rsid w:val="002A0F6C"/>
    <w:rsid w:val="002A15BB"/>
    <w:rsid w:val="002A17B9"/>
    <w:rsid w:val="002A2C78"/>
    <w:rsid w:val="002A2D19"/>
    <w:rsid w:val="002A314A"/>
    <w:rsid w:val="002A3C51"/>
    <w:rsid w:val="002A3C76"/>
    <w:rsid w:val="002A4539"/>
    <w:rsid w:val="002A4573"/>
    <w:rsid w:val="002A4DA9"/>
    <w:rsid w:val="002A513B"/>
    <w:rsid w:val="002A5738"/>
    <w:rsid w:val="002A59D1"/>
    <w:rsid w:val="002A5F0D"/>
    <w:rsid w:val="002A5F93"/>
    <w:rsid w:val="002A6206"/>
    <w:rsid w:val="002A65C2"/>
    <w:rsid w:val="002A6DB3"/>
    <w:rsid w:val="002A74E0"/>
    <w:rsid w:val="002A75B3"/>
    <w:rsid w:val="002B05B9"/>
    <w:rsid w:val="002B0F11"/>
    <w:rsid w:val="002B11B9"/>
    <w:rsid w:val="002B13D3"/>
    <w:rsid w:val="002B17D8"/>
    <w:rsid w:val="002B1E68"/>
    <w:rsid w:val="002B1E9B"/>
    <w:rsid w:val="002B2962"/>
    <w:rsid w:val="002B2CAE"/>
    <w:rsid w:val="002B339A"/>
    <w:rsid w:val="002B3C2E"/>
    <w:rsid w:val="002B41B2"/>
    <w:rsid w:val="002B4274"/>
    <w:rsid w:val="002B455C"/>
    <w:rsid w:val="002B4648"/>
    <w:rsid w:val="002B4BF9"/>
    <w:rsid w:val="002B5781"/>
    <w:rsid w:val="002B57A8"/>
    <w:rsid w:val="002B5A8F"/>
    <w:rsid w:val="002B5E58"/>
    <w:rsid w:val="002B5F35"/>
    <w:rsid w:val="002B68A8"/>
    <w:rsid w:val="002B6FD3"/>
    <w:rsid w:val="002B70AF"/>
    <w:rsid w:val="002B71B0"/>
    <w:rsid w:val="002B75CF"/>
    <w:rsid w:val="002B776E"/>
    <w:rsid w:val="002C02A5"/>
    <w:rsid w:val="002C06C4"/>
    <w:rsid w:val="002C06D3"/>
    <w:rsid w:val="002C0786"/>
    <w:rsid w:val="002C09E3"/>
    <w:rsid w:val="002C0AC0"/>
    <w:rsid w:val="002C0BD8"/>
    <w:rsid w:val="002C0E33"/>
    <w:rsid w:val="002C104E"/>
    <w:rsid w:val="002C178F"/>
    <w:rsid w:val="002C1A27"/>
    <w:rsid w:val="002C1B03"/>
    <w:rsid w:val="002C2A4D"/>
    <w:rsid w:val="002C2BE9"/>
    <w:rsid w:val="002C2DFC"/>
    <w:rsid w:val="002C3957"/>
    <w:rsid w:val="002C3DD6"/>
    <w:rsid w:val="002C411E"/>
    <w:rsid w:val="002C417C"/>
    <w:rsid w:val="002C4256"/>
    <w:rsid w:val="002C4438"/>
    <w:rsid w:val="002C45FA"/>
    <w:rsid w:val="002C4F67"/>
    <w:rsid w:val="002C5178"/>
    <w:rsid w:val="002C5244"/>
    <w:rsid w:val="002C5AA1"/>
    <w:rsid w:val="002C5E27"/>
    <w:rsid w:val="002C731D"/>
    <w:rsid w:val="002C7D12"/>
    <w:rsid w:val="002D009D"/>
    <w:rsid w:val="002D108E"/>
    <w:rsid w:val="002D12F0"/>
    <w:rsid w:val="002D138D"/>
    <w:rsid w:val="002D14A0"/>
    <w:rsid w:val="002D1DE3"/>
    <w:rsid w:val="002D271D"/>
    <w:rsid w:val="002D2730"/>
    <w:rsid w:val="002D2EB2"/>
    <w:rsid w:val="002D3036"/>
    <w:rsid w:val="002D32DA"/>
    <w:rsid w:val="002D33A6"/>
    <w:rsid w:val="002D4E1D"/>
    <w:rsid w:val="002D59D2"/>
    <w:rsid w:val="002D5CD0"/>
    <w:rsid w:val="002D5F32"/>
    <w:rsid w:val="002D6988"/>
    <w:rsid w:val="002D6C1D"/>
    <w:rsid w:val="002D74F5"/>
    <w:rsid w:val="002D7E52"/>
    <w:rsid w:val="002D7E82"/>
    <w:rsid w:val="002E0003"/>
    <w:rsid w:val="002E0248"/>
    <w:rsid w:val="002E06F5"/>
    <w:rsid w:val="002E0A15"/>
    <w:rsid w:val="002E0BED"/>
    <w:rsid w:val="002E0D50"/>
    <w:rsid w:val="002E1133"/>
    <w:rsid w:val="002E1649"/>
    <w:rsid w:val="002E1718"/>
    <w:rsid w:val="002E18A8"/>
    <w:rsid w:val="002E1912"/>
    <w:rsid w:val="002E1C68"/>
    <w:rsid w:val="002E1D80"/>
    <w:rsid w:val="002E1F99"/>
    <w:rsid w:val="002E210E"/>
    <w:rsid w:val="002E214A"/>
    <w:rsid w:val="002E21E5"/>
    <w:rsid w:val="002E27B6"/>
    <w:rsid w:val="002E2DE7"/>
    <w:rsid w:val="002E31CD"/>
    <w:rsid w:val="002E3298"/>
    <w:rsid w:val="002E35DD"/>
    <w:rsid w:val="002E3D75"/>
    <w:rsid w:val="002E3E57"/>
    <w:rsid w:val="002E3FF4"/>
    <w:rsid w:val="002E40A9"/>
    <w:rsid w:val="002E4D0D"/>
    <w:rsid w:val="002E4D89"/>
    <w:rsid w:val="002E6068"/>
    <w:rsid w:val="002E6DE3"/>
    <w:rsid w:val="002E7612"/>
    <w:rsid w:val="002E78D4"/>
    <w:rsid w:val="002E7994"/>
    <w:rsid w:val="002E7B32"/>
    <w:rsid w:val="002F00FB"/>
    <w:rsid w:val="002F02EB"/>
    <w:rsid w:val="002F0709"/>
    <w:rsid w:val="002F1F2F"/>
    <w:rsid w:val="002F1F6D"/>
    <w:rsid w:val="002F2283"/>
    <w:rsid w:val="002F2956"/>
    <w:rsid w:val="002F29DF"/>
    <w:rsid w:val="002F2BAA"/>
    <w:rsid w:val="002F34EB"/>
    <w:rsid w:val="002F360C"/>
    <w:rsid w:val="002F3AAB"/>
    <w:rsid w:val="002F3D0B"/>
    <w:rsid w:val="002F3F99"/>
    <w:rsid w:val="002F4A34"/>
    <w:rsid w:val="002F4CC2"/>
    <w:rsid w:val="002F589A"/>
    <w:rsid w:val="002F5FDD"/>
    <w:rsid w:val="002F68F1"/>
    <w:rsid w:val="002F6BF2"/>
    <w:rsid w:val="002F6D49"/>
    <w:rsid w:val="002F6EFB"/>
    <w:rsid w:val="002F6FDD"/>
    <w:rsid w:val="002F7018"/>
    <w:rsid w:val="002F7D5F"/>
    <w:rsid w:val="002F7FCC"/>
    <w:rsid w:val="003001BC"/>
    <w:rsid w:val="00300C85"/>
    <w:rsid w:val="0030103E"/>
    <w:rsid w:val="00301632"/>
    <w:rsid w:val="003016AA"/>
    <w:rsid w:val="00301C22"/>
    <w:rsid w:val="00301D43"/>
    <w:rsid w:val="00301F08"/>
    <w:rsid w:val="0030207A"/>
    <w:rsid w:val="0030219B"/>
    <w:rsid w:val="00302248"/>
    <w:rsid w:val="00302BC0"/>
    <w:rsid w:val="00302CC6"/>
    <w:rsid w:val="00302F79"/>
    <w:rsid w:val="00302F93"/>
    <w:rsid w:val="00304631"/>
    <w:rsid w:val="003049EC"/>
    <w:rsid w:val="00304AAB"/>
    <w:rsid w:val="0030516E"/>
    <w:rsid w:val="00305321"/>
    <w:rsid w:val="00305501"/>
    <w:rsid w:val="00305619"/>
    <w:rsid w:val="0030562C"/>
    <w:rsid w:val="00305F8F"/>
    <w:rsid w:val="00306451"/>
    <w:rsid w:val="0030687F"/>
    <w:rsid w:val="00306C28"/>
    <w:rsid w:val="00306CB7"/>
    <w:rsid w:val="00307079"/>
    <w:rsid w:val="003070B9"/>
    <w:rsid w:val="00307338"/>
    <w:rsid w:val="003076DE"/>
    <w:rsid w:val="00307FCF"/>
    <w:rsid w:val="00310412"/>
    <w:rsid w:val="00310699"/>
    <w:rsid w:val="003108F1"/>
    <w:rsid w:val="00310B6D"/>
    <w:rsid w:val="00310C2D"/>
    <w:rsid w:val="00311193"/>
    <w:rsid w:val="0031136A"/>
    <w:rsid w:val="00311740"/>
    <w:rsid w:val="0031177D"/>
    <w:rsid w:val="00311882"/>
    <w:rsid w:val="00311A78"/>
    <w:rsid w:val="00311DF1"/>
    <w:rsid w:val="003122E7"/>
    <w:rsid w:val="003122FD"/>
    <w:rsid w:val="003123B4"/>
    <w:rsid w:val="00312797"/>
    <w:rsid w:val="00312A2B"/>
    <w:rsid w:val="00312D77"/>
    <w:rsid w:val="00312E3D"/>
    <w:rsid w:val="00313921"/>
    <w:rsid w:val="00313B86"/>
    <w:rsid w:val="00314489"/>
    <w:rsid w:val="0031486F"/>
    <w:rsid w:val="00314AB0"/>
    <w:rsid w:val="00314F78"/>
    <w:rsid w:val="00315108"/>
    <w:rsid w:val="003156B9"/>
    <w:rsid w:val="00315BB8"/>
    <w:rsid w:val="00315FB1"/>
    <w:rsid w:val="00316100"/>
    <w:rsid w:val="003162AB"/>
    <w:rsid w:val="003165D9"/>
    <w:rsid w:val="003202F5"/>
    <w:rsid w:val="0032124E"/>
    <w:rsid w:val="003213C9"/>
    <w:rsid w:val="00321B0D"/>
    <w:rsid w:val="00321C5F"/>
    <w:rsid w:val="00322130"/>
    <w:rsid w:val="003230D8"/>
    <w:rsid w:val="00323187"/>
    <w:rsid w:val="00323B16"/>
    <w:rsid w:val="00324630"/>
    <w:rsid w:val="0032464C"/>
    <w:rsid w:val="00324CC3"/>
    <w:rsid w:val="003259E2"/>
    <w:rsid w:val="0032628F"/>
    <w:rsid w:val="0032639A"/>
    <w:rsid w:val="00326BA1"/>
    <w:rsid w:val="00326D0A"/>
    <w:rsid w:val="00326FFE"/>
    <w:rsid w:val="00327327"/>
    <w:rsid w:val="003275DA"/>
    <w:rsid w:val="00327659"/>
    <w:rsid w:val="00327939"/>
    <w:rsid w:val="003279B9"/>
    <w:rsid w:val="00327B98"/>
    <w:rsid w:val="00327FA9"/>
    <w:rsid w:val="00330634"/>
    <w:rsid w:val="00330803"/>
    <w:rsid w:val="0033098F"/>
    <w:rsid w:val="00330E13"/>
    <w:rsid w:val="003312C0"/>
    <w:rsid w:val="00331484"/>
    <w:rsid w:val="00331596"/>
    <w:rsid w:val="00331600"/>
    <w:rsid w:val="0033183D"/>
    <w:rsid w:val="00331933"/>
    <w:rsid w:val="00331C00"/>
    <w:rsid w:val="00332EF1"/>
    <w:rsid w:val="0033337B"/>
    <w:rsid w:val="00333432"/>
    <w:rsid w:val="0033369F"/>
    <w:rsid w:val="003336D1"/>
    <w:rsid w:val="003336EC"/>
    <w:rsid w:val="003339B0"/>
    <w:rsid w:val="00333A86"/>
    <w:rsid w:val="00334112"/>
    <w:rsid w:val="00334342"/>
    <w:rsid w:val="003344B4"/>
    <w:rsid w:val="00334F0C"/>
    <w:rsid w:val="00335136"/>
    <w:rsid w:val="00335399"/>
    <w:rsid w:val="003359EA"/>
    <w:rsid w:val="00336265"/>
    <w:rsid w:val="0033665C"/>
    <w:rsid w:val="00336CF2"/>
    <w:rsid w:val="0033700E"/>
    <w:rsid w:val="003370A6"/>
    <w:rsid w:val="0034000C"/>
    <w:rsid w:val="0034042A"/>
    <w:rsid w:val="003406F7"/>
    <w:rsid w:val="00340A06"/>
    <w:rsid w:val="00340C5E"/>
    <w:rsid w:val="00342321"/>
    <w:rsid w:val="00342506"/>
    <w:rsid w:val="00342533"/>
    <w:rsid w:val="00342B6B"/>
    <w:rsid w:val="003430AA"/>
    <w:rsid w:val="003431A9"/>
    <w:rsid w:val="00343353"/>
    <w:rsid w:val="00343FC9"/>
    <w:rsid w:val="00343FDA"/>
    <w:rsid w:val="00344DEE"/>
    <w:rsid w:val="00345084"/>
    <w:rsid w:val="00345147"/>
    <w:rsid w:val="00345A98"/>
    <w:rsid w:val="00345CA8"/>
    <w:rsid w:val="00345E9C"/>
    <w:rsid w:val="0034681E"/>
    <w:rsid w:val="00346D9E"/>
    <w:rsid w:val="00346E6D"/>
    <w:rsid w:val="00346F50"/>
    <w:rsid w:val="0034711A"/>
    <w:rsid w:val="0034731C"/>
    <w:rsid w:val="00347587"/>
    <w:rsid w:val="00347696"/>
    <w:rsid w:val="003479F2"/>
    <w:rsid w:val="00347B2F"/>
    <w:rsid w:val="003508C5"/>
    <w:rsid w:val="00351433"/>
    <w:rsid w:val="00351B0D"/>
    <w:rsid w:val="00351CC1"/>
    <w:rsid w:val="00351D35"/>
    <w:rsid w:val="00352512"/>
    <w:rsid w:val="00352729"/>
    <w:rsid w:val="0035307A"/>
    <w:rsid w:val="00353788"/>
    <w:rsid w:val="00354256"/>
    <w:rsid w:val="00354350"/>
    <w:rsid w:val="00354388"/>
    <w:rsid w:val="0035458E"/>
    <w:rsid w:val="00354AD2"/>
    <w:rsid w:val="00354DB3"/>
    <w:rsid w:val="00355003"/>
    <w:rsid w:val="00356084"/>
    <w:rsid w:val="0035617B"/>
    <w:rsid w:val="00356873"/>
    <w:rsid w:val="003569C1"/>
    <w:rsid w:val="00356B2A"/>
    <w:rsid w:val="00357241"/>
    <w:rsid w:val="003577A0"/>
    <w:rsid w:val="00360B21"/>
    <w:rsid w:val="0036129F"/>
    <w:rsid w:val="00361505"/>
    <w:rsid w:val="00361913"/>
    <w:rsid w:val="00361DD4"/>
    <w:rsid w:val="0036209F"/>
    <w:rsid w:val="003627A0"/>
    <w:rsid w:val="00362A29"/>
    <w:rsid w:val="00363212"/>
    <w:rsid w:val="00363691"/>
    <w:rsid w:val="003639E5"/>
    <w:rsid w:val="00363ADA"/>
    <w:rsid w:val="00363B1F"/>
    <w:rsid w:val="003640A5"/>
    <w:rsid w:val="00364139"/>
    <w:rsid w:val="0036414E"/>
    <w:rsid w:val="00364393"/>
    <w:rsid w:val="00364418"/>
    <w:rsid w:val="003649E7"/>
    <w:rsid w:val="00364C1E"/>
    <w:rsid w:val="00364E11"/>
    <w:rsid w:val="00364EB3"/>
    <w:rsid w:val="003653E2"/>
    <w:rsid w:val="003654E2"/>
    <w:rsid w:val="003657C6"/>
    <w:rsid w:val="003658E3"/>
    <w:rsid w:val="00365C40"/>
    <w:rsid w:val="00365F9F"/>
    <w:rsid w:val="00365FB2"/>
    <w:rsid w:val="0036600B"/>
    <w:rsid w:val="003661F0"/>
    <w:rsid w:val="00366EEF"/>
    <w:rsid w:val="00367112"/>
    <w:rsid w:val="00367BF8"/>
    <w:rsid w:val="00370A5E"/>
    <w:rsid w:val="00370DE5"/>
    <w:rsid w:val="00370DFA"/>
    <w:rsid w:val="00370F00"/>
    <w:rsid w:val="00370F0B"/>
    <w:rsid w:val="003711B3"/>
    <w:rsid w:val="00371201"/>
    <w:rsid w:val="0037126D"/>
    <w:rsid w:val="003712C7"/>
    <w:rsid w:val="003714F5"/>
    <w:rsid w:val="003715B8"/>
    <w:rsid w:val="00371F11"/>
    <w:rsid w:val="0037204D"/>
    <w:rsid w:val="00372450"/>
    <w:rsid w:val="00372E4C"/>
    <w:rsid w:val="00373166"/>
    <w:rsid w:val="003731D4"/>
    <w:rsid w:val="00373599"/>
    <w:rsid w:val="003737A3"/>
    <w:rsid w:val="00373A5A"/>
    <w:rsid w:val="003740D9"/>
    <w:rsid w:val="0037445A"/>
    <w:rsid w:val="00374BE0"/>
    <w:rsid w:val="00375057"/>
    <w:rsid w:val="003750CE"/>
    <w:rsid w:val="0037659E"/>
    <w:rsid w:val="00376D07"/>
    <w:rsid w:val="00376F59"/>
    <w:rsid w:val="0037733A"/>
    <w:rsid w:val="003776BE"/>
    <w:rsid w:val="003777AF"/>
    <w:rsid w:val="00377A4C"/>
    <w:rsid w:val="00377B11"/>
    <w:rsid w:val="003800AE"/>
    <w:rsid w:val="0038069C"/>
    <w:rsid w:val="00380B2D"/>
    <w:rsid w:val="00380B97"/>
    <w:rsid w:val="00380C5C"/>
    <w:rsid w:val="00380CDD"/>
    <w:rsid w:val="003810AA"/>
    <w:rsid w:val="003811D0"/>
    <w:rsid w:val="00381637"/>
    <w:rsid w:val="0038175A"/>
    <w:rsid w:val="00381999"/>
    <w:rsid w:val="00381B8E"/>
    <w:rsid w:val="003821D0"/>
    <w:rsid w:val="003824E9"/>
    <w:rsid w:val="003825B3"/>
    <w:rsid w:val="00382C47"/>
    <w:rsid w:val="003830AC"/>
    <w:rsid w:val="00383604"/>
    <w:rsid w:val="003836C1"/>
    <w:rsid w:val="00384487"/>
    <w:rsid w:val="00384BC1"/>
    <w:rsid w:val="00384ED1"/>
    <w:rsid w:val="003857A1"/>
    <w:rsid w:val="00385E5D"/>
    <w:rsid w:val="003867FA"/>
    <w:rsid w:val="003868DB"/>
    <w:rsid w:val="00386CC8"/>
    <w:rsid w:val="00386DAD"/>
    <w:rsid w:val="003870FF"/>
    <w:rsid w:val="0038755B"/>
    <w:rsid w:val="003876C6"/>
    <w:rsid w:val="00387C7E"/>
    <w:rsid w:val="00387E97"/>
    <w:rsid w:val="00387F2A"/>
    <w:rsid w:val="0039073D"/>
    <w:rsid w:val="00390C6F"/>
    <w:rsid w:val="00390C95"/>
    <w:rsid w:val="00391414"/>
    <w:rsid w:val="0039177A"/>
    <w:rsid w:val="00391988"/>
    <w:rsid w:val="003920C6"/>
    <w:rsid w:val="003937FE"/>
    <w:rsid w:val="00393A43"/>
    <w:rsid w:val="00393F25"/>
    <w:rsid w:val="003947FC"/>
    <w:rsid w:val="003951B1"/>
    <w:rsid w:val="00395489"/>
    <w:rsid w:val="003957C0"/>
    <w:rsid w:val="00395C0B"/>
    <w:rsid w:val="00396091"/>
    <w:rsid w:val="00396417"/>
    <w:rsid w:val="003969D9"/>
    <w:rsid w:val="00396E08"/>
    <w:rsid w:val="003976BE"/>
    <w:rsid w:val="003976E7"/>
    <w:rsid w:val="00397840"/>
    <w:rsid w:val="0039784C"/>
    <w:rsid w:val="00397D4E"/>
    <w:rsid w:val="003A001E"/>
    <w:rsid w:val="003A043A"/>
    <w:rsid w:val="003A0912"/>
    <w:rsid w:val="003A0C14"/>
    <w:rsid w:val="003A0CA9"/>
    <w:rsid w:val="003A0D2E"/>
    <w:rsid w:val="003A0E2E"/>
    <w:rsid w:val="003A0FB9"/>
    <w:rsid w:val="003A1AE1"/>
    <w:rsid w:val="003A1CB9"/>
    <w:rsid w:val="003A21F8"/>
    <w:rsid w:val="003A296C"/>
    <w:rsid w:val="003A2D05"/>
    <w:rsid w:val="003A32AF"/>
    <w:rsid w:val="003A40EF"/>
    <w:rsid w:val="003A4431"/>
    <w:rsid w:val="003A4FAC"/>
    <w:rsid w:val="003A5063"/>
    <w:rsid w:val="003A508F"/>
    <w:rsid w:val="003A5440"/>
    <w:rsid w:val="003A5956"/>
    <w:rsid w:val="003A5A57"/>
    <w:rsid w:val="003A5DD7"/>
    <w:rsid w:val="003A662C"/>
    <w:rsid w:val="003A690C"/>
    <w:rsid w:val="003A6B26"/>
    <w:rsid w:val="003A6D18"/>
    <w:rsid w:val="003A757F"/>
    <w:rsid w:val="003A761C"/>
    <w:rsid w:val="003A78DD"/>
    <w:rsid w:val="003A7982"/>
    <w:rsid w:val="003B0A35"/>
    <w:rsid w:val="003B0BE3"/>
    <w:rsid w:val="003B10A3"/>
    <w:rsid w:val="003B1281"/>
    <w:rsid w:val="003B141F"/>
    <w:rsid w:val="003B1C53"/>
    <w:rsid w:val="003B1D06"/>
    <w:rsid w:val="003B1D0C"/>
    <w:rsid w:val="003B1F86"/>
    <w:rsid w:val="003B2CF4"/>
    <w:rsid w:val="003B3592"/>
    <w:rsid w:val="003B39EC"/>
    <w:rsid w:val="003B3B67"/>
    <w:rsid w:val="003B3DD7"/>
    <w:rsid w:val="003B3DFC"/>
    <w:rsid w:val="003B3EB2"/>
    <w:rsid w:val="003B457F"/>
    <w:rsid w:val="003B4609"/>
    <w:rsid w:val="003B4937"/>
    <w:rsid w:val="003B4B25"/>
    <w:rsid w:val="003B511F"/>
    <w:rsid w:val="003B5A2C"/>
    <w:rsid w:val="003B5C92"/>
    <w:rsid w:val="003B5FA0"/>
    <w:rsid w:val="003B663D"/>
    <w:rsid w:val="003B6744"/>
    <w:rsid w:val="003B69EB"/>
    <w:rsid w:val="003B6BB2"/>
    <w:rsid w:val="003B6E2A"/>
    <w:rsid w:val="003B7457"/>
    <w:rsid w:val="003B7FD2"/>
    <w:rsid w:val="003C0414"/>
    <w:rsid w:val="003C04AB"/>
    <w:rsid w:val="003C0D02"/>
    <w:rsid w:val="003C1540"/>
    <w:rsid w:val="003C1C40"/>
    <w:rsid w:val="003C1D40"/>
    <w:rsid w:val="003C2250"/>
    <w:rsid w:val="003C26E0"/>
    <w:rsid w:val="003C2907"/>
    <w:rsid w:val="003C2ABD"/>
    <w:rsid w:val="003C2AE9"/>
    <w:rsid w:val="003C2D54"/>
    <w:rsid w:val="003C3531"/>
    <w:rsid w:val="003C35E1"/>
    <w:rsid w:val="003C3E18"/>
    <w:rsid w:val="003C4327"/>
    <w:rsid w:val="003C45FD"/>
    <w:rsid w:val="003C4E86"/>
    <w:rsid w:val="003C528A"/>
    <w:rsid w:val="003C5559"/>
    <w:rsid w:val="003C589A"/>
    <w:rsid w:val="003C59A9"/>
    <w:rsid w:val="003C59D0"/>
    <w:rsid w:val="003C6B32"/>
    <w:rsid w:val="003C6C75"/>
    <w:rsid w:val="003C6EDC"/>
    <w:rsid w:val="003C6F2A"/>
    <w:rsid w:val="003C70AE"/>
    <w:rsid w:val="003C733F"/>
    <w:rsid w:val="003C7776"/>
    <w:rsid w:val="003C7D8B"/>
    <w:rsid w:val="003C7E0E"/>
    <w:rsid w:val="003C7E5C"/>
    <w:rsid w:val="003D13FA"/>
    <w:rsid w:val="003D174B"/>
    <w:rsid w:val="003D1978"/>
    <w:rsid w:val="003D1CD6"/>
    <w:rsid w:val="003D1FE3"/>
    <w:rsid w:val="003D2510"/>
    <w:rsid w:val="003D252A"/>
    <w:rsid w:val="003D2581"/>
    <w:rsid w:val="003D2EB9"/>
    <w:rsid w:val="003D2FE7"/>
    <w:rsid w:val="003D3105"/>
    <w:rsid w:val="003D354C"/>
    <w:rsid w:val="003D479F"/>
    <w:rsid w:val="003D4A04"/>
    <w:rsid w:val="003D4C0B"/>
    <w:rsid w:val="003D4C78"/>
    <w:rsid w:val="003D4EBE"/>
    <w:rsid w:val="003D5E19"/>
    <w:rsid w:val="003D60CA"/>
    <w:rsid w:val="003D6263"/>
    <w:rsid w:val="003D6919"/>
    <w:rsid w:val="003D6F32"/>
    <w:rsid w:val="003D7237"/>
    <w:rsid w:val="003D72D0"/>
    <w:rsid w:val="003D7823"/>
    <w:rsid w:val="003D7843"/>
    <w:rsid w:val="003E0113"/>
    <w:rsid w:val="003E013F"/>
    <w:rsid w:val="003E048C"/>
    <w:rsid w:val="003E052B"/>
    <w:rsid w:val="003E092D"/>
    <w:rsid w:val="003E0AD3"/>
    <w:rsid w:val="003E0CEB"/>
    <w:rsid w:val="003E0E35"/>
    <w:rsid w:val="003E1735"/>
    <w:rsid w:val="003E1E96"/>
    <w:rsid w:val="003E1F02"/>
    <w:rsid w:val="003E22BD"/>
    <w:rsid w:val="003E3701"/>
    <w:rsid w:val="003E3A23"/>
    <w:rsid w:val="003E3B64"/>
    <w:rsid w:val="003E4D3F"/>
    <w:rsid w:val="003E4D6A"/>
    <w:rsid w:val="003E4D6B"/>
    <w:rsid w:val="003E55F2"/>
    <w:rsid w:val="003E5AB8"/>
    <w:rsid w:val="003E64D4"/>
    <w:rsid w:val="003E6A06"/>
    <w:rsid w:val="003E6A34"/>
    <w:rsid w:val="003E6C3A"/>
    <w:rsid w:val="003E6E46"/>
    <w:rsid w:val="003E7D96"/>
    <w:rsid w:val="003F0000"/>
    <w:rsid w:val="003F0404"/>
    <w:rsid w:val="003F0571"/>
    <w:rsid w:val="003F07E3"/>
    <w:rsid w:val="003F0878"/>
    <w:rsid w:val="003F0E35"/>
    <w:rsid w:val="003F1230"/>
    <w:rsid w:val="003F136F"/>
    <w:rsid w:val="003F1B4B"/>
    <w:rsid w:val="003F1EE0"/>
    <w:rsid w:val="003F2418"/>
    <w:rsid w:val="003F2748"/>
    <w:rsid w:val="003F2E49"/>
    <w:rsid w:val="003F2FCE"/>
    <w:rsid w:val="003F32A8"/>
    <w:rsid w:val="003F3426"/>
    <w:rsid w:val="003F381C"/>
    <w:rsid w:val="003F390E"/>
    <w:rsid w:val="003F420E"/>
    <w:rsid w:val="003F4BB8"/>
    <w:rsid w:val="003F4F25"/>
    <w:rsid w:val="003F5296"/>
    <w:rsid w:val="003F5888"/>
    <w:rsid w:val="003F5E0A"/>
    <w:rsid w:val="003F6727"/>
    <w:rsid w:val="003F6AAF"/>
    <w:rsid w:val="003F6B7C"/>
    <w:rsid w:val="003F6E8E"/>
    <w:rsid w:val="003F71AF"/>
    <w:rsid w:val="003F79DA"/>
    <w:rsid w:val="004001F0"/>
    <w:rsid w:val="004006DB"/>
    <w:rsid w:val="00400BB8"/>
    <w:rsid w:val="004014A4"/>
    <w:rsid w:val="00401709"/>
    <w:rsid w:val="0040268E"/>
    <w:rsid w:val="004029F5"/>
    <w:rsid w:val="00402D79"/>
    <w:rsid w:val="00402DBA"/>
    <w:rsid w:val="00403268"/>
    <w:rsid w:val="00403366"/>
    <w:rsid w:val="004036BB"/>
    <w:rsid w:val="0040394D"/>
    <w:rsid w:val="004043E2"/>
    <w:rsid w:val="004048BF"/>
    <w:rsid w:val="00404AD8"/>
    <w:rsid w:val="00404B75"/>
    <w:rsid w:val="00404BB8"/>
    <w:rsid w:val="00405326"/>
    <w:rsid w:val="004053C6"/>
    <w:rsid w:val="004059CB"/>
    <w:rsid w:val="0040611B"/>
    <w:rsid w:val="00406BFC"/>
    <w:rsid w:val="00406C83"/>
    <w:rsid w:val="00406F2F"/>
    <w:rsid w:val="00407137"/>
    <w:rsid w:val="00410079"/>
    <w:rsid w:val="004103EE"/>
    <w:rsid w:val="0041051D"/>
    <w:rsid w:val="004112AC"/>
    <w:rsid w:val="00411504"/>
    <w:rsid w:val="004116DC"/>
    <w:rsid w:val="00411D3F"/>
    <w:rsid w:val="0041236E"/>
    <w:rsid w:val="00412712"/>
    <w:rsid w:val="00412791"/>
    <w:rsid w:val="004129F3"/>
    <w:rsid w:val="0041360F"/>
    <w:rsid w:val="00413816"/>
    <w:rsid w:val="0041456A"/>
    <w:rsid w:val="00414929"/>
    <w:rsid w:val="004149D0"/>
    <w:rsid w:val="004149E7"/>
    <w:rsid w:val="00414B20"/>
    <w:rsid w:val="00415826"/>
    <w:rsid w:val="004159BD"/>
    <w:rsid w:val="00415C8B"/>
    <w:rsid w:val="00416831"/>
    <w:rsid w:val="004168D1"/>
    <w:rsid w:val="00416B1F"/>
    <w:rsid w:val="00417497"/>
    <w:rsid w:val="0041755E"/>
    <w:rsid w:val="004178B3"/>
    <w:rsid w:val="00417950"/>
    <w:rsid w:val="00417A22"/>
    <w:rsid w:val="004202C3"/>
    <w:rsid w:val="00420380"/>
    <w:rsid w:val="004204F2"/>
    <w:rsid w:val="0042053D"/>
    <w:rsid w:val="00420615"/>
    <w:rsid w:val="00420BBC"/>
    <w:rsid w:val="00420CBA"/>
    <w:rsid w:val="004225D7"/>
    <w:rsid w:val="0042291B"/>
    <w:rsid w:val="00422CC9"/>
    <w:rsid w:val="00422F1C"/>
    <w:rsid w:val="00422F37"/>
    <w:rsid w:val="00423154"/>
    <w:rsid w:val="00423A27"/>
    <w:rsid w:val="00423BD3"/>
    <w:rsid w:val="004245EB"/>
    <w:rsid w:val="004247A4"/>
    <w:rsid w:val="00424B3E"/>
    <w:rsid w:val="00424F1F"/>
    <w:rsid w:val="00425385"/>
    <w:rsid w:val="00425916"/>
    <w:rsid w:val="004262B1"/>
    <w:rsid w:val="00426746"/>
    <w:rsid w:val="0042684C"/>
    <w:rsid w:val="00426BDC"/>
    <w:rsid w:val="00426F15"/>
    <w:rsid w:val="00427377"/>
    <w:rsid w:val="00427C65"/>
    <w:rsid w:val="0043000B"/>
    <w:rsid w:val="004305C9"/>
    <w:rsid w:val="00430C96"/>
    <w:rsid w:val="00430F25"/>
    <w:rsid w:val="00431738"/>
    <w:rsid w:val="0043173A"/>
    <w:rsid w:val="00431F96"/>
    <w:rsid w:val="00432012"/>
    <w:rsid w:val="0043218E"/>
    <w:rsid w:val="00432194"/>
    <w:rsid w:val="004323DD"/>
    <w:rsid w:val="00432654"/>
    <w:rsid w:val="00432985"/>
    <w:rsid w:val="00432A5C"/>
    <w:rsid w:val="00432BD3"/>
    <w:rsid w:val="0043303F"/>
    <w:rsid w:val="0043307A"/>
    <w:rsid w:val="00433946"/>
    <w:rsid w:val="00434362"/>
    <w:rsid w:val="00435218"/>
    <w:rsid w:val="00435501"/>
    <w:rsid w:val="004357C9"/>
    <w:rsid w:val="00435E6B"/>
    <w:rsid w:val="00435E78"/>
    <w:rsid w:val="00436EFA"/>
    <w:rsid w:val="00437168"/>
    <w:rsid w:val="00437209"/>
    <w:rsid w:val="0043756F"/>
    <w:rsid w:val="00440352"/>
    <w:rsid w:val="00440975"/>
    <w:rsid w:val="004409C2"/>
    <w:rsid w:val="00440F4E"/>
    <w:rsid w:val="004410A7"/>
    <w:rsid w:val="00441440"/>
    <w:rsid w:val="004415F2"/>
    <w:rsid w:val="00441601"/>
    <w:rsid w:val="0044167E"/>
    <w:rsid w:val="00441BD5"/>
    <w:rsid w:val="00441DD3"/>
    <w:rsid w:val="004438DD"/>
    <w:rsid w:val="00443A1F"/>
    <w:rsid w:val="00443A40"/>
    <w:rsid w:val="00443E0F"/>
    <w:rsid w:val="00443FAD"/>
    <w:rsid w:val="00444383"/>
    <w:rsid w:val="00444C15"/>
    <w:rsid w:val="00444C3E"/>
    <w:rsid w:val="00444EE1"/>
    <w:rsid w:val="004452BD"/>
    <w:rsid w:val="004452FE"/>
    <w:rsid w:val="0044535B"/>
    <w:rsid w:val="00445BAA"/>
    <w:rsid w:val="00445E23"/>
    <w:rsid w:val="00446499"/>
    <w:rsid w:val="004465BD"/>
    <w:rsid w:val="004467CD"/>
    <w:rsid w:val="00446FDB"/>
    <w:rsid w:val="004470CC"/>
    <w:rsid w:val="0044725F"/>
    <w:rsid w:val="00447702"/>
    <w:rsid w:val="00447825"/>
    <w:rsid w:val="00447CA0"/>
    <w:rsid w:val="004500F5"/>
    <w:rsid w:val="00450247"/>
    <w:rsid w:val="00450731"/>
    <w:rsid w:val="0045097C"/>
    <w:rsid w:val="0045113B"/>
    <w:rsid w:val="00451DB7"/>
    <w:rsid w:val="0045205C"/>
    <w:rsid w:val="004524BB"/>
    <w:rsid w:val="004525B7"/>
    <w:rsid w:val="004525F9"/>
    <w:rsid w:val="004526C9"/>
    <w:rsid w:val="00452B50"/>
    <w:rsid w:val="00452E68"/>
    <w:rsid w:val="0045411C"/>
    <w:rsid w:val="004544F1"/>
    <w:rsid w:val="0045450C"/>
    <w:rsid w:val="00454594"/>
    <w:rsid w:val="0045492B"/>
    <w:rsid w:val="00454CC0"/>
    <w:rsid w:val="00454DB9"/>
    <w:rsid w:val="00455376"/>
    <w:rsid w:val="00455848"/>
    <w:rsid w:val="004558B0"/>
    <w:rsid w:val="00455A11"/>
    <w:rsid w:val="00455D5B"/>
    <w:rsid w:val="00456438"/>
    <w:rsid w:val="00456661"/>
    <w:rsid w:val="00456907"/>
    <w:rsid w:val="004573FC"/>
    <w:rsid w:val="00457427"/>
    <w:rsid w:val="00457A6F"/>
    <w:rsid w:val="00457CF9"/>
    <w:rsid w:val="00460159"/>
    <w:rsid w:val="0046049C"/>
    <w:rsid w:val="00460D10"/>
    <w:rsid w:val="00461419"/>
    <w:rsid w:val="00461888"/>
    <w:rsid w:val="00461911"/>
    <w:rsid w:val="00461BAF"/>
    <w:rsid w:val="004627D6"/>
    <w:rsid w:val="00462F32"/>
    <w:rsid w:val="004630A5"/>
    <w:rsid w:val="00463764"/>
    <w:rsid w:val="00463AB5"/>
    <w:rsid w:val="0046422E"/>
    <w:rsid w:val="0046467E"/>
    <w:rsid w:val="00464954"/>
    <w:rsid w:val="00465220"/>
    <w:rsid w:val="0046562D"/>
    <w:rsid w:val="00465AE8"/>
    <w:rsid w:val="00466F54"/>
    <w:rsid w:val="00467B51"/>
    <w:rsid w:val="00467D96"/>
    <w:rsid w:val="00470343"/>
    <w:rsid w:val="00470492"/>
    <w:rsid w:val="00470E9F"/>
    <w:rsid w:val="004714FE"/>
    <w:rsid w:val="004724E0"/>
    <w:rsid w:val="004724FB"/>
    <w:rsid w:val="0047268E"/>
    <w:rsid w:val="004726F0"/>
    <w:rsid w:val="00472925"/>
    <w:rsid w:val="0047318F"/>
    <w:rsid w:val="00473192"/>
    <w:rsid w:val="00473B19"/>
    <w:rsid w:val="00474339"/>
    <w:rsid w:val="0047489B"/>
    <w:rsid w:val="0047496A"/>
    <w:rsid w:val="00474972"/>
    <w:rsid w:val="004755C0"/>
    <w:rsid w:val="00475C89"/>
    <w:rsid w:val="00475DAF"/>
    <w:rsid w:val="00475F1E"/>
    <w:rsid w:val="00476054"/>
    <w:rsid w:val="00476537"/>
    <w:rsid w:val="004777D5"/>
    <w:rsid w:val="00477B14"/>
    <w:rsid w:val="00480301"/>
    <w:rsid w:val="0048034C"/>
    <w:rsid w:val="00480443"/>
    <w:rsid w:val="00481088"/>
    <w:rsid w:val="00481836"/>
    <w:rsid w:val="00481C4B"/>
    <w:rsid w:val="004825D0"/>
    <w:rsid w:val="00482CEA"/>
    <w:rsid w:val="00483020"/>
    <w:rsid w:val="00483118"/>
    <w:rsid w:val="00483196"/>
    <w:rsid w:val="0048323E"/>
    <w:rsid w:val="004833D3"/>
    <w:rsid w:val="00483778"/>
    <w:rsid w:val="00483A2E"/>
    <w:rsid w:val="00483D4D"/>
    <w:rsid w:val="00484237"/>
    <w:rsid w:val="004844C2"/>
    <w:rsid w:val="00484895"/>
    <w:rsid w:val="004848B8"/>
    <w:rsid w:val="004850BF"/>
    <w:rsid w:val="0048533A"/>
    <w:rsid w:val="004859A6"/>
    <w:rsid w:val="00487173"/>
    <w:rsid w:val="004872DA"/>
    <w:rsid w:val="004879C5"/>
    <w:rsid w:val="0049034F"/>
    <w:rsid w:val="0049091F"/>
    <w:rsid w:val="00491739"/>
    <w:rsid w:val="0049175A"/>
    <w:rsid w:val="00491939"/>
    <w:rsid w:val="00491D35"/>
    <w:rsid w:val="004920BB"/>
    <w:rsid w:val="004921CC"/>
    <w:rsid w:val="004927D9"/>
    <w:rsid w:val="00492E4D"/>
    <w:rsid w:val="004931CC"/>
    <w:rsid w:val="00493307"/>
    <w:rsid w:val="004933EC"/>
    <w:rsid w:val="00494479"/>
    <w:rsid w:val="004946A3"/>
    <w:rsid w:val="004947C0"/>
    <w:rsid w:val="0049482B"/>
    <w:rsid w:val="00494A8D"/>
    <w:rsid w:val="004952CB"/>
    <w:rsid w:val="00495DE3"/>
    <w:rsid w:val="0049600F"/>
    <w:rsid w:val="004961E9"/>
    <w:rsid w:val="00496382"/>
    <w:rsid w:val="004966FF"/>
    <w:rsid w:val="00496EA8"/>
    <w:rsid w:val="00496ED7"/>
    <w:rsid w:val="0049723B"/>
    <w:rsid w:val="004974EC"/>
    <w:rsid w:val="00497526"/>
    <w:rsid w:val="004A01B1"/>
    <w:rsid w:val="004A04D2"/>
    <w:rsid w:val="004A1E36"/>
    <w:rsid w:val="004A1EDA"/>
    <w:rsid w:val="004A230A"/>
    <w:rsid w:val="004A25C8"/>
    <w:rsid w:val="004A26A8"/>
    <w:rsid w:val="004A287C"/>
    <w:rsid w:val="004A2CA7"/>
    <w:rsid w:val="004A320F"/>
    <w:rsid w:val="004A3479"/>
    <w:rsid w:val="004A37FB"/>
    <w:rsid w:val="004A4065"/>
    <w:rsid w:val="004A453F"/>
    <w:rsid w:val="004A4BE1"/>
    <w:rsid w:val="004A53E9"/>
    <w:rsid w:val="004A5442"/>
    <w:rsid w:val="004A577A"/>
    <w:rsid w:val="004A5ECD"/>
    <w:rsid w:val="004A62C7"/>
    <w:rsid w:val="004A6323"/>
    <w:rsid w:val="004A6D51"/>
    <w:rsid w:val="004A6DAB"/>
    <w:rsid w:val="004A70EA"/>
    <w:rsid w:val="004A77A9"/>
    <w:rsid w:val="004B0078"/>
    <w:rsid w:val="004B00F6"/>
    <w:rsid w:val="004B0419"/>
    <w:rsid w:val="004B046C"/>
    <w:rsid w:val="004B0669"/>
    <w:rsid w:val="004B0B52"/>
    <w:rsid w:val="004B0D77"/>
    <w:rsid w:val="004B113A"/>
    <w:rsid w:val="004B1587"/>
    <w:rsid w:val="004B1A11"/>
    <w:rsid w:val="004B1BD3"/>
    <w:rsid w:val="004B1E8B"/>
    <w:rsid w:val="004B21B5"/>
    <w:rsid w:val="004B2A48"/>
    <w:rsid w:val="004B3033"/>
    <w:rsid w:val="004B3043"/>
    <w:rsid w:val="004B346B"/>
    <w:rsid w:val="004B367D"/>
    <w:rsid w:val="004B3956"/>
    <w:rsid w:val="004B4063"/>
    <w:rsid w:val="004B43C8"/>
    <w:rsid w:val="004B461C"/>
    <w:rsid w:val="004B485F"/>
    <w:rsid w:val="004B4974"/>
    <w:rsid w:val="004B4BCE"/>
    <w:rsid w:val="004B4EBF"/>
    <w:rsid w:val="004B585D"/>
    <w:rsid w:val="004B5F9F"/>
    <w:rsid w:val="004B6418"/>
    <w:rsid w:val="004B646E"/>
    <w:rsid w:val="004B6514"/>
    <w:rsid w:val="004B6699"/>
    <w:rsid w:val="004B69A5"/>
    <w:rsid w:val="004B69B7"/>
    <w:rsid w:val="004B7079"/>
    <w:rsid w:val="004B720C"/>
    <w:rsid w:val="004B75B5"/>
    <w:rsid w:val="004B75C3"/>
    <w:rsid w:val="004B7AD2"/>
    <w:rsid w:val="004B7DBA"/>
    <w:rsid w:val="004C0016"/>
    <w:rsid w:val="004C087D"/>
    <w:rsid w:val="004C1D3B"/>
    <w:rsid w:val="004C1EB1"/>
    <w:rsid w:val="004C21E0"/>
    <w:rsid w:val="004C2D6D"/>
    <w:rsid w:val="004C33DB"/>
    <w:rsid w:val="004C3C80"/>
    <w:rsid w:val="004C453A"/>
    <w:rsid w:val="004C48A5"/>
    <w:rsid w:val="004C48AA"/>
    <w:rsid w:val="004C4921"/>
    <w:rsid w:val="004C5D91"/>
    <w:rsid w:val="004C5DDA"/>
    <w:rsid w:val="004C630F"/>
    <w:rsid w:val="004C6847"/>
    <w:rsid w:val="004C68C8"/>
    <w:rsid w:val="004C7BB0"/>
    <w:rsid w:val="004C7F14"/>
    <w:rsid w:val="004D056B"/>
    <w:rsid w:val="004D0579"/>
    <w:rsid w:val="004D073B"/>
    <w:rsid w:val="004D0999"/>
    <w:rsid w:val="004D0EAE"/>
    <w:rsid w:val="004D0EF7"/>
    <w:rsid w:val="004D0FAA"/>
    <w:rsid w:val="004D1229"/>
    <w:rsid w:val="004D1DA1"/>
    <w:rsid w:val="004D1FE7"/>
    <w:rsid w:val="004D2C39"/>
    <w:rsid w:val="004D2E90"/>
    <w:rsid w:val="004D330E"/>
    <w:rsid w:val="004D3DEF"/>
    <w:rsid w:val="004D427F"/>
    <w:rsid w:val="004D4860"/>
    <w:rsid w:val="004D4D10"/>
    <w:rsid w:val="004D516A"/>
    <w:rsid w:val="004D52E9"/>
    <w:rsid w:val="004D57A6"/>
    <w:rsid w:val="004D57F5"/>
    <w:rsid w:val="004D6311"/>
    <w:rsid w:val="004D6744"/>
    <w:rsid w:val="004D67A5"/>
    <w:rsid w:val="004D6D41"/>
    <w:rsid w:val="004D6DD1"/>
    <w:rsid w:val="004D6FE6"/>
    <w:rsid w:val="004D728C"/>
    <w:rsid w:val="004D7AAB"/>
    <w:rsid w:val="004D7E1D"/>
    <w:rsid w:val="004D7F1B"/>
    <w:rsid w:val="004D7FB4"/>
    <w:rsid w:val="004E02D0"/>
    <w:rsid w:val="004E048B"/>
    <w:rsid w:val="004E05AF"/>
    <w:rsid w:val="004E06DC"/>
    <w:rsid w:val="004E0800"/>
    <w:rsid w:val="004E0C17"/>
    <w:rsid w:val="004E0D85"/>
    <w:rsid w:val="004E12EA"/>
    <w:rsid w:val="004E13F9"/>
    <w:rsid w:val="004E17B8"/>
    <w:rsid w:val="004E1E68"/>
    <w:rsid w:val="004E2500"/>
    <w:rsid w:val="004E3143"/>
    <w:rsid w:val="004E3191"/>
    <w:rsid w:val="004E3286"/>
    <w:rsid w:val="004E331A"/>
    <w:rsid w:val="004E3406"/>
    <w:rsid w:val="004E3D63"/>
    <w:rsid w:val="004E3E14"/>
    <w:rsid w:val="004E4395"/>
    <w:rsid w:val="004E567F"/>
    <w:rsid w:val="004E56B6"/>
    <w:rsid w:val="004E57EC"/>
    <w:rsid w:val="004E599B"/>
    <w:rsid w:val="004E5D34"/>
    <w:rsid w:val="004E672E"/>
    <w:rsid w:val="004E693C"/>
    <w:rsid w:val="004E6ABD"/>
    <w:rsid w:val="004E71A0"/>
    <w:rsid w:val="004E77AE"/>
    <w:rsid w:val="004E794E"/>
    <w:rsid w:val="004F0601"/>
    <w:rsid w:val="004F067A"/>
    <w:rsid w:val="004F0707"/>
    <w:rsid w:val="004F0844"/>
    <w:rsid w:val="004F1676"/>
    <w:rsid w:val="004F2233"/>
    <w:rsid w:val="004F2D0D"/>
    <w:rsid w:val="004F2EC5"/>
    <w:rsid w:val="004F3F7F"/>
    <w:rsid w:val="004F40D1"/>
    <w:rsid w:val="004F4B15"/>
    <w:rsid w:val="004F4FBC"/>
    <w:rsid w:val="004F5A83"/>
    <w:rsid w:val="004F63AE"/>
    <w:rsid w:val="004F6B9E"/>
    <w:rsid w:val="004F6F0D"/>
    <w:rsid w:val="004F6FCE"/>
    <w:rsid w:val="004F704E"/>
    <w:rsid w:val="004F755D"/>
    <w:rsid w:val="004F7E2C"/>
    <w:rsid w:val="0050077D"/>
    <w:rsid w:val="00500D98"/>
    <w:rsid w:val="00501232"/>
    <w:rsid w:val="00501504"/>
    <w:rsid w:val="00501922"/>
    <w:rsid w:val="00501C78"/>
    <w:rsid w:val="00501F79"/>
    <w:rsid w:val="005023AA"/>
    <w:rsid w:val="00503B0B"/>
    <w:rsid w:val="00503F22"/>
    <w:rsid w:val="00503F29"/>
    <w:rsid w:val="005045F1"/>
    <w:rsid w:val="00504DCA"/>
    <w:rsid w:val="005055C6"/>
    <w:rsid w:val="0050580A"/>
    <w:rsid w:val="0050595A"/>
    <w:rsid w:val="005067E5"/>
    <w:rsid w:val="005068CC"/>
    <w:rsid w:val="0050721B"/>
    <w:rsid w:val="005072CF"/>
    <w:rsid w:val="005072E9"/>
    <w:rsid w:val="005077AD"/>
    <w:rsid w:val="00507BDF"/>
    <w:rsid w:val="00507CAB"/>
    <w:rsid w:val="005101F1"/>
    <w:rsid w:val="00510A1B"/>
    <w:rsid w:val="00510A2B"/>
    <w:rsid w:val="00510C50"/>
    <w:rsid w:val="005112BC"/>
    <w:rsid w:val="00511786"/>
    <w:rsid w:val="005119FC"/>
    <w:rsid w:val="005124B2"/>
    <w:rsid w:val="00512AD9"/>
    <w:rsid w:val="00512B83"/>
    <w:rsid w:val="00512C3C"/>
    <w:rsid w:val="005131A1"/>
    <w:rsid w:val="005131D0"/>
    <w:rsid w:val="005132F1"/>
    <w:rsid w:val="0051387A"/>
    <w:rsid w:val="00513B88"/>
    <w:rsid w:val="00514039"/>
    <w:rsid w:val="005141F2"/>
    <w:rsid w:val="00514968"/>
    <w:rsid w:val="00514C49"/>
    <w:rsid w:val="0051511E"/>
    <w:rsid w:val="0051520E"/>
    <w:rsid w:val="0051521C"/>
    <w:rsid w:val="00515652"/>
    <w:rsid w:val="0051593B"/>
    <w:rsid w:val="00515960"/>
    <w:rsid w:val="00515ECC"/>
    <w:rsid w:val="00515EE7"/>
    <w:rsid w:val="00516619"/>
    <w:rsid w:val="005174D5"/>
    <w:rsid w:val="00517941"/>
    <w:rsid w:val="00517AC7"/>
    <w:rsid w:val="005201FC"/>
    <w:rsid w:val="005204E1"/>
    <w:rsid w:val="0052066B"/>
    <w:rsid w:val="00520E39"/>
    <w:rsid w:val="0052110A"/>
    <w:rsid w:val="0052145E"/>
    <w:rsid w:val="00521668"/>
    <w:rsid w:val="00521757"/>
    <w:rsid w:val="00521AD5"/>
    <w:rsid w:val="0052229C"/>
    <w:rsid w:val="00522E35"/>
    <w:rsid w:val="00522EF7"/>
    <w:rsid w:val="00523296"/>
    <w:rsid w:val="0052331D"/>
    <w:rsid w:val="005234ED"/>
    <w:rsid w:val="005237B0"/>
    <w:rsid w:val="005237EC"/>
    <w:rsid w:val="00524237"/>
    <w:rsid w:val="00524259"/>
    <w:rsid w:val="00524589"/>
    <w:rsid w:val="00524BC2"/>
    <w:rsid w:val="00524CE8"/>
    <w:rsid w:val="00524F14"/>
    <w:rsid w:val="00524F6A"/>
    <w:rsid w:val="00525390"/>
    <w:rsid w:val="00525A1E"/>
    <w:rsid w:val="00525D47"/>
    <w:rsid w:val="0052617A"/>
    <w:rsid w:val="005261B4"/>
    <w:rsid w:val="00526329"/>
    <w:rsid w:val="005268F6"/>
    <w:rsid w:val="00526CB3"/>
    <w:rsid w:val="00526F8A"/>
    <w:rsid w:val="00527035"/>
    <w:rsid w:val="005271C0"/>
    <w:rsid w:val="00527700"/>
    <w:rsid w:val="00527929"/>
    <w:rsid w:val="00527A3F"/>
    <w:rsid w:val="00527E27"/>
    <w:rsid w:val="005301A9"/>
    <w:rsid w:val="005304E9"/>
    <w:rsid w:val="005314E4"/>
    <w:rsid w:val="00531629"/>
    <w:rsid w:val="005316B2"/>
    <w:rsid w:val="0053172B"/>
    <w:rsid w:val="00531852"/>
    <w:rsid w:val="005319BA"/>
    <w:rsid w:val="00531D98"/>
    <w:rsid w:val="00531F30"/>
    <w:rsid w:val="00532147"/>
    <w:rsid w:val="005322B6"/>
    <w:rsid w:val="00532507"/>
    <w:rsid w:val="005329F1"/>
    <w:rsid w:val="00532BC8"/>
    <w:rsid w:val="00532D91"/>
    <w:rsid w:val="00532EC6"/>
    <w:rsid w:val="005331AC"/>
    <w:rsid w:val="0053332C"/>
    <w:rsid w:val="00533A78"/>
    <w:rsid w:val="00533D80"/>
    <w:rsid w:val="00533F31"/>
    <w:rsid w:val="005343D6"/>
    <w:rsid w:val="005343F8"/>
    <w:rsid w:val="00534772"/>
    <w:rsid w:val="00534873"/>
    <w:rsid w:val="0053493C"/>
    <w:rsid w:val="00534C31"/>
    <w:rsid w:val="0053543F"/>
    <w:rsid w:val="00535A95"/>
    <w:rsid w:val="00535BB0"/>
    <w:rsid w:val="005360EC"/>
    <w:rsid w:val="005369BA"/>
    <w:rsid w:val="00537094"/>
    <w:rsid w:val="005379E4"/>
    <w:rsid w:val="00537A44"/>
    <w:rsid w:val="00540729"/>
    <w:rsid w:val="005410DC"/>
    <w:rsid w:val="00541372"/>
    <w:rsid w:val="005415A6"/>
    <w:rsid w:val="0054181B"/>
    <w:rsid w:val="00541897"/>
    <w:rsid w:val="00541DC6"/>
    <w:rsid w:val="00542C89"/>
    <w:rsid w:val="00542E6B"/>
    <w:rsid w:val="005430BE"/>
    <w:rsid w:val="0054357E"/>
    <w:rsid w:val="00543A89"/>
    <w:rsid w:val="00543EB6"/>
    <w:rsid w:val="00544843"/>
    <w:rsid w:val="00544AA8"/>
    <w:rsid w:val="00545EAB"/>
    <w:rsid w:val="00546412"/>
    <w:rsid w:val="0054661A"/>
    <w:rsid w:val="00546994"/>
    <w:rsid w:val="00546DC6"/>
    <w:rsid w:val="005475A0"/>
    <w:rsid w:val="00547948"/>
    <w:rsid w:val="00547ED4"/>
    <w:rsid w:val="00550042"/>
    <w:rsid w:val="005503A4"/>
    <w:rsid w:val="00550923"/>
    <w:rsid w:val="00550F5E"/>
    <w:rsid w:val="00551BE6"/>
    <w:rsid w:val="00551F05"/>
    <w:rsid w:val="00552385"/>
    <w:rsid w:val="00553492"/>
    <w:rsid w:val="0055352B"/>
    <w:rsid w:val="00553DB3"/>
    <w:rsid w:val="0055451D"/>
    <w:rsid w:val="00554B78"/>
    <w:rsid w:val="00554FCC"/>
    <w:rsid w:val="0055505F"/>
    <w:rsid w:val="005555B9"/>
    <w:rsid w:val="00556022"/>
    <w:rsid w:val="005565A4"/>
    <w:rsid w:val="00556625"/>
    <w:rsid w:val="00556797"/>
    <w:rsid w:val="005574EA"/>
    <w:rsid w:val="00557ECD"/>
    <w:rsid w:val="0056018D"/>
    <w:rsid w:val="00560194"/>
    <w:rsid w:val="005604EA"/>
    <w:rsid w:val="005604F7"/>
    <w:rsid w:val="00560CF6"/>
    <w:rsid w:val="00560DD9"/>
    <w:rsid w:val="00561D59"/>
    <w:rsid w:val="00562B24"/>
    <w:rsid w:val="005640EC"/>
    <w:rsid w:val="005641DD"/>
    <w:rsid w:val="0056438E"/>
    <w:rsid w:val="00564549"/>
    <w:rsid w:val="00564B06"/>
    <w:rsid w:val="00565664"/>
    <w:rsid w:val="005656B9"/>
    <w:rsid w:val="005658E0"/>
    <w:rsid w:val="00565AE6"/>
    <w:rsid w:val="00566AC9"/>
    <w:rsid w:val="00566C4F"/>
    <w:rsid w:val="0056727E"/>
    <w:rsid w:val="005674DB"/>
    <w:rsid w:val="005676BF"/>
    <w:rsid w:val="00567759"/>
    <w:rsid w:val="00567A27"/>
    <w:rsid w:val="00567F12"/>
    <w:rsid w:val="00567F96"/>
    <w:rsid w:val="005703AB"/>
    <w:rsid w:val="00570547"/>
    <w:rsid w:val="005707C3"/>
    <w:rsid w:val="00570D56"/>
    <w:rsid w:val="005711D8"/>
    <w:rsid w:val="00571201"/>
    <w:rsid w:val="005712ED"/>
    <w:rsid w:val="0057197B"/>
    <w:rsid w:val="005720B2"/>
    <w:rsid w:val="0057273F"/>
    <w:rsid w:val="00572956"/>
    <w:rsid w:val="00572B41"/>
    <w:rsid w:val="00572CAF"/>
    <w:rsid w:val="00572E90"/>
    <w:rsid w:val="00573BED"/>
    <w:rsid w:val="00573C9A"/>
    <w:rsid w:val="00573E50"/>
    <w:rsid w:val="00573EF4"/>
    <w:rsid w:val="00574A0F"/>
    <w:rsid w:val="00574A80"/>
    <w:rsid w:val="00574B8C"/>
    <w:rsid w:val="00574BE0"/>
    <w:rsid w:val="00574D1D"/>
    <w:rsid w:val="00574D23"/>
    <w:rsid w:val="00575398"/>
    <w:rsid w:val="0057583D"/>
    <w:rsid w:val="00575880"/>
    <w:rsid w:val="00575CAC"/>
    <w:rsid w:val="00576043"/>
    <w:rsid w:val="0057611D"/>
    <w:rsid w:val="00576471"/>
    <w:rsid w:val="00576611"/>
    <w:rsid w:val="00576B11"/>
    <w:rsid w:val="00576EF6"/>
    <w:rsid w:val="005773AF"/>
    <w:rsid w:val="00577695"/>
    <w:rsid w:val="005776F0"/>
    <w:rsid w:val="00580552"/>
    <w:rsid w:val="005805EA"/>
    <w:rsid w:val="005808FA"/>
    <w:rsid w:val="00580E0B"/>
    <w:rsid w:val="0058161D"/>
    <w:rsid w:val="0058171C"/>
    <w:rsid w:val="00581870"/>
    <w:rsid w:val="00581CA7"/>
    <w:rsid w:val="00581D13"/>
    <w:rsid w:val="00581E48"/>
    <w:rsid w:val="00581FD4"/>
    <w:rsid w:val="0058200B"/>
    <w:rsid w:val="0058225F"/>
    <w:rsid w:val="00582653"/>
    <w:rsid w:val="00582BD9"/>
    <w:rsid w:val="00582D92"/>
    <w:rsid w:val="00582DDF"/>
    <w:rsid w:val="005830D4"/>
    <w:rsid w:val="00583206"/>
    <w:rsid w:val="005834DC"/>
    <w:rsid w:val="005838AC"/>
    <w:rsid w:val="00583BD0"/>
    <w:rsid w:val="00583C61"/>
    <w:rsid w:val="00584081"/>
    <w:rsid w:val="00584C56"/>
    <w:rsid w:val="00584E4E"/>
    <w:rsid w:val="005855AA"/>
    <w:rsid w:val="005858B4"/>
    <w:rsid w:val="00585ACE"/>
    <w:rsid w:val="005860FC"/>
    <w:rsid w:val="005866E4"/>
    <w:rsid w:val="00586D5F"/>
    <w:rsid w:val="005905B2"/>
    <w:rsid w:val="00590A4C"/>
    <w:rsid w:val="00591122"/>
    <w:rsid w:val="005917AA"/>
    <w:rsid w:val="00591E2D"/>
    <w:rsid w:val="00591F5F"/>
    <w:rsid w:val="00592525"/>
    <w:rsid w:val="005927CC"/>
    <w:rsid w:val="00593106"/>
    <w:rsid w:val="0059324E"/>
    <w:rsid w:val="005940BC"/>
    <w:rsid w:val="005942B8"/>
    <w:rsid w:val="0059438E"/>
    <w:rsid w:val="0059463D"/>
    <w:rsid w:val="00595542"/>
    <w:rsid w:val="00595C15"/>
    <w:rsid w:val="00595D22"/>
    <w:rsid w:val="00595D95"/>
    <w:rsid w:val="00595F47"/>
    <w:rsid w:val="0059610A"/>
    <w:rsid w:val="005965B7"/>
    <w:rsid w:val="005965D7"/>
    <w:rsid w:val="00597B9B"/>
    <w:rsid w:val="00597F66"/>
    <w:rsid w:val="005A0744"/>
    <w:rsid w:val="005A0EEA"/>
    <w:rsid w:val="005A1297"/>
    <w:rsid w:val="005A17A0"/>
    <w:rsid w:val="005A2947"/>
    <w:rsid w:val="005A29BC"/>
    <w:rsid w:val="005A2AAD"/>
    <w:rsid w:val="005A3259"/>
    <w:rsid w:val="005A331A"/>
    <w:rsid w:val="005A33EE"/>
    <w:rsid w:val="005A34C5"/>
    <w:rsid w:val="005A3C4C"/>
    <w:rsid w:val="005A3E17"/>
    <w:rsid w:val="005A4A3F"/>
    <w:rsid w:val="005A4BE9"/>
    <w:rsid w:val="005A4EEC"/>
    <w:rsid w:val="005A56C6"/>
    <w:rsid w:val="005A58A4"/>
    <w:rsid w:val="005A5A15"/>
    <w:rsid w:val="005A5BF9"/>
    <w:rsid w:val="005A6671"/>
    <w:rsid w:val="005A66F4"/>
    <w:rsid w:val="005A7073"/>
    <w:rsid w:val="005A747B"/>
    <w:rsid w:val="005A7A12"/>
    <w:rsid w:val="005A7D25"/>
    <w:rsid w:val="005A7EA9"/>
    <w:rsid w:val="005B00B9"/>
    <w:rsid w:val="005B0438"/>
    <w:rsid w:val="005B09D1"/>
    <w:rsid w:val="005B1338"/>
    <w:rsid w:val="005B16DD"/>
    <w:rsid w:val="005B1816"/>
    <w:rsid w:val="005B1917"/>
    <w:rsid w:val="005B1983"/>
    <w:rsid w:val="005B209A"/>
    <w:rsid w:val="005B2217"/>
    <w:rsid w:val="005B26B1"/>
    <w:rsid w:val="005B26D7"/>
    <w:rsid w:val="005B2BE6"/>
    <w:rsid w:val="005B3004"/>
    <w:rsid w:val="005B3A67"/>
    <w:rsid w:val="005B3EB1"/>
    <w:rsid w:val="005B44F8"/>
    <w:rsid w:val="005B4856"/>
    <w:rsid w:val="005B4B6A"/>
    <w:rsid w:val="005B4C1A"/>
    <w:rsid w:val="005B4E60"/>
    <w:rsid w:val="005B50FC"/>
    <w:rsid w:val="005B5603"/>
    <w:rsid w:val="005B5CE9"/>
    <w:rsid w:val="005B600E"/>
    <w:rsid w:val="005B613C"/>
    <w:rsid w:val="005B639F"/>
    <w:rsid w:val="005B6503"/>
    <w:rsid w:val="005B66EE"/>
    <w:rsid w:val="005B6B92"/>
    <w:rsid w:val="005B6F83"/>
    <w:rsid w:val="005B71C7"/>
    <w:rsid w:val="005B7E3D"/>
    <w:rsid w:val="005B7E53"/>
    <w:rsid w:val="005C01E1"/>
    <w:rsid w:val="005C073A"/>
    <w:rsid w:val="005C100C"/>
    <w:rsid w:val="005C1098"/>
    <w:rsid w:val="005C1407"/>
    <w:rsid w:val="005C161D"/>
    <w:rsid w:val="005C1996"/>
    <w:rsid w:val="005C1D0A"/>
    <w:rsid w:val="005C26D3"/>
    <w:rsid w:val="005C288B"/>
    <w:rsid w:val="005C2F41"/>
    <w:rsid w:val="005C3AED"/>
    <w:rsid w:val="005C4016"/>
    <w:rsid w:val="005C445E"/>
    <w:rsid w:val="005C4BEF"/>
    <w:rsid w:val="005C4F48"/>
    <w:rsid w:val="005C52AF"/>
    <w:rsid w:val="005C53E3"/>
    <w:rsid w:val="005C5677"/>
    <w:rsid w:val="005C5FE1"/>
    <w:rsid w:val="005C6031"/>
    <w:rsid w:val="005C605A"/>
    <w:rsid w:val="005C6F80"/>
    <w:rsid w:val="005C70F9"/>
    <w:rsid w:val="005C7E0A"/>
    <w:rsid w:val="005D01F1"/>
    <w:rsid w:val="005D0662"/>
    <w:rsid w:val="005D0C34"/>
    <w:rsid w:val="005D0E41"/>
    <w:rsid w:val="005D0F91"/>
    <w:rsid w:val="005D0FFC"/>
    <w:rsid w:val="005D157F"/>
    <w:rsid w:val="005D15CE"/>
    <w:rsid w:val="005D160D"/>
    <w:rsid w:val="005D20D5"/>
    <w:rsid w:val="005D25B2"/>
    <w:rsid w:val="005D2BD6"/>
    <w:rsid w:val="005D2DD1"/>
    <w:rsid w:val="005D3213"/>
    <w:rsid w:val="005D35DD"/>
    <w:rsid w:val="005D3627"/>
    <w:rsid w:val="005D3DE1"/>
    <w:rsid w:val="005D3EAF"/>
    <w:rsid w:val="005D4104"/>
    <w:rsid w:val="005D492D"/>
    <w:rsid w:val="005D49D3"/>
    <w:rsid w:val="005D4FAC"/>
    <w:rsid w:val="005D5418"/>
    <w:rsid w:val="005D5656"/>
    <w:rsid w:val="005D56E9"/>
    <w:rsid w:val="005D5B90"/>
    <w:rsid w:val="005D665D"/>
    <w:rsid w:val="005D66E7"/>
    <w:rsid w:val="005D6AE6"/>
    <w:rsid w:val="005D6B5B"/>
    <w:rsid w:val="005D7517"/>
    <w:rsid w:val="005D7555"/>
    <w:rsid w:val="005E0061"/>
    <w:rsid w:val="005E11B1"/>
    <w:rsid w:val="005E1441"/>
    <w:rsid w:val="005E2406"/>
    <w:rsid w:val="005E26E5"/>
    <w:rsid w:val="005E2733"/>
    <w:rsid w:val="005E2F58"/>
    <w:rsid w:val="005E4217"/>
    <w:rsid w:val="005E4DDA"/>
    <w:rsid w:val="005E4E05"/>
    <w:rsid w:val="005E515C"/>
    <w:rsid w:val="005E5506"/>
    <w:rsid w:val="005E57F9"/>
    <w:rsid w:val="005E5A2E"/>
    <w:rsid w:val="005E5D2E"/>
    <w:rsid w:val="005E6142"/>
    <w:rsid w:val="005E6180"/>
    <w:rsid w:val="005E64C1"/>
    <w:rsid w:val="005E6755"/>
    <w:rsid w:val="005E6A81"/>
    <w:rsid w:val="005E76FB"/>
    <w:rsid w:val="005E7AF7"/>
    <w:rsid w:val="005E7D8D"/>
    <w:rsid w:val="005F03D0"/>
    <w:rsid w:val="005F04D7"/>
    <w:rsid w:val="005F07DE"/>
    <w:rsid w:val="005F0FE2"/>
    <w:rsid w:val="005F184A"/>
    <w:rsid w:val="005F1921"/>
    <w:rsid w:val="005F1A17"/>
    <w:rsid w:val="005F2A47"/>
    <w:rsid w:val="005F2F81"/>
    <w:rsid w:val="005F3A55"/>
    <w:rsid w:val="005F4186"/>
    <w:rsid w:val="005F4204"/>
    <w:rsid w:val="005F45BC"/>
    <w:rsid w:val="005F483E"/>
    <w:rsid w:val="005F5274"/>
    <w:rsid w:val="005F65F2"/>
    <w:rsid w:val="005F678A"/>
    <w:rsid w:val="005F684B"/>
    <w:rsid w:val="005F69F5"/>
    <w:rsid w:val="005F711A"/>
    <w:rsid w:val="005F7302"/>
    <w:rsid w:val="005F730B"/>
    <w:rsid w:val="005F7595"/>
    <w:rsid w:val="005F7EDD"/>
    <w:rsid w:val="006006BF"/>
    <w:rsid w:val="00600716"/>
    <w:rsid w:val="006010F8"/>
    <w:rsid w:val="00601342"/>
    <w:rsid w:val="00601644"/>
    <w:rsid w:val="006018E8"/>
    <w:rsid w:val="0060273E"/>
    <w:rsid w:val="00603806"/>
    <w:rsid w:val="00603AB1"/>
    <w:rsid w:val="006042EA"/>
    <w:rsid w:val="00604872"/>
    <w:rsid w:val="00604F50"/>
    <w:rsid w:val="00604FFA"/>
    <w:rsid w:val="00605019"/>
    <w:rsid w:val="006051D0"/>
    <w:rsid w:val="00605368"/>
    <w:rsid w:val="00605ABD"/>
    <w:rsid w:val="00605BF1"/>
    <w:rsid w:val="0060626B"/>
    <w:rsid w:val="006062CC"/>
    <w:rsid w:val="00606C28"/>
    <w:rsid w:val="00606ECA"/>
    <w:rsid w:val="00606F00"/>
    <w:rsid w:val="00607F87"/>
    <w:rsid w:val="00610187"/>
    <w:rsid w:val="0061039B"/>
    <w:rsid w:val="00611444"/>
    <w:rsid w:val="006114EE"/>
    <w:rsid w:val="006118C7"/>
    <w:rsid w:val="00612B33"/>
    <w:rsid w:val="0061332A"/>
    <w:rsid w:val="006134A2"/>
    <w:rsid w:val="006139AE"/>
    <w:rsid w:val="006140BB"/>
    <w:rsid w:val="006147EE"/>
    <w:rsid w:val="00614947"/>
    <w:rsid w:val="00614A01"/>
    <w:rsid w:val="0061583B"/>
    <w:rsid w:val="00616192"/>
    <w:rsid w:val="00616419"/>
    <w:rsid w:val="00616621"/>
    <w:rsid w:val="0061672B"/>
    <w:rsid w:val="0061694E"/>
    <w:rsid w:val="00616C98"/>
    <w:rsid w:val="0061765F"/>
    <w:rsid w:val="006203FA"/>
    <w:rsid w:val="0062124A"/>
    <w:rsid w:val="00622005"/>
    <w:rsid w:val="00622346"/>
    <w:rsid w:val="006227EE"/>
    <w:rsid w:val="00622B79"/>
    <w:rsid w:val="00622C02"/>
    <w:rsid w:val="00623A2C"/>
    <w:rsid w:val="00623BE8"/>
    <w:rsid w:val="00623EA3"/>
    <w:rsid w:val="00623EE5"/>
    <w:rsid w:val="0062420F"/>
    <w:rsid w:val="0062455E"/>
    <w:rsid w:val="00624819"/>
    <w:rsid w:val="00624BAE"/>
    <w:rsid w:val="00624F05"/>
    <w:rsid w:val="0062566B"/>
    <w:rsid w:val="006261D8"/>
    <w:rsid w:val="006261FE"/>
    <w:rsid w:val="0062668E"/>
    <w:rsid w:val="00627910"/>
    <w:rsid w:val="00627CB6"/>
    <w:rsid w:val="006300B9"/>
    <w:rsid w:val="0063061F"/>
    <w:rsid w:val="006309FB"/>
    <w:rsid w:val="006311B0"/>
    <w:rsid w:val="006313D9"/>
    <w:rsid w:val="006317E1"/>
    <w:rsid w:val="006326E8"/>
    <w:rsid w:val="006326EC"/>
    <w:rsid w:val="00632724"/>
    <w:rsid w:val="00633460"/>
    <w:rsid w:val="006335F1"/>
    <w:rsid w:val="006338E0"/>
    <w:rsid w:val="006339D3"/>
    <w:rsid w:val="00633D40"/>
    <w:rsid w:val="0063491A"/>
    <w:rsid w:val="00634A9E"/>
    <w:rsid w:val="00634B39"/>
    <w:rsid w:val="00634BFC"/>
    <w:rsid w:val="00634E4C"/>
    <w:rsid w:val="00635127"/>
    <w:rsid w:val="006352B7"/>
    <w:rsid w:val="00635520"/>
    <w:rsid w:val="00635642"/>
    <w:rsid w:val="0063566A"/>
    <w:rsid w:val="00636E95"/>
    <w:rsid w:val="006376D4"/>
    <w:rsid w:val="00637D16"/>
    <w:rsid w:val="00640119"/>
    <w:rsid w:val="0064041B"/>
    <w:rsid w:val="006404C0"/>
    <w:rsid w:val="00640649"/>
    <w:rsid w:val="00640A64"/>
    <w:rsid w:val="00640DC4"/>
    <w:rsid w:val="006415EF"/>
    <w:rsid w:val="00641B81"/>
    <w:rsid w:val="00641C41"/>
    <w:rsid w:val="00642311"/>
    <w:rsid w:val="0064254E"/>
    <w:rsid w:val="006427ED"/>
    <w:rsid w:val="00642C3A"/>
    <w:rsid w:val="00642F20"/>
    <w:rsid w:val="0064303C"/>
    <w:rsid w:val="006430D2"/>
    <w:rsid w:val="006436A8"/>
    <w:rsid w:val="00643ACE"/>
    <w:rsid w:val="00643CC0"/>
    <w:rsid w:val="00643F39"/>
    <w:rsid w:val="0064421D"/>
    <w:rsid w:val="0064466E"/>
    <w:rsid w:val="00644A1B"/>
    <w:rsid w:val="00644DF1"/>
    <w:rsid w:val="006451DC"/>
    <w:rsid w:val="00645734"/>
    <w:rsid w:val="006457CB"/>
    <w:rsid w:val="00645C41"/>
    <w:rsid w:val="00646051"/>
    <w:rsid w:val="006461D5"/>
    <w:rsid w:val="0064625A"/>
    <w:rsid w:val="006462F4"/>
    <w:rsid w:val="00646717"/>
    <w:rsid w:val="006471CD"/>
    <w:rsid w:val="00647649"/>
    <w:rsid w:val="0064795F"/>
    <w:rsid w:val="00647B85"/>
    <w:rsid w:val="00647D1B"/>
    <w:rsid w:val="00647DE3"/>
    <w:rsid w:val="00647E99"/>
    <w:rsid w:val="00650010"/>
    <w:rsid w:val="00650128"/>
    <w:rsid w:val="006505CE"/>
    <w:rsid w:val="00650785"/>
    <w:rsid w:val="006508FF"/>
    <w:rsid w:val="00650A89"/>
    <w:rsid w:val="00650CCD"/>
    <w:rsid w:val="00650E73"/>
    <w:rsid w:val="0065138A"/>
    <w:rsid w:val="00651559"/>
    <w:rsid w:val="00651A11"/>
    <w:rsid w:val="00651C95"/>
    <w:rsid w:val="00652682"/>
    <w:rsid w:val="006531C9"/>
    <w:rsid w:val="006535AD"/>
    <w:rsid w:val="00654008"/>
    <w:rsid w:val="00654706"/>
    <w:rsid w:val="006552B8"/>
    <w:rsid w:val="00655482"/>
    <w:rsid w:val="00655C19"/>
    <w:rsid w:val="00655D18"/>
    <w:rsid w:val="00656049"/>
    <w:rsid w:val="00656F48"/>
    <w:rsid w:val="00657592"/>
    <w:rsid w:val="006579BD"/>
    <w:rsid w:val="00657A17"/>
    <w:rsid w:val="00657CC3"/>
    <w:rsid w:val="006604C9"/>
    <w:rsid w:val="0066055F"/>
    <w:rsid w:val="00660C84"/>
    <w:rsid w:val="00660CF3"/>
    <w:rsid w:val="00661114"/>
    <w:rsid w:val="0066133F"/>
    <w:rsid w:val="0066143F"/>
    <w:rsid w:val="00661B78"/>
    <w:rsid w:val="0066241E"/>
    <w:rsid w:val="00662467"/>
    <w:rsid w:val="00662597"/>
    <w:rsid w:val="006627D4"/>
    <w:rsid w:val="00662BAC"/>
    <w:rsid w:val="0066382A"/>
    <w:rsid w:val="006638F1"/>
    <w:rsid w:val="00663A92"/>
    <w:rsid w:val="00663D80"/>
    <w:rsid w:val="00663F13"/>
    <w:rsid w:val="00663F62"/>
    <w:rsid w:val="0066472A"/>
    <w:rsid w:val="00664855"/>
    <w:rsid w:val="0066499D"/>
    <w:rsid w:val="00664CFB"/>
    <w:rsid w:val="00665246"/>
    <w:rsid w:val="00665542"/>
    <w:rsid w:val="006658FD"/>
    <w:rsid w:val="00665E1D"/>
    <w:rsid w:val="00665F08"/>
    <w:rsid w:val="00665FDD"/>
    <w:rsid w:val="006666E3"/>
    <w:rsid w:val="006669DE"/>
    <w:rsid w:val="00666A4A"/>
    <w:rsid w:val="006675DF"/>
    <w:rsid w:val="006678A9"/>
    <w:rsid w:val="006678EE"/>
    <w:rsid w:val="00667951"/>
    <w:rsid w:val="006679A9"/>
    <w:rsid w:val="00667A47"/>
    <w:rsid w:val="00667FB5"/>
    <w:rsid w:val="00670254"/>
    <w:rsid w:val="0067038D"/>
    <w:rsid w:val="0067045E"/>
    <w:rsid w:val="00670737"/>
    <w:rsid w:val="006709B1"/>
    <w:rsid w:val="00671139"/>
    <w:rsid w:val="00671267"/>
    <w:rsid w:val="0067151A"/>
    <w:rsid w:val="006717F6"/>
    <w:rsid w:val="00671ADB"/>
    <w:rsid w:val="006721FC"/>
    <w:rsid w:val="0067231B"/>
    <w:rsid w:val="006723D1"/>
    <w:rsid w:val="006724FB"/>
    <w:rsid w:val="00672A04"/>
    <w:rsid w:val="00672B23"/>
    <w:rsid w:val="00672E18"/>
    <w:rsid w:val="00673478"/>
    <w:rsid w:val="00673979"/>
    <w:rsid w:val="00673A52"/>
    <w:rsid w:val="00673BE1"/>
    <w:rsid w:val="00673E54"/>
    <w:rsid w:val="0067400D"/>
    <w:rsid w:val="00674195"/>
    <w:rsid w:val="00674C47"/>
    <w:rsid w:val="00674D64"/>
    <w:rsid w:val="00674D99"/>
    <w:rsid w:val="00674F93"/>
    <w:rsid w:val="00675147"/>
    <w:rsid w:val="0067563A"/>
    <w:rsid w:val="00675765"/>
    <w:rsid w:val="006758C3"/>
    <w:rsid w:val="006760B6"/>
    <w:rsid w:val="00676397"/>
    <w:rsid w:val="006767F6"/>
    <w:rsid w:val="0067691B"/>
    <w:rsid w:val="00676EC3"/>
    <w:rsid w:val="006771CE"/>
    <w:rsid w:val="006772AA"/>
    <w:rsid w:val="006772F4"/>
    <w:rsid w:val="00680F4B"/>
    <w:rsid w:val="006817EF"/>
    <w:rsid w:val="00681A2C"/>
    <w:rsid w:val="00681B88"/>
    <w:rsid w:val="00681CCC"/>
    <w:rsid w:val="00681E0A"/>
    <w:rsid w:val="00681EA0"/>
    <w:rsid w:val="006821B3"/>
    <w:rsid w:val="006823E9"/>
    <w:rsid w:val="00683065"/>
    <w:rsid w:val="0068311F"/>
    <w:rsid w:val="00683693"/>
    <w:rsid w:val="006838EA"/>
    <w:rsid w:val="00683A52"/>
    <w:rsid w:val="00683C48"/>
    <w:rsid w:val="00684746"/>
    <w:rsid w:val="00684F45"/>
    <w:rsid w:val="00685BBB"/>
    <w:rsid w:val="00685D72"/>
    <w:rsid w:val="00685F4E"/>
    <w:rsid w:val="0068621A"/>
    <w:rsid w:val="00686663"/>
    <w:rsid w:val="00686A8B"/>
    <w:rsid w:val="00686F65"/>
    <w:rsid w:val="0068749A"/>
    <w:rsid w:val="0068759A"/>
    <w:rsid w:val="00687808"/>
    <w:rsid w:val="0068783B"/>
    <w:rsid w:val="00687945"/>
    <w:rsid w:val="00687BD0"/>
    <w:rsid w:val="00687C76"/>
    <w:rsid w:val="00687CE8"/>
    <w:rsid w:val="00687EFD"/>
    <w:rsid w:val="00690141"/>
    <w:rsid w:val="0069019D"/>
    <w:rsid w:val="006902D7"/>
    <w:rsid w:val="00690757"/>
    <w:rsid w:val="00690781"/>
    <w:rsid w:val="00690796"/>
    <w:rsid w:val="00690A87"/>
    <w:rsid w:val="00690AD3"/>
    <w:rsid w:val="00690D23"/>
    <w:rsid w:val="00690E28"/>
    <w:rsid w:val="006913A5"/>
    <w:rsid w:val="006919C7"/>
    <w:rsid w:val="00691FA1"/>
    <w:rsid w:val="006923D7"/>
    <w:rsid w:val="006924D4"/>
    <w:rsid w:val="006928BE"/>
    <w:rsid w:val="00692A6E"/>
    <w:rsid w:val="00692E78"/>
    <w:rsid w:val="006941DC"/>
    <w:rsid w:val="006943FD"/>
    <w:rsid w:val="00695C40"/>
    <w:rsid w:val="006969B4"/>
    <w:rsid w:val="00696A71"/>
    <w:rsid w:val="00696B79"/>
    <w:rsid w:val="006977F2"/>
    <w:rsid w:val="00697867"/>
    <w:rsid w:val="00697955"/>
    <w:rsid w:val="006A023C"/>
    <w:rsid w:val="006A0BA7"/>
    <w:rsid w:val="006A122A"/>
    <w:rsid w:val="006A14E4"/>
    <w:rsid w:val="006A1D5A"/>
    <w:rsid w:val="006A21F4"/>
    <w:rsid w:val="006A232D"/>
    <w:rsid w:val="006A25B7"/>
    <w:rsid w:val="006A2883"/>
    <w:rsid w:val="006A2C84"/>
    <w:rsid w:val="006A2DD4"/>
    <w:rsid w:val="006A3199"/>
    <w:rsid w:val="006A3523"/>
    <w:rsid w:val="006A3CD6"/>
    <w:rsid w:val="006A3DA9"/>
    <w:rsid w:val="006A3DD6"/>
    <w:rsid w:val="006A45B3"/>
    <w:rsid w:val="006A4BBE"/>
    <w:rsid w:val="006A4F3A"/>
    <w:rsid w:val="006A51BB"/>
    <w:rsid w:val="006A522F"/>
    <w:rsid w:val="006A5A4E"/>
    <w:rsid w:val="006A63CC"/>
    <w:rsid w:val="006A64EE"/>
    <w:rsid w:val="006A6FE5"/>
    <w:rsid w:val="006A7778"/>
    <w:rsid w:val="006A7A33"/>
    <w:rsid w:val="006B0BAD"/>
    <w:rsid w:val="006B0CBB"/>
    <w:rsid w:val="006B1095"/>
    <w:rsid w:val="006B11F6"/>
    <w:rsid w:val="006B17B5"/>
    <w:rsid w:val="006B26BA"/>
    <w:rsid w:val="006B26C8"/>
    <w:rsid w:val="006B26EA"/>
    <w:rsid w:val="006B27F2"/>
    <w:rsid w:val="006B2BFB"/>
    <w:rsid w:val="006B2F79"/>
    <w:rsid w:val="006B3308"/>
    <w:rsid w:val="006B33C9"/>
    <w:rsid w:val="006B3517"/>
    <w:rsid w:val="006B3B29"/>
    <w:rsid w:val="006B3DFC"/>
    <w:rsid w:val="006B4446"/>
    <w:rsid w:val="006B466C"/>
    <w:rsid w:val="006B4994"/>
    <w:rsid w:val="006B49E3"/>
    <w:rsid w:val="006B4B14"/>
    <w:rsid w:val="006B5201"/>
    <w:rsid w:val="006B567E"/>
    <w:rsid w:val="006B59E9"/>
    <w:rsid w:val="006B5A45"/>
    <w:rsid w:val="006B5F92"/>
    <w:rsid w:val="006B5FAD"/>
    <w:rsid w:val="006B6545"/>
    <w:rsid w:val="006B65F5"/>
    <w:rsid w:val="006B6765"/>
    <w:rsid w:val="006B67AB"/>
    <w:rsid w:val="006B6D01"/>
    <w:rsid w:val="006B6ED9"/>
    <w:rsid w:val="006B7081"/>
    <w:rsid w:val="006B759C"/>
    <w:rsid w:val="006B76A1"/>
    <w:rsid w:val="006B7A49"/>
    <w:rsid w:val="006B7C3B"/>
    <w:rsid w:val="006B7C3E"/>
    <w:rsid w:val="006B7E7D"/>
    <w:rsid w:val="006B7F47"/>
    <w:rsid w:val="006C0096"/>
    <w:rsid w:val="006C02A5"/>
    <w:rsid w:val="006C0598"/>
    <w:rsid w:val="006C0957"/>
    <w:rsid w:val="006C0BEB"/>
    <w:rsid w:val="006C0CF2"/>
    <w:rsid w:val="006C0FF7"/>
    <w:rsid w:val="006C1213"/>
    <w:rsid w:val="006C13AF"/>
    <w:rsid w:val="006C1A9C"/>
    <w:rsid w:val="006C208A"/>
    <w:rsid w:val="006C2859"/>
    <w:rsid w:val="006C296C"/>
    <w:rsid w:val="006C2DD5"/>
    <w:rsid w:val="006C335C"/>
    <w:rsid w:val="006C34AF"/>
    <w:rsid w:val="006C37B8"/>
    <w:rsid w:val="006C3B89"/>
    <w:rsid w:val="006C3C0C"/>
    <w:rsid w:val="006C3C6A"/>
    <w:rsid w:val="006C4302"/>
    <w:rsid w:val="006C47D9"/>
    <w:rsid w:val="006C4AAE"/>
    <w:rsid w:val="006C4B3D"/>
    <w:rsid w:val="006C4C83"/>
    <w:rsid w:val="006C5522"/>
    <w:rsid w:val="006C6306"/>
    <w:rsid w:val="006C691A"/>
    <w:rsid w:val="006C6957"/>
    <w:rsid w:val="006C6E74"/>
    <w:rsid w:val="006C6F6A"/>
    <w:rsid w:val="006C76CB"/>
    <w:rsid w:val="006C7909"/>
    <w:rsid w:val="006C7B24"/>
    <w:rsid w:val="006C7BDC"/>
    <w:rsid w:val="006D0042"/>
    <w:rsid w:val="006D0B16"/>
    <w:rsid w:val="006D0C8D"/>
    <w:rsid w:val="006D12C4"/>
    <w:rsid w:val="006D1D88"/>
    <w:rsid w:val="006D1EA4"/>
    <w:rsid w:val="006D21D1"/>
    <w:rsid w:val="006D2494"/>
    <w:rsid w:val="006D2863"/>
    <w:rsid w:val="006D2CCF"/>
    <w:rsid w:val="006D2E0A"/>
    <w:rsid w:val="006D3718"/>
    <w:rsid w:val="006D388E"/>
    <w:rsid w:val="006D38B1"/>
    <w:rsid w:val="006D3E7B"/>
    <w:rsid w:val="006D4162"/>
    <w:rsid w:val="006D457B"/>
    <w:rsid w:val="006D46C2"/>
    <w:rsid w:val="006D479E"/>
    <w:rsid w:val="006D48D1"/>
    <w:rsid w:val="006D5548"/>
    <w:rsid w:val="006D5698"/>
    <w:rsid w:val="006D596F"/>
    <w:rsid w:val="006D5A7C"/>
    <w:rsid w:val="006D5E6E"/>
    <w:rsid w:val="006D608D"/>
    <w:rsid w:val="006D6129"/>
    <w:rsid w:val="006D6604"/>
    <w:rsid w:val="006D6915"/>
    <w:rsid w:val="006D6B45"/>
    <w:rsid w:val="006D6CFF"/>
    <w:rsid w:val="006D70D3"/>
    <w:rsid w:val="006D74CF"/>
    <w:rsid w:val="006D7633"/>
    <w:rsid w:val="006D787A"/>
    <w:rsid w:val="006D7B07"/>
    <w:rsid w:val="006D7CC2"/>
    <w:rsid w:val="006E0CCB"/>
    <w:rsid w:val="006E0E6A"/>
    <w:rsid w:val="006E1744"/>
    <w:rsid w:val="006E1CDF"/>
    <w:rsid w:val="006E2475"/>
    <w:rsid w:val="006E267E"/>
    <w:rsid w:val="006E315E"/>
    <w:rsid w:val="006E378B"/>
    <w:rsid w:val="006E3AD5"/>
    <w:rsid w:val="006E3E2A"/>
    <w:rsid w:val="006E3F1E"/>
    <w:rsid w:val="006E499A"/>
    <w:rsid w:val="006E4A49"/>
    <w:rsid w:val="006E4CF7"/>
    <w:rsid w:val="006E5080"/>
    <w:rsid w:val="006E5394"/>
    <w:rsid w:val="006E56EF"/>
    <w:rsid w:val="006E58AD"/>
    <w:rsid w:val="006E5C44"/>
    <w:rsid w:val="006E5EA4"/>
    <w:rsid w:val="006E63E8"/>
    <w:rsid w:val="006E63F1"/>
    <w:rsid w:val="006E69E8"/>
    <w:rsid w:val="006E6CEA"/>
    <w:rsid w:val="006E6F08"/>
    <w:rsid w:val="006E766F"/>
    <w:rsid w:val="006E7A87"/>
    <w:rsid w:val="006E7DCD"/>
    <w:rsid w:val="006F0506"/>
    <w:rsid w:val="006F0916"/>
    <w:rsid w:val="006F0ED8"/>
    <w:rsid w:val="006F1578"/>
    <w:rsid w:val="006F17C2"/>
    <w:rsid w:val="006F1993"/>
    <w:rsid w:val="006F1A8A"/>
    <w:rsid w:val="006F1AE8"/>
    <w:rsid w:val="006F22AD"/>
    <w:rsid w:val="006F2502"/>
    <w:rsid w:val="006F295E"/>
    <w:rsid w:val="006F2C6A"/>
    <w:rsid w:val="006F2F65"/>
    <w:rsid w:val="006F2FBD"/>
    <w:rsid w:val="006F343D"/>
    <w:rsid w:val="006F6DDD"/>
    <w:rsid w:val="006F73D2"/>
    <w:rsid w:val="006F7533"/>
    <w:rsid w:val="006F755B"/>
    <w:rsid w:val="006F7901"/>
    <w:rsid w:val="006F7A74"/>
    <w:rsid w:val="006F7AD1"/>
    <w:rsid w:val="006F7C83"/>
    <w:rsid w:val="006F7DA0"/>
    <w:rsid w:val="006F7EF2"/>
    <w:rsid w:val="007004C7"/>
    <w:rsid w:val="007005AD"/>
    <w:rsid w:val="0070078E"/>
    <w:rsid w:val="0070136E"/>
    <w:rsid w:val="0070170E"/>
    <w:rsid w:val="00701AF5"/>
    <w:rsid w:val="00701B17"/>
    <w:rsid w:val="007022F2"/>
    <w:rsid w:val="00702566"/>
    <w:rsid w:val="0070296E"/>
    <w:rsid w:val="00702B81"/>
    <w:rsid w:val="00703637"/>
    <w:rsid w:val="007042DE"/>
    <w:rsid w:val="0070455B"/>
    <w:rsid w:val="00704B7F"/>
    <w:rsid w:val="00705182"/>
    <w:rsid w:val="00705386"/>
    <w:rsid w:val="00705403"/>
    <w:rsid w:val="007058A5"/>
    <w:rsid w:val="007059D6"/>
    <w:rsid w:val="00705AA6"/>
    <w:rsid w:val="00705BA2"/>
    <w:rsid w:val="00705D40"/>
    <w:rsid w:val="00705DF5"/>
    <w:rsid w:val="007063D3"/>
    <w:rsid w:val="00706A51"/>
    <w:rsid w:val="00706D5E"/>
    <w:rsid w:val="00706FEB"/>
    <w:rsid w:val="0070708F"/>
    <w:rsid w:val="0070743C"/>
    <w:rsid w:val="00707531"/>
    <w:rsid w:val="007075A6"/>
    <w:rsid w:val="00707D01"/>
    <w:rsid w:val="00710004"/>
    <w:rsid w:val="00710869"/>
    <w:rsid w:val="00710CA8"/>
    <w:rsid w:val="00710CBF"/>
    <w:rsid w:val="00710D1F"/>
    <w:rsid w:val="00710F1D"/>
    <w:rsid w:val="00710F74"/>
    <w:rsid w:val="007116DA"/>
    <w:rsid w:val="00711C2C"/>
    <w:rsid w:val="00712357"/>
    <w:rsid w:val="007131C3"/>
    <w:rsid w:val="00713426"/>
    <w:rsid w:val="00713A46"/>
    <w:rsid w:val="00713CAE"/>
    <w:rsid w:val="00713D6C"/>
    <w:rsid w:val="00713E3D"/>
    <w:rsid w:val="007140A3"/>
    <w:rsid w:val="00714551"/>
    <w:rsid w:val="00714A86"/>
    <w:rsid w:val="007158CD"/>
    <w:rsid w:val="00715AE1"/>
    <w:rsid w:val="00715B90"/>
    <w:rsid w:val="00716072"/>
    <w:rsid w:val="007160E8"/>
    <w:rsid w:val="00716AD8"/>
    <w:rsid w:val="00716B82"/>
    <w:rsid w:val="00716C78"/>
    <w:rsid w:val="00716DAE"/>
    <w:rsid w:val="007175EB"/>
    <w:rsid w:val="00717B6E"/>
    <w:rsid w:val="00717DA7"/>
    <w:rsid w:val="007207A4"/>
    <w:rsid w:val="0072098E"/>
    <w:rsid w:val="00720A76"/>
    <w:rsid w:val="00720AAE"/>
    <w:rsid w:val="00720FB9"/>
    <w:rsid w:val="007210E0"/>
    <w:rsid w:val="0072134B"/>
    <w:rsid w:val="00721509"/>
    <w:rsid w:val="00721A28"/>
    <w:rsid w:val="00721BAB"/>
    <w:rsid w:val="007222F2"/>
    <w:rsid w:val="0072287B"/>
    <w:rsid w:val="007229C2"/>
    <w:rsid w:val="00722D20"/>
    <w:rsid w:val="00722D8D"/>
    <w:rsid w:val="00722EF7"/>
    <w:rsid w:val="00723054"/>
    <w:rsid w:val="007235E8"/>
    <w:rsid w:val="00723830"/>
    <w:rsid w:val="00723B4D"/>
    <w:rsid w:val="00723E0E"/>
    <w:rsid w:val="007243A2"/>
    <w:rsid w:val="007243C3"/>
    <w:rsid w:val="00724AEF"/>
    <w:rsid w:val="00725726"/>
    <w:rsid w:val="00725DDC"/>
    <w:rsid w:val="0072600B"/>
    <w:rsid w:val="007265E3"/>
    <w:rsid w:val="00726F3E"/>
    <w:rsid w:val="007272F5"/>
    <w:rsid w:val="00730551"/>
    <w:rsid w:val="007307F0"/>
    <w:rsid w:val="007308FA"/>
    <w:rsid w:val="00730B0C"/>
    <w:rsid w:val="00730B21"/>
    <w:rsid w:val="00730BF9"/>
    <w:rsid w:val="00730DEB"/>
    <w:rsid w:val="00730FA2"/>
    <w:rsid w:val="00731232"/>
    <w:rsid w:val="00731265"/>
    <w:rsid w:val="007317BD"/>
    <w:rsid w:val="00731D11"/>
    <w:rsid w:val="00732029"/>
    <w:rsid w:val="0073288C"/>
    <w:rsid w:val="00732A59"/>
    <w:rsid w:val="00732DEC"/>
    <w:rsid w:val="007333B5"/>
    <w:rsid w:val="0073358E"/>
    <w:rsid w:val="00733A53"/>
    <w:rsid w:val="00733DFD"/>
    <w:rsid w:val="00734602"/>
    <w:rsid w:val="00734B25"/>
    <w:rsid w:val="00735381"/>
    <w:rsid w:val="00735B3C"/>
    <w:rsid w:val="00735B54"/>
    <w:rsid w:val="00736147"/>
    <w:rsid w:val="007364E6"/>
    <w:rsid w:val="0073669D"/>
    <w:rsid w:val="0073678E"/>
    <w:rsid w:val="00736ABA"/>
    <w:rsid w:val="00736FE1"/>
    <w:rsid w:val="00737585"/>
    <w:rsid w:val="0073775D"/>
    <w:rsid w:val="00737A72"/>
    <w:rsid w:val="007402FF"/>
    <w:rsid w:val="007406EA"/>
    <w:rsid w:val="007409AD"/>
    <w:rsid w:val="00741344"/>
    <w:rsid w:val="00742324"/>
    <w:rsid w:val="0074237C"/>
    <w:rsid w:val="007424A2"/>
    <w:rsid w:val="00743173"/>
    <w:rsid w:val="0074380E"/>
    <w:rsid w:val="007443EC"/>
    <w:rsid w:val="007445D8"/>
    <w:rsid w:val="00744D1B"/>
    <w:rsid w:val="00745371"/>
    <w:rsid w:val="0074563B"/>
    <w:rsid w:val="00746341"/>
    <w:rsid w:val="00746C27"/>
    <w:rsid w:val="00746D56"/>
    <w:rsid w:val="007477E3"/>
    <w:rsid w:val="00747818"/>
    <w:rsid w:val="0074799A"/>
    <w:rsid w:val="007504B1"/>
    <w:rsid w:val="00750626"/>
    <w:rsid w:val="0075064A"/>
    <w:rsid w:val="007506BD"/>
    <w:rsid w:val="007506FE"/>
    <w:rsid w:val="00750730"/>
    <w:rsid w:val="0075135E"/>
    <w:rsid w:val="0075144F"/>
    <w:rsid w:val="007515A4"/>
    <w:rsid w:val="007518D8"/>
    <w:rsid w:val="00751F7C"/>
    <w:rsid w:val="00751FFF"/>
    <w:rsid w:val="007523F3"/>
    <w:rsid w:val="00752410"/>
    <w:rsid w:val="00752624"/>
    <w:rsid w:val="0075342B"/>
    <w:rsid w:val="0075348F"/>
    <w:rsid w:val="007536B9"/>
    <w:rsid w:val="00753D39"/>
    <w:rsid w:val="00753E22"/>
    <w:rsid w:val="00753E54"/>
    <w:rsid w:val="00754377"/>
    <w:rsid w:val="00754748"/>
    <w:rsid w:val="0075482F"/>
    <w:rsid w:val="00755076"/>
    <w:rsid w:val="0075565B"/>
    <w:rsid w:val="00755B84"/>
    <w:rsid w:val="00755C96"/>
    <w:rsid w:val="007567CB"/>
    <w:rsid w:val="00756B35"/>
    <w:rsid w:val="00756B74"/>
    <w:rsid w:val="00756E32"/>
    <w:rsid w:val="007571BF"/>
    <w:rsid w:val="007575EF"/>
    <w:rsid w:val="00757CB6"/>
    <w:rsid w:val="00757E5F"/>
    <w:rsid w:val="00760360"/>
    <w:rsid w:val="007603CB"/>
    <w:rsid w:val="00760663"/>
    <w:rsid w:val="00760AE7"/>
    <w:rsid w:val="00760DA1"/>
    <w:rsid w:val="00760DCE"/>
    <w:rsid w:val="0076131C"/>
    <w:rsid w:val="0076149D"/>
    <w:rsid w:val="00761555"/>
    <w:rsid w:val="007615C7"/>
    <w:rsid w:val="00761E51"/>
    <w:rsid w:val="00761F8B"/>
    <w:rsid w:val="0076225B"/>
    <w:rsid w:val="00762FBF"/>
    <w:rsid w:val="00763282"/>
    <w:rsid w:val="00763FEC"/>
    <w:rsid w:val="007640D6"/>
    <w:rsid w:val="0076457A"/>
    <w:rsid w:val="00764B31"/>
    <w:rsid w:val="00764DFF"/>
    <w:rsid w:val="00765F6F"/>
    <w:rsid w:val="00766E60"/>
    <w:rsid w:val="00766FF3"/>
    <w:rsid w:val="007676A0"/>
    <w:rsid w:val="007677FB"/>
    <w:rsid w:val="007700A5"/>
    <w:rsid w:val="007701D1"/>
    <w:rsid w:val="00770412"/>
    <w:rsid w:val="00770B5A"/>
    <w:rsid w:val="00770CA9"/>
    <w:rsid w:val="00771A7D"/>
    <w:rsid w:val="00771C59"/>
    <w:rsid w:val="00772499"/>
    <w:rsid w:val="0077321C"/>
    <w:rsid w:val="00773485"/>
    <w:rsid w:val="0077356B"/>
    <w:rsid w:val="0077385B"/>
    <w:rsid w:val="00773A09"/>
    <w:rsid w:val="0077435C"/>
    <w:rsid w:val="00774399"/>
    <w:rsid w:val="007743A0"/>
    <w:rsid w:val="0077469C"/>
    <w:rsid w:val="00774BB6"/>
    <w:rsid w:val="00774D2D"/>
    <w:rsid w:val="00774D3E"/>
    <w:rsid w:val="0077528B"/>
    <w:rsid w:val="00775431"/>
    <w:rsid w:val="00775B23"/>
    <w:rsid w:val="00775CB4"/>
    <w:rsid w:val="00776342"/>
    <w:rsid w:val="007764EF"/>
    <w:rsid w:val="0077657C"/>
    <w:rsid w:val="00776DE1"/>
    <w:rsid w:val="0077750A"/>
    <w:rsid w:val="0077782A"/>
    <w:rsid w:val="00777AD5"/>
    <w:rsid w:val="00777EBE"/>
    <w:rsid w:val="0078008A"/>
    <w:rsid w:val="00780ED0"/>
    <w:rsid w:val="007810ED"/>
    <w:rsid w:val="007815FF"/>
    <w:rsid w:val="007817A3"/>
    <w:rsid w:val="00781C40"/>
    <w:rsid w:val="00782233"/>
    <w:rsid w:val="007822FF"/>
    <w:rsid w:val="00782514"/>
    <w:rsid w:val="007826FE"/>
    <w:rsid w:val="00782860"/>
    <w:rsid w:val="007829E2"/>
    <w:rsid w:val="00782B30"/>
    <w:rsid w:val="00782C37"/>
    <w:rsid w:val="00782FED"/>
    <w:rsid w:val="00783036"/>
    <w:rsid w:val="007831CB"/>
    <w:rsid w:val="007836A6"/>
    <w:rsid w:val="00783B58"/>
    <w:rsid w:val="00783B9F"/>
    <w:rsid w:val="0078418D"/>
    <w:rsid w:val="00784842"/>
    <w:rsid w:val="00784AFF"/>
    <w:rsid w:val="00784D6E"/>
    <w:rsid w:val="007852BF"/>
    <w:rsid w:val="00785B3B"/>
    <w:rsid w:val="007862AF"/>
    <w:rsid w:val="0078677D"/>
    <w:rsid w:val="00786B34"/>
    <w:rsid w:val="00786F0F"/>
    <w:rsid w:val="0078726B"/>
    <w:rsid w:val="00787425"/>
    <w:rsid w:val="007879C5"/>
    <w:rsid w:val="00787CB7"/>
    <w:rsid w:val="00787D03"/>
    <w:rsid w:val="00787D09"/>
    <w:rsid w:val="0079041A"/>
    <w:rsid w:val="00790544"/>
    <w:rsid w:val="007907C1"/>
    <w:rsid w:val="00790F8D"/>
    <w:rsid w:val="0079175F"/>
    <w:rsid w:val="007917AE"/>
    <w:rsid w:val="00791C29"/>
    <w:rsid w:val="00791DDB"/>
    <w:rsid w:val="0079211D"/>
    <w:rsid w:val="0079226B"/>
    <w:rsid w:val="007924CD"/>
    <w:rsid w:val="00792B51"/>
    <w:rsid w:val="00792EC5"/>
    <w:rsid w:val="007931FE"/>
    <w:rsid w:val="007938FD"/>
    <w:rsid w:val="00793A0C"/>
    <w:rsid w:val="00793C41"/>
    <w:rsid w:val="00793D97"/>
    <w:rsid w:val="007945CA"/>
    <w:rsid w:val="00794A42"/>
    <w:rsid w:val="00794E34"/>
    <w:rsid w:val="007954B3"/>
    <w:rsid w:val="0079607B"/>
    <w:rsid w:val="007964BA"/>
    <w:rsid w:val="0079682C"/>
    <w:rsid w:val="00796893"/>
    <w:rsid w:val="00796D7F"/>
    <w:rsid w:val="00797004"/>
    <w:rsid w:val="00797A9F"/>
    <w:rsid w:val="00797E9F"/>
    <w:rsid w:val="007A0095"/>
    <w:rsid w:val="007A0355"/>
    <w:rsid w:val="007A0514"/>
    <w:rsid w:val="007A0A13"/>
    <w:rsid w:val="007A0B0E"/>
    <w:rsid w:val="007A0BEA"/>
    <w:rsid w:val="007A0FA1"/>
    <w:rsid w:val="007A174E"/>
    <w:rsid w:val="007A1A15"/>
    <w:rsid w:val="007A1CFE"/>
    <w:rsid w:val="007A2789"/>
    <w:rsid w:val="007A34E1"/>
    <w:rsid w:val="007A3C5F"/>
    <w:rsid w:val="007A3C75"/>
    <w:rsid w:val="007A3DBC"/>
    <w:rsid w:val="007A4262"/>
    <w:rsid w:val="007A44EF"/>
    <w:rsid w:val="007A49C6"/>
    <w:rsid w:val="007A4A53"/>
    <w:rsid w:val="007A4A6D"/>
    <w:rsid w:val="007A507C"/>
    <w:rsid w:val="007A544C"/>
    <w:rsid w:val="007A5573"/>
    <w:rsid w:val="007A5896"/>
    <w:rsid w:val="007A5BAD"/>
    <w:rsid w:val="007A5E92"/>
    <w:rsid w:val="007A62F0"/>
    <w:rsid w:val="007A6440"/>
    <w:rsid w:val="007A69C7"/>
    <w:rsid w:val="007A6A85"/>
    <w:rsid w:val="007A6C2C"/>
    <w:rsid w:val="007A7123"/>
    <w:rsid w:val="007A7490"/>
    <w:rsid w:val="007B0244"/>
    <w:rsid w:val="007B058D"/>
    <w:rsid w:val="007B07A1"/>
    <w:rsid w:val="007B0AA9"/>
    <w:rsid w:val="007B0DAA"/>
    <w:rsid w:val="007B0E1A"/>
    <w:rsid w:val="007B1320"/>
    <w:rsid w:val="007B14A3"/>
    <w:rsid w:val="007B229E"/>
    <w:rsid w:val="007B2C0B"/>
    <w:rsid w:val="007B2DF7"/>
    <w:rsid w:val="007B2E9B"/>
    <w:rsid w:val="007B307C"/>
    <w:rsid w:val="007B3245"/>
    <w:rsid w:val="007B3CAF"/>
    <w:rsid w:val="007B3EB5"/>
    <w:rsid w:val="007B4513"/>
    <w:rsid w:val="007B47E9"/>
    <w:rsid w:val="007B4B8C"/>
    <w:rsid w:val="007B4C58"/>
    <w:rsid w:val="007B4DA3"/>
    <w:rsid w:val="007B5404"/>
    <w:rsid w:val="007B567F"/>
    <w:rsid w:val="007B6068"/>
    <w:rsid w:val="007B6300"/>
    <w:rsid w:val="007B6F27"/>
    <w:rsid w:val="007B7006"/>
    <w:rsid w:val="007B730A"/>
    <w:rsid w:val="007B7D42"/>
    <w:rsid w:val="007B7E14"/>
    <w:rsid w:val="007C0386"/>
    <w:rsid w:val="007C05F5"/>
    <w:rsid w:val="007C0B3A"/>
    <w:rsid w:val="007C0B58"/>
    <w:rsid w:val="007C0C90"/>
    <w:rsid w:val="007C0E06"/>
    <w:rsid w:val="007C10D6"/>
    <w:rsid w:val="007C1860"/>
    <w:rsid w:val="007C18C2"/>
    <w:rsid w:val="007C1AC3"/>
    <w:rsid w:val="007C1C36"/>
    <w:rsid w:val="007C1CBC"/>
    <w:rsid w:val="007C240F"/>
    <w:rsid w:val="007C2C5B"/>
    <w:rsid w:val="007C30B9"/>
    <w:rsid w:val="007C3337"/>
    <w:rsid w:val="007C3BBD"/>
    <w:rsid w:val="007C3C2F"/>
    <w:rsid w:val="007C4418"/>
    <w:rsid w:val="007C448A"/>
    <w:rsid w:val="007C474A"/>
    <w:rsid w:val="007C4B64"/>
    <w:rsid w:val="007C4CD7"/>
    <w:rsid w:val="007C4DB7"/>
    <w:rsid w:val="007C553F"/>
    <w:rsid w:val="007C593E"/>
    <w:rsid w:val="007C5A98"/>
    <w:rsid w:val="007C5C00"/>
    <w:rsid w:val="007C606D"/>
    <w:rsid w:val="007C6A24"/>
    <w:rsid w:val="007C6F9D"/>
    <w:rsid w:val="007C72DD"/>
    <w:rsid w:val="007C73B2"/>
    <w:rsid w:val="007C7509"/>
    <w:rsid w:val="007C75F2"/>
    <w:rsid w:val="007D0868"/>
    <w:rsid w:val="007D09DE"/>
    <w:rsid w:val="007D0BED"/>
    <w:rsid w:val="007D0DA1"/>
    <w:rsid w:val="007D1744"/>
    <w:rsid w:val="007D2691"/>
    <w:rsid w:val="007D27D1"/>
    <w:rsid w:val="007D37BA"/>
    <w:rsid w:val="007D3964"/>
    <w:rsid w:val="007D3B8F"/>
    <w:rsid w:val="007D3E09"/>
    <w:rsid w:val="007D43A6"/>
    <w:rsid w:val="007D44E9"/>
    <w:rsid w:val="007D4892"/>
    <w:rsid w:val="007D4C3F"/>
    <w:rsid w:val="007D4C94"/>
    <w:rsid w:val="007D521C"/>
    <w:rsid w:val="007D53ED"/>
    <w:rsid w:val="007D5FD0"/>
    <w:rsid w:val="007D6100"/>
    <w:rsid w:val="007D6389"/>
    <w:rsid w:val="007D6540"/>
    <w:rsid w:val="007D686D"/>
    <w:rsid w:val="007D6CA8"/>
    <w:rsid w:val="007D6F9C"/>
    <w:rsid w:val="007D73A8"/>
    <w:rsid w:val="007D7D71"/>
    <w:rsid w:val="007E0238"/>
    <w:rsid w:val="007E02F8"/>
    <w:rsid w:val="007E0A59"/>
    <w:rsid w:val="007E0F21"/>
    <w:rsid w:val="007E1052"/>
    <w:rsid w:val="007E1ABE"/>
    <w:rsid w:val="007E1C41"/>
    <w:rsid w:val="007E2420"/>
    <w:rsid w:val="007E27F7"/>
    <w:rsid w:val="007E2CC1"/>
    <w:rsid w:val="007E31A6"/>
    <w:rsid w:val="007E37A4"/>
    <w:rsid w:val="007E3C77"/>
    <w:rsid w:val="007E4362"/>
    <w:rsid w:val="007E43B7"/>
    <w:rsid w:val="007E4913"/>
    <w:rsid w:val="007E5084"/>
    <w:rsid w:val="007E50B3"/>
    <w:rsid w:val="007E58D4"/>
    <w:rsid w:val="007E5AB9"/>
    <w:rsid w:val="007E661E"/>
    <w:rsid w:val="007E6744"/>
    <w:rsid w:val="007E6EC7"/>
    <w:rsid w:val="007F00A7"/>
    <w:rsid w:val="007F12B9"/>
    <w:rsid w:val="007F134F"/>
    <w:rsid w:val="007F14F6"/>
    <w:rsid w:val="007F1EF6"/>
    <w:rsid w:val="007F2152"/>
    <w:rsid w:val="007F28FB"/>
    <w:rsid w:val="007F2A69"/>
    <w:rsid w:val="007F30D2"/>
    <w:rsid w:val="007F32D0"/>
    <w:rsid w:val="007F3445"/>
    <w:rsid w:val="007F3591"/>
    <w:rsid w:val="007F372A"/>
    <w:rsid w:val="007F3734"/>
    <w:rsid w:val="007F374B"/>
    <w:rsid w:val="007F3DA7"/>
    <w:rsid w:val="007F4CDC"/>
    <w:rsid w:val="007F4FE3"/>
    <w:rsid w:val="007F5012"/>
    <w:rsid w:val="007F584E"/>
    <w:rsid w:val="007F5E47"/>
    <w:rsid w:val="007F6384"/>
    <w:rsid w:val="007F6792"/>
    <w:rsid w:val="007F702F"/>
    <w:rsid w:val="007F7180"/>
    <w:rsid w:val="007F71A0"/>
    <w:rsid w:val="007F7914"/>
    <w:rsid w:val="008000DD"/>
    <w:rsid w:val="00800417"/>
    <w:rsid w:val="00800E63"/>
    <w:rsid w:val="008015F3"/>
    <w:rsid w:val="0080160C"/>
    <w:rsid w:val="00801A02"/>
    <w:rsid w:val="00801F81"/>
    <w:rsid w:val="0080217B"/>
    <w:rsid w:val="0080290D"/>
    <w:rsid w:val="00802CE1"/>
    <w:rsid w:val="00803116"/>
    <w:rsid w:val="00803F05"/>
    <w:rsid w:val="0080426F"/>
    <w:rsid w:val="00804451"/>
    <w:rsid w:val="0080462F"/>
    <w:rsid w:val="00804772"/>
    <w:rsid w:val="00804A76"/>
    <w:rsid w:val="00805E4A"/>
    <w:rsid w:val="00806CAF"/>
    <w:rsid w:val="00806F26"/>
    <w:rsid w:val="00807132"/>
    <w:rsid w:val="008073E8"/>
    <w:rsid w:val="00807912"/>
    <w:rsid w:val="00807E3C"/>
    <w:rsid w:val="00810476"/>
    <w:rsid w:val="00810480"/>
    <w:rsid w:val="008107BE"/>
    <w:rsid w:val="008114F6"/>
    <w:rsid w:val="00811CBD"/>
    <w:rsid w:val="00811F09"/>
    <w:rsid w:val="00811F17"/>
    <w:rsid w:val="00812707"/>
    <w:rsid w:val="008128C8"/>
    <w:rsid w:val="00812925"/>
    <w:rsid w:val="00812E23"/>
    <w:rsid w:val="00812FD9"/>
    <w:rsid w:val="0081311A"/>
    <w:rsid w:val="00813D44"/>
    <w:rsid w:val="00813EF4"/>
    <w:rsid w:val="00814048"/>
    <w:rsid w:val="00814424"/>
    <w:rsid w:val="00814C28"/>
    <w:rsid w:val="00814FBC"/>
    <w:rsid w:val="00815022"/>
    <w:rsid w:val="00815254"/>
    <w:rsid w:val="008153A4"/>
    <w:rsid w:val="0081547E"/>
    <w:rsid w:val="008157FA"/>
    <w:rsid w:val="00815C58"/>
    <w:rsid w:val="00815DED"/>
    <w:rsid w:val="00815E04"/>
    <w:rsid w:val="0081645A"/>
    <w:rsid w:val="00816835"/>
    <w:rsid w:val="00816865"/>
    <w:rsid w:val="00816F1C"/>
    <w:rsid w:val="008175A9"/>
    <w:rsid w:val="008176E1"/>
    <w:rsid w:val="00817F38"/>
    <w:rsid w:val="00820C10"/>
    <w:rsid w:val="00820E0E"/>
    <w:rsid w:val="008215C6"/>
    <w:rsid w:val="0082190D"/>
    <w:rsid w:val="00821AC2"/>
    <w:rsid w:val="00821C6D"/>
    <w:rsid w:val="00821F4E"/>
    <w:rsid w:val="008224D2"/>
    <w:rsid w:val="0082265B"/>
    <w:rsid w:val="00822AFC"/>
    <w:rsid w:val="00822DE9"/>
    <w:rsid w:val="0082390C"/>
    <w:rsid w:val="00824135"/>
    <w:rsid w:val="00824AD5"/>
    <w:rsid w:val="00824D55"/>
    <w:rsid w:val="00824D66"/>
    <w:rsid w:val="00824EAB"/>
    <w:rsid w:val="00825015"/>
    <w:rsid w:val="00825087"/>
    <w:rsid w:val="008252AE"/>
    <w:rsid w:val="008253F4"/>
    <w:rsid w:val="00825524"/>
    <w:rsid w:val="00825687"/>
    <w:rsid w:val="008258D5"/>
    <w:rsid w:val="00825C18"/>
    <w:rsid w:val="00825C39"/>
    <w:rsid w:val="00825F0A"/>
    <w:rsid w:val="00826159"/>
    <w:rsid w:val="00826184"/>
    <w:rsid w:val="008263DF"/>
    <w:rsid w:val="00827045"/>
    <w:rsid w:val="0082737F"/>
    <w:rsid w:val="0082745E"/>
    <w:rsid w:val="0082763E"/>
    <w:rsid w:val="00827FA8"/>
    <w:rsid w:val="0083013D"/>
    <w:rsid w:val="008304E7"/>
    <w:rsid w:val="00830C75"/>
    <w:rsid w:val="00831297"/>
    <w:rsid w:val="0083137A"/>
    <w:rsid w:val="008315ED"/>
    <w:rsid w:val="00831A2F"/>
    <w:rsid w:val="00831C90"/>
    <w:rsid w:val="00831F70"/>
    <w:rsid w:val="0083224C"/>
    <w:rsid w:val="0083229F"/>
    <w:rsid w:val="008329F5"/>
    <w:rsid w:val="00832C9A"/>
    <w:rsid w:val="0083347E"/>
    <w:rsid w:val="008335AE"/>
    <w:rsid w:val="00833795"/>
    <w:rsid w:val="0083382D"/>
    <w:rsid w:val="00833CE1"/>
    <w:rsid w:val="008347D8"/>
    <w:rsid w:val="008349E0"/>
    <w:rsid w:val="00835463"/>
    <w:rsid w:val="00835EE2"/>
    <w:rsid w:val="00836163"/>
    <w:rsid w:val="008362AD"/>
    <w:rsid w:val="00836921"/>
    <w:rsid w:val="00836A66"/>
    <w:rsid w:val="00836C34"/>
    <w:rsid w:val="008375AA"/>
    <w:rsid w:val="008376ED"/>
    <w:rsid w:val="0083785B"/>
    <w:rsid w:val="00837939"/>
    <w:rsid w:val="00837BA0"/>
    <w:rsid w:val="00837C7F"/>
    <w:rsid w:val="00837D73"/>
    <w:rsid w:val="008407FD"/>
    <w:rsid w:val="0084113A"/>
    <w:rsid w:val="00842184"/>
    <w:rsid w:val="00842658"/>
    <w:rsid w:val="008430E9"/>
    <w:rsid w:val="008431D3"/>
    <w:rsid w:val="0084328A"/>
    <w:rsid w:val="0084363F"/>
    <w:rsid w:val="008438DF"/>
    <w:rsid w:val="00843E71"/>
    <w:rsid w:val="008440EC"/>
    <w:rsid w:val="008448F0"/>
    <w:rsid w:val="0084507C"/>
    <w:rsid w:val="008450EE"/>
    <w:rsid w:val="008457B4"/>
    <w:rsid w:val="00845ACD"/>
    <w:rsid w:val="00845D96"/>
    <w:rsid w:val="00846243"/>
    <w:rsid w:val="00846D65"/>
    <w:rsid w:val="00846D8E"/>
    <w:rsid w:val="00846DF8"/>
    <w:rsid w:val="00846F2E"/>
    <w:rsid w:val="00847005"/>
    <w:rsid w:val="0084739F"/>
    <w:rsid w:val="0084778C"/>
    <w:rsid w:val="00847EAB"/>
    <w:rsid w:val="008500AC"/>
    <w:rsid w:val="00850480"/>
    <w:rsid w:val="00850D69"/>
    <w:rsid w:val="00850D6C"/>
    <w:rsid w:val="00850F29"/>
    <w:rsid w:val="008510B6"/>
    <w:rsid w:val="0085178C"/>
    <w:rsid w:val="00851F2E"/>
    <w:rsid w:val="008523E5"/>
    <w:rsid w:val="0085309F"/>
    <w:rsid w:val="00853B91"/>
    <w:rsid w:val="00853BB2"/>
    <w:rsid w:val="0085417C"/>
    <w:rsid w:val="00854421"/>
    <w:rsid w:val="00854681"/>
    <w:rsid w:val="008548EB"/>
    <w:rsid w:val="008551DD"/>
    <w:rsid w:val="008554D6"/>
    <w:rsid w:val="0085583E"/>
    <w:rsid w:val="00855987"/>
    <w:rsid w:val="00855DE6"/>
    <w:rsid w:val="00856163"/>
    <w:rsid w:val="00856989"/>
    <w:rsid w:val="00856E33"/>
    <w:rsid w:val="00857AEE"/>
    <w:rsid w:val="0086021A"/>
    <w:rsid w:val="0086023E"/>
    <w:rsid w:val="0086079D"/>
    <w:rsid w:val="00860C03"/>
    <w:rsid w:val="00860E6E"/>
    <w:rsid w:val="00860E96"/>
    <w:rsid w:val="0086173D"/>
    <w:rsid w:val="00861B94"/>
    <w:rsid w:val="00862BBF"/>
    <w:rsid w:val="00863141"/>
    <w:rsid w:val="00863943"/>
    <w:rsid w:val="00863A1D"/>
    <w:rsid w:val="00863B21"/>
    <w:rsid w:val="008645BB"/>
    <w:rsid w:val="008649D5"/>
    <w:rsid w:val="00864A95"/>
    <w:rsid w:val="00865163"/>
    <w:rsid w:val="00865437"/>
    <w:rsid w:val="00865733"/>
    <w:rsid w:val="008659D2"/>
    <w:rsid w:val="00865A9C"/>
    <w:rsid w:val="00865B06"/>
    <w:rsid w:val="00865FD0"/>
    <w:rsid w:val="00866482"/>
    <w:rsid w:val="0086684C"/>
    <w:rsid w:val="00866CF1"/>
    <w:rsid w:val="00866FCA"/>
    <w:rsid w:val="00867004"/>
    <w:rsid w:val="00867166"/>
    <w:rsid w:val="00867449"/>
    <w:rsid w:val="00867AAF"/>
    <w:rsid w:val="00867C42"/>
    <w:rsid w:val="00867EC4"/>
    <w:rsid w:val="00867F72"/>
    <w:rsid w:val="00870783"/>
    <w:rsid w:val="00870859"/>
    <w:rsid w:val="00870A37"/>
    <w:rsid w:val="00870A46"/>
    <w:rsid w:val="00870BD1"/>
    <w:rsid w:val="00871926"/>
    <w:rsid w:val="00871E62"/>
    <w:rsid w:val="00872210"/>
    <w:rsid w:val="008725D3"/>
    <w:rsid w:val="00872A74"/>
    <w:rsid w:val="00872CD3"/>
    <w:rsid w:val="00872FB8"/>
    <w:rsid w:val="0087388B"/>
    <w:rsid w:val="00873A2D"/>
    <w:rsid w:val="00873C8C"/>
    <w:rsid w:val="00873D83"/>
    <w:rsid w:val="00874D6A"/>
    <w:rsid w:val="00874D6B"/>
    <w:rsid w:val="00876127"/>
    <w:rsid w:val="00876678"/>
    <w:rsid w:val="00876899"/>
    <w:rsid w:val="00876CD2"/>
    <w:rsid w:val="00876DDF"/>
    <w:rsid w:val="008771EA"/>
    <w:rsid w:val="00877699"/>
    <w:rsid w:val="008778FA"/>
    <w:rsid w:val="00877CE4"/>
    <w:rsid w:val="00880026"/>
    <w:rsid w:val="008807EE"/>
    <w:rsid w:val="00880816"/>
    <w:rsid w:val="00880B6D"/>
    <w:rsid w:val="00880D0E"/>
    <w:rsid w:val="00880F74"/>
    <w:rsid w:val="00881015"/>
    <w:rsid w:val="00881288"/>
    <w:rsid w:val="00881656"/>
    <w:rsid w:val="00881BFB"/>
    <w:rsid w:val="00881D4D"/>
    <w:rsid w:val="00881F09"/>
    <w:rsid w:val="00882078"/>
    <w:rsid w:val="008820AC"/>
    <w:rsid w:val="008821D5"/>
    <w:rsid w:val="008825FE"/>
    <w:rsid w:val="00882D07"/>
    <w:rsid w:val="00882E1B"/>
    <w:rsid w:val="008831D8"/>
    <w:rsid w:val="008831FF"/>
    <w:rsid w:val="00883A85"/>
    <w:rsid w:val="00883B3B"/>
    <w:rsid w:val="00883BC9"/>
    <w:rsid w:val="00883E84"/>
    <w:rsid w:val="0088418C"/>
    <w:rsid w:val="008849D9"/>
    <w:rsid w:val="00884A87"/>
    <w:rsid w:val="00884B54"/>
    <w:rsid w:val="00884CA0"/>
    <w:rsid w:val="00884D38"/>
    <w:rsid w:val="008854FC"/>
    <w:rsid w:val="00885A8B"/>
    <w:rsid w:val="00885AE4"/>
    <w:rsid w:val="00885DCE"/>
    <w:rsid w:val="00885EB0"/>
    <w:rsid w:val="008865A8"/>
    <w:rsid w:val="00886CDC"/>
    <w:rsid w:val="008873E9"/>
    <w:rsid w:val="00887470"/>
    <w:rsid w:val="00887953"/>
    <w:rsid w:val="00887B88"/>
    <w:rsid w:val="008900EC"/>
    <w:rsid w:val="008905DA"/>
    <w:rsid w:val="008905FC"/>
    <w:rsid w:val="008908CE"/>
    <w:rsid w:val="00890FA2"/>
    <w:rsid w:val="00890FE6"/>
    <w:rsid w:val="00891023"/>
    <w:rsid w:val="008914A3"/>
    <w:rsid w:val="00891B1C"/>
    <w:rsid w:val="00891CFC"/>
    <w:rsid w:val="008926FC"/>
    <w:rsid w:val="00892ABA"/>
    <w:rsid w:val="00892EF2"/>
    <w:rsid w:val="0089331D"/>
    <w:rsid w:val="0089368C"/>
    <w:rsid w:val="008939B3"/>
    <w:rsid w:val="00893C32"/>
    <w:rsid w:val="00893F80"/>
    <w:rsid w:val="00894B65"/>
    <w:rsid w:val="00894DAA"/>
    <w:rsid w:val="00894DE2"/>
    <w:rsid w:val="008953A6"/>
    <w:rsid w:val="008953EB"/>
    <w:rsid w:val="0089540B"/>
    <w:rsid w:val="00895683"/>
    <w:rsid w:val="00895C8A"/>
    <w:rsid w:val="00895EA9"/>
    <w:rsid w:val="00895FFE"/>
    <w:rsid w:val="0089615C"/>
    <w:rsid w:val="00896359"/>
    <w:rsid w:val="0089693F"/>
    <w:rsid w:val="00896B91"/>
    <w:rsid w:val="00896EEF"/>
    <w:rsid w:val="00897668"/>
    <w:rsid w:val="0089779D"/>
    <w:rsid w:val="008A030A"/>
    <w:rsid w:val="008A03EA"/>
    <w:rsid w:val="008A03F5"/>
    <w:rsid w:val="008A0AA5"/>
    <w:rsid w:val="008A0B3B"/>
    <w:rsid w:val="008A0C7A"/>
    <w:rsid w:val="008A1065"/>
    <w:rsid w:val="008A11E8"/>
    <w:rsid w:val="008A19EE"/>
    <w:rsid w:val="008A1E6B"/>
    <w:rsid w:val="008A2060"/>
    <w:rsid w:val="008A22E8"/>
    <w:rsid w:val="008A26EB"/>
    <w:rsid w:val="008A2832"/>
    <w:rsid w:val="008A2846"/>
    <w:rsid w:val="008A2F32"/>
    <w:rsid w:val="008A3265"/>
    <w:rsid w:val="008A46CF"/>
    <w:rsid w:val="008A4BF6"/>
    <w:rsid w:val="008A536A"/>
    <w:rsid w:val="008A5FF9"/>
    <w:rsid w:val="008A62CB"/>
    <w:rsid w:val="008A636E"/>
    <w:rsid w:val="008A653C"/>
    <w:rsid w:val="008A6742"/>
    <w:rsid w:val="008A6882"/>
    <w:rsid w:val="008A6AD7"/>
    <w:rsid w:val="008A705B"/>
    <w:rsid w:val="008A7C99"/>
    <w:rsid w:val="008B02EF"/>
    <w:rsid w:val="008B066C"/>
    <w:rsid w:val="008B08EB"/>
    <w:rsid w:val="008B0D8F"/>
    <w:rsid w:val="008B10C6"/>
    <w:rsid w:val="008B11A7"/>
    <w:rsid w:val="008B1294"/>
    <w:rsid w:val="008B14F4"/>
    <w:rsid w:val="008B16F0"/>
    <w:rsid w:val="008B1728"/>
    <w:rsid w:val="008B191D"/>
    <w:rsid w:val="008B1A48"/>
    <w:rsid w:val="008B1AA6"/>
    <w:rsid w:val="008B1B87"/>
    <w:rsid w:val="008B221C"/>
    <w:rsid w:val="008B2655"/>
    <w:rsid w:val="008B2A9A"/>
    <w:rsid w:val="008B2DA9"/>
    <w:rsid w:val="008B3876"/>
    <w:rsid w:val="008B39F1"/>
    <w:rsid w:val="008B3C7F"/>
    <w:rsid w:val="008B3C86"/>
    <w:rsid w:val="008B5307"/>
    <w:rsid w:val="008B5373"/>
    <w:rsid w:val="008B5A08"/>
    <w:rsid w:val="008B5BC0"/>
    <w:rsid w:val="008B615C"/>
    <w:rsid w:val="008B665E"/>
    <w:rsid w:val="008B66CE"/>
    <w:rsid w:val="008B6C4E"/>
    <w:rsid w:val="008B77A4"/>
    <w:rsid w:val="008B785F"/>
    <w:rsid w:val="008B7AAF"/>
    <w:rsid w:val="008C0170"/>
    <w:rsid w:val="008C0288"/>
    <w:rsid w:val="008C050B"/>
    <w:rsid w:val="008C11E2"/>
    <w:rsid w:val="008C142F"/>
    <w:rsid w:val="008C1559"/>
    <w:rsid w:val="008C232D"/>
    <w:rsid w:val="008C29DD"/>
    <w:rsid w:val="008C2E0C"/>
    <w:rsid w:val="008C322F"/>
    <w:rsid w:val="008C331D"/>
    <w:rsid w:val="008C351E"/>
    <w:rsid w:val="008C3696"/>
    <w:rsid w:val="008C36FC"/>
    <w:rsid w:val="008C3B27"/>
    <w:rsid w:val="008C441F"/>
    <w:rsid w:val="008C46C4"/>
    <w:rsid w:val="008C46FC"/>
    <w:rsid w:val="008C4EBB"/>
    <w:rsid w:val="008C551F"/>
    <w:rsid w:val="008C597D"/>
    <w:rsid w:val="008C5BCA"/>
    <w:rsid w:val="008C5FD1"/>
    <w:rsid w:val="008C621E"/>
    <w:rsid w:val="008C7C10"/>
    <w:rsid w:val="008C7CD6"/>
    <w:rsid w:val="008C7E94"/>
    <w:rsid w:val="008D03FF"/>
    <w:rsid w:val="008D0806"/>
    <w:rsid w:val="008D0881"/>
    <w:rsid w:val="008D0AB9"/>
    <w:rsid w:val="008D0DEE"/>
    <w:rsid w:val="008D1013"/>
    <w:rsid w:val="008D17AE"/>
    <w:rsid w:val="008D1BDD"/>
    <w:rsid w:val="008D2200"/>
    <w:rsid w:val="008D2342"/>
    <w:rsid w:val="008D2387"/>
    <w:rsid w:val="008D24DD"/>
    <w:rsid w:val="008D2A31"/>
    <w:rsid w:val="008D2A89"/>
    <w:rsid w:val="008D2AD8"/>
    <w:rsid w:val="008D3279"/>
    <w:rsid w:val="008D33FA"/>
    <w:rsid w:val="008D3964"/>
    <w:rsid w:val="008D3D56"/>
    <w:rsid w:val="008D3E5D"/>
    <w:rsid w:val="008D3F27"/>
    <w:rsid w:val="008D4237"/>
    <w:rsid w:val="008D42F2"/>
    <w:rsid w:val="008D4583"/>
    <w:rsid w:val="008D4A1C"/>
    <w:rsid w:val="008D4B14"/>
    <w:rsid w:val="008D509D"/>
    <w:rsid w:val="008D5228"/>
    <w:rsid w:val="008D5440"/>
    <w:rsid w:val="008D5784"/>
    <w:rsid w:val="008D57E7"/>
    <w:rsid w:val="008D5ECD"/>
    <w:rsid w:val="008D6D62"/>
    <w:rsid w:val="008D7663"/>
    <w:rsid w:val="008D7FCD"/>
    <w:rsid w:val="008E0660"/>
    <w:rsid w:val="008E08D4"/>
    <w:rsid w:val="008E0F43"/>
    <w:rsid w:val="008E1A0F"/>
    <w:rsid w:val="008E1EA7"/>
    <w:rsid w:val="008E269B"/>
    <w:rsid w:val="008E33BA"/>
    <w:rsid w:val="008E33CF"/>
    <w:rsid w:val="008E345E"/>
    <w:rsid w:val="008E34C8"/>
    <w:rsid w:val="008E3996"/>
    <w:rsid w:val="008E3A9C"/>
    <w:rsid w:val="008E3B94"/>
    <w:rsid w:val="008E3F04"/>
    <w:rsid w:val="008E5446"/>
    <w:rsid w:val="008E5484"/>
    <w:rsid w:val="008E5EDA"/>
    <w:rsid w:val="008E625D"/>
    <w:rsid w:val="008E6817"/>
    <w:rsid w:val="008E7701"/>
    <w:rsid w:val="008E7C9D"/>
    <w:rsid w:val="008F0395"/>
    <w:rsid w:val="008F04F7"/>
    <w:rsid w:val="008F06FD"/>
    <w:rsid w:val="008F09D8"/>
    <w:rsid w:val="008F1715"/>
    <w:rsid w:val="008F1E43"/>
    <w:rsid w:val="008F223F"/>
    <w:rsid w:val="008F2456"/>
    <w:rsid w:val="008F2BB1"/>
    <w:rsid w:val="008F3217"/>
    <w:rsid w:val="008F3A11"/>
    <w:rsid w:val="008F3AF7"/>
    <w:rsid w:val="008F45E0"/>
    <w:rsid w:val="008F4CF9"/>
    <w:rsid w:val="008F4FBD"/>
    <w:rsid w:val="008F54D9"/>
    <w:rsid w:val="008F5DDC"/>
    <w:rsid w:val="008F6277"/>
    <w:rsid w:val="008F6AF7"/>
    <w:rsid w:val="008F6C17"/>
    <w:rsid w:val="008F6FC5"/>
    <w:rsid w:val="008F714F"/>
    <w:rsid w:val="008F753F"/>
    <w:rsid w:val="008F757C"/>
    <w:rsid w:val="008F7B62"/>
    <w:rsid w:val="00900436"/>
    <w:rsid w:val="00901974"/>
    <w:rsid w:val="00901DA8"/>
    <w:rsid w:val="0090204A"/>
    <w:rsid w:val="009025CD"/>
    <w:rsid w:val="0090315A"/>
    <w:rsid w:val="009032B8"/>
    <w:rsid w:val="009032B9"/>
    <w:rsid w:val="0090334B"/>
    <w:rsid w:val="00903989"/>
    <w:rsid w:val="00903B1D"/>
    <w:rsid w:val="00903C0E"/>
    <w:rsid w:val="00904001"/>
    <w:rsid w:val="009041A6"/>
    <w:rsid w:val="00904937"/>
    <w:rsid w:val="00904A24"/>
    <w:rsid w:val="00904BFE"/>
    <w:rsid w:val="00904DB4"/>
    <w:rsid w:val="009058EA"/>
    <w:rsid w:val="00905BD2"/>
    <w:rsid w:val="00906D52"/>
    <w:rsid w:val="00906E1C"/>
    <w:rsid w:val="00906EC3"/>
    <w:rsid w:val="00906F73"/>
    <w:rsid w:val="009078E1"/>
    <w:rsid w:val="0090799F"/>
    <w:rsid w:val="00907AF4"/>
    <w:rsid w:val="00907E42"/>
    <w:rsid w:val="009110BD"/>
    <w:rsid w:val="00911253"/>
    <w:rsid w:val="0091159C"/>
    <w:rsid w:val="00911657"/>
    <w:rsid w:val="009116AE"/>
    <w:rsid w:val="00911824"/>
    <w:rsid w:val="00911B65"/>
    <w:rsid w:val="00912303"/>
    <w:rsid w:val="00912458"/>
    <w:rsid w:val="0091257D"/>
    <w:rsid w:val="009125B8"/>
    <w:rsid w:val="00912B6B"/>
    <w:rsid w:val="00912E24"/>
    <w:rsid w:val="0091304A"/>
    <w:rsid w:val="009139EA"/>
    <w:rsid w:val="00913ED0"/>
    <w:rsid w:val="00914169"/>
    <w:rsid w:val="00914431"/>
    <w:rsid w:val="009147E8"/>
    <w:rsid w:val="009149DF"/>
    <w:rsid w:val="00914ADE"/>
    <w:rsid w:val="009153B2"/>
    <w:rsid w:val="00915586"/>
    <w:rsid w:val="00915E06"/>
    <w:rsid w:val="00915E58"/>
    <w:rsid w:val="009162E8"/>
    <w:rsid w:val="009162F9"/>
    <w:rsid w:val="009164AC"/>
    <w:rsid w:val="00916E27"/>
    <w:rsid w:val="00916F34"/>
    <w:rsid w:val="00917100"/>
    <w:rsid w:val="00917180"/>
    <w:rsid w:val="00917444"/>
    <w:rsid w:val="009175DF"/>
    <w:rsid w:val="0091762E"/>
    <w:rsid w:val="00917764"/>
    <w:rsid w:val="0091785B"/>
    <w:rsid w:val="00917A03"/>
    <w:rsid w:val="00917B3B"/>
    <w:rsid w:val="00917C09"/>
    <w:rsid w:val="00917D94"/>
    <w:rsid w:val="009200FD"/>
    <w:rsid w:val="009202AA"/>
    <w:rsid w:val="0092061F"/>
    <w:rsid w:val="0092065C"/>
    <w:rsid w:val="00920B04"/>
    <w:rsid w:val="00920B81"/>
    <w:rsid w:val="00920C68"/>
    <w:rsid w:val="0092103F"/>
    <w:rsid w:val="009215E3"/>
    <w:rsid w:val="009217BC"/>
    <w:rsid w:val="009219AC"/>
    <w:rsid w:val="00921B58"/>
    <w:rsid w:val="00921CD1"/>
    <w:rsid w:val="00921F0D"/>
    <w:rsid w:val="0092286D"/>
    <w:rsid w:val="009229C2"/>
    <w:rsid w:val="00922ECE"/>
    <w:rsid w:val="00922F6C"/>
    <w:rsid w:val="00923019"/>
    <w:rsid w:val="00923137"/>
    <w:rsid w:val="00923499"/>
    <w:rsid w:val="009234C2"/>
    <w:rsid w:val="00923E1D"/>
    <w:rsid w:val="009240B1"/>
    <w:rsid w:val="00924665"/>
    <w:rsid w:val="00924BB0"/>
    <w:rsid w:val="0092531F"/>
    <w:rsid w:val="00925C27"/>
    <w:rsid w:val="00926020"/>
    <w:rsid w:val="0092667C"/>
    <w:rsid w:val="009266A8"/>
    <w:rsid w:val="00926745"/>
    <w:rsid w:val="0092679E"/>
    <w:rsid w:val="00926BB9"/>
    <w:rsid w:val="0092748B"/>
    <w:rsid w:val="0092753D"/>
    <w:rsid w:val="009278A8"/>
    <w:rsid w:val="00927A9C"/>
    <w:rsid w:val="00927C98"/>
    <w:rsid w:val="00930026"/>
    <w:rsid w:val="009304C3"/>
    <w:rsid w:val="0093093A"/>
    <w:rsid w:val="00930C17"/>
    <w:rsid w:val="00931A98"/>
    <w:rsid w:val="00931AB8"/>
    <w:rsid w:val="00931B50"/>
    <w:rsid w:val="00931BB7"/>
    <w:rsid w:val="00931E0C"/>
    <w:rsid w:val="00932181"/>
    <w:rsid w:val="00932472"/>
    <w:rsid w:val="009327E0"/>
    <w:rsid w:val="00932C91"/>
    <w:rsid w:val="00933012"/>
    <w:rsid w:val="009333C6"/>
    <w:rsid w:val="0093351A"/>
    <w:rsid w:val="00933682"/>
    <w:rsid w:val="00933808"/>
    <w:rsid w:val="00933C38"/>
    <w:rsid w:val="00933C42"/>
    <w:rsid w:val="00933CCC"/>
    <w:rsid w:val="00933E7F"/>
    <w:rsid w:val="009348B0"/>
    <w:rsid w:val="00935250"/>
    <w:rsid w:val="009358E2"/>
    <w:rsid w:val="00935C2B"/>
    <w:rsid w:val="00936791"/>
    <w:rsid w:val="009367AD"/>
    <w:rsid w:val="00936CDF"/>
    <w:rsid w:val="00936DE5"/>
    <w:rsid w:val="00936EF7"/>
    <w:rsid w:val="009371F2"/>
    <w:rsid w:val="00937C1C"/>
    <w:rsid w:val="00937C95"/>
    <w:rsid w:val="00940855"/>
    <w:rsid w:val="00940CEE"/>
    <w:rsid w:val="00940F40"/>
    <w:rsid w:val="00941081"/>
    <w:rsid w:val="00941F86"/>
    <w:rsid w:val="009425D9"/>
    <w:rsid w:val="00942CCE"/>
    <w:rsid w:val="00942CF0"/>
    <w:rsid w:val="00943ABB"/>
    <w:rsid w:val="00943D34"/>
    <w:rsid w:val="00943FA4"/>
    <w:rsid w:val="009445EF"/>
    <w:rsid w:val="009449C7"/>
    <w:rsid w:val="00944E3B"/>
    <w:rsid w:val="00944E76"/>
    <w:rsid w:val="00944EA0"/>
    <w:rsid w:val="00945040"/>
    <w:rsid w:val="00945A6E"/>
    <w:rsid w:val="00945E31"/>
    <w:rsid w:val="0094688A"/>
    <w:rsid w:val="00946AF7"/>
    <w:rsid w:val="00946FF7"/>
    <w:rsid w:val="009470CF"/>
    <w:rsid w:val="00947639"/>
    <w:rsid w:val="00947CB3"/>
    <w:rsid w:val="00947F44"/>
    <w:rsid w:val="0095005F"/>
    <w:rsid w:val="009502A9"/>
    <w:rsid w:val="00950608"/>
    <w:rsid w:val="00950925"/>
    <w:rsid w:val="00950981"/>
    <w:rsid w:val="00950F7F"/>
    <w:rsid w:val="00951264"/>
    <w:rsid w:val="00951C16"/>
    <w:rsid w:val="00952B71"/>
    <w:rsid w:val="00952C45"/>
    <w:rsid w:val="009533F9"/>
    <w:rsid w:val="00953E2C"/>
    <w:rsid w:val="0095423C"/>
    <w:rsid w:val="00954390"/>
    <w:rsid w:val="00954E5D"/>
    <w:rsid w:val="00955844"/>
    <w:rsid w:val="00955D04"/>
    <w:rsid w:val="0095611D"/>
    <w:rsid w:val="00956351"/>
    <w:rsid w:val="009564A7"/>
    <w:rsid w:val="0095672D"/>
    <w:rsid w:val="00956D78"/>
    <w:rsid w:val="009571C1"/>
    <w:rsid w:val="0095756C"/>
    <w:rsid w:val="0095774D"/>
    <w:rsid w:val="00957FE9"/>
    <w:rsid w:val="00960112"/>
    <w:rsid w:val="00960304"/>
    <w:rsid w:val="009603F2"/>
    <w:rsid w:val="00960574"/>
    <w:rsid w:val="0096083C"/>
    <w:rsid w:val="009608B2"/>
    <w:rsid w:val="00960D2B"/>
    <w:rsid w:val="00960DD1"/>
    <w:rsid w:val="009610B2"/>
    <w:rsid w:val="009615DE"/>
    <w:rsid w:val="0096199D"/>
    <w:rsid w:val="00961B04"/>
    <w:rsid w:val="00961C0B"/>
    <w:rsid w:val="00961D8A"/>
    <w:rsid w:val="00962247"/>
    <w:rsid w:val="0096357B"/>
    <w:rsid w:val="00963B8D"/>
    <w:rsid w:val="00963C68"/>
    <w:rsid w:val="0096400F"/>
    <w:rsid w:val="009641FE"/>
    <w:rsid w:val="00964783"/>
    <w:rsid w:val="00964D3E"/>
    <w:rsid w:val="00964E2F"/>
    <w:rsid w:val="00964F95"/>
    <w:rsid w:val="00965432"/>
    <w:rsid w:val="0096588E"/>
    <w:rsid w:val="00965ED1"/>
    <w:rsid w:val="009662C9"/>
    <w:rsid w:val="00966376"/>
    <w:rsid w:val="00966A76"/>
    <w:rsid w:val="009671A1"/>
    <w:rsid w:val="00967782"/>
    <w:rsid w:val="00967F27"/>
    <w:rsid w:val="00967F86"/>
    <w:rsid w:val="009705FB"/>
    <w:rsid w:val="00970A80"/>
    <w:rsid w:val="00970F65"/>
    <w:rsid w:val="009711B0"/>
    <w:rsid w:val="00971440"/>
    <w:rsid w:val="0097160B"/>
    <w:rsid w:val="009716C7"/>
    <w:rsid w:val="009717AD"/>
    <w:rsid w:val="00971A2F"/>
    <w:rsid w:val="00972B5C"/>
    <w:rsid w:val="009732F5"/>
    <w:rsid w:val="00973AE3"/>
    <w:rsid w:val="00973DDC"/>
    <w:rsid w:val="0097427C"/>
    <w:rsid w:val="00974945"/>
    <w:rsid w:val="00975085"/>
    <w:rsid w:val="0097528B"/>
    <w:rsid w:val="0097535E"/>
    <w:rsid w:val="00975607"/>
    <w:rsid w:val="009756BF"/>
    <w:rsid w:val="009759FB"/>
    <w:rsid w:val="00975C42"/>
    <w:rsid w:val="00975F39"/>
    <w:rsid w:val="00975FEB"/>
    <w:rsid w:val="00976A0C"/>
    <w:rsid w:val="00976AB6"/>
    <w:rsid w:val="009773F9"/>
    <w:rsid w:val="009775F8"/>
    <w:rsid w:val="00977786"/>
    <w:rsid w:val="00977911"/>
    <w:rsid w:val="00977AB7"/>
    <w:rsid w:val="009803FE"/>
    <w:rsid w:val="009804BB"/>
    <w:rsid w:val="00980821"/>
    <w:rsid w:val="00980ABE"/>
    <w:rsid w:val="00980E06"/>
    <w:rsid w:val="00980EED"/>
    <w:rsid w:val="0098158B"/>
    <w:rsid w:val="00981A5E"/>
    <w:rsid w:val="00981D03"/>
    <w:rsid w:val="00982077"/>
    <w:rsid w:val="009820E9"/>
    <w:rsid w:val="00983551"/>
    <w:rsid w:val="0098375A"/>
    <w:rsid w:val="00983808"/>
    <w:rsid w:val="00983CE5"/>
    <w:rsid w:val="00984463"/>
    <w:rsid w:val="0098480F"/>
    <w:rsid w:val="009849B5"/>
    <w:rsid w:val="00984E8C"/>
    <w:rsid w:val="0098568F"/>
    <w:rsid w:val="00985775"/>
    <w:rsid w:val="009858F1"/>
    <w:rsid w:val="00986525"/>
    <w:rsid w:val="00986AF9"/>
    <w:rsid w:val="00986D25"/>
    <w:rsid w:val="00986D41"/>
    <w:rsid w:val="00987094"/>
    <w:rsid w:val="009872C9"/>
    <w:rsid w:val="009874D7"/>
    <w:rsid w:val="009874E5"/>
    <w:rsid w:val="0098764B"/>
    <w:rsid w:val="0099024E"/>
    <w:rsid w:val="00990A65"/>
    <w:rsid w:val="00990C75"/>
    <w:rsid w:val="00990D02"/>
    <w:rsid w:val="00991007"/>
    <w:rsid w:val="0099105A"/>
    <w:rsid w:val="00991A13"/>
    <w:rsid w:val="00991EE1"/>
    <w:rsid w:val="00992223"/>
    <w:rsid w:val="00993909"/>
    <w:rsid w:val="00993AD4"/>
    <w:rsid w:val="00993DCC"/>
    <w:rsid w:val="009940F6"/>
    <w:rsid w:val="009941E2"/>
    <w:rsid w:val="0099423B"/>
    <w:rsid w:val="0099426C"/>
    <w:rsid w:val="00994326"/>
    <w:rsid w:val="009949EB"/>
    <w:rsid w:val="00995113"/>
    <w:rsid w:val="0099519A"/>
    <w:rsid w:val="00995215"/>
    <w:rsid w:val="00995602"/>
    <w:rsid w:val="00995CD1"/>
    <w:rsid w:val="00995FF8"/>
    <w:rsid w:val="009963ED"/>
    <w:rsid w:val="00996453"/>
    <w:rsid w:val="00996465"/>
    <w:rsid w:val="00996816"/>
    <w:rsid w:val="00997795"/>
    <w:rsid w:val="00997942"/>
    <w:rsid w:val="00997A25"/>
    <w:rsid w:val="00997CBE"/>
    <w:rsid w:val="00997D0C"/>
    <w:rsid w:val="009A0170"/>
    <w:rsid w:val="009A046C"/>
    <w:rsid w:val="009A0C54"/>
    <w:rsid w:val="009A0D0E"/>
    <w:rsid w:val="009A120D"/>
    <w:rsid w:val="009A12D8"/>
    <w:rsid w:val="009A13DD"/>
    <w:rsid w:val="009A18EA"/>
    <w:rsid w:val="009A1AE0"/>
    <w:rsid w:val="009A1D83"/>
    <w:rsid w:val="009A1DC4"/>
    <w:rsid w:val="009A245E"/>
    <w:rsid w:val="009A2727"/>
    <w:rsid w:val="009A3A9D"/>
    <w:rsid w:val="009A46A3"/>
    <w:rsid w:val="009A52CA"/>
    <w:rsid w:val="009A57E6"/>
    <w:rsid w:val="009A6626"/>
    <w:rsid w:val="009A68E2"/>
    <w:rsid w:val="009A69D9"/>
    <w:rsid w:val="009A6BFB"/>
    <w:rsid w:val="009A6CC9"/>
    <w:rsid w:val="009A73D3"/>
    <w:rsid w:val="009A7982"/>
    <w:rsid w:val="009A7CC3"/>
    <w:rsid w:val="009A7E8D"/>
    <w:rsid w:val="009A7ED2"/>
    <w:rsid w:val="009B007D"/>
    <w:rsid w:val="009B02A7"/>
    <w:rsid w:val="009B0503"/>
    <w:rsid w:val="009B08C1"/>
    <w:rsid w:val="009B10F7"/>
    <w:rsid w:val="009B1908"/>
    <w:rsid w:val="009B19F0"/>
    <w:rsid w:val="009B1A78"/>
    <w:rsid w:val="009B20F3"/>
    <w:rsid w:val="009B23D2"/>
    <w:rsid w:val="009B2491"/>
    <w:rsid w:val="009B25E4"/>
    <w:rsid w:val="009B27A0"/>
    <w:rsid w:val="009B2D1F"/>
    <w:rsid w:val="009B2D74"/>
    <w:rsid w:val="009B2E6C"/>
    <w:rsid w:val="009B309F"/>
    <w:rsid w:val="009B3305"/>
    <w:rsid w:val="009B3718"/>
    <w:rsid w:val="009B372A"/>
    <w:rsid w:val="009B3BD6"/>
    <w:rsid w:val="009B3CA0"/>
    <w:rsid w:val="009B3CE0"/>
    <w:rsid w:val="009B3EFC"/>
    <w:rsid w:val="009B40E0"/>
    <w:rsid w:val="009B4134"/>
    <w:rsid w:val="009B4375"/>
    <w:rsid w:val="009B4BD0"/>
    <w:rsid w:val="009B4BDF"/>
    <w:rsid w:val="009B5014"/>
    <w:rsid w:val="009B55F1"/>
    <w:rsid w:val="009B57E8"/>
    <w:rsid w:val="009B5F96"/>
    <w:rsid w:val="009B6500"/>
    <w:rsid w:val="009B679B"/>
    <w:rsid w:val="009B67C9"/>
    <w:rsid w:val="009B6D8E"/>
    <w:rsid w:val="009B7541"/>
    <w:rsid w:val="009B7640"/>
    <w:rsid w:val="009B7EAF"/>
    <w:rsid w:val="009C07B9"/>
    <w:rsid w:val="009C10E4"/>
    <w:rsid w:val="009C1355"/>
    <w:rsid w:val="009C2587"/>
    <w:rsid w:val="009C2707"/>
    <w:rsid w:val="009C2ED9"/>
    <w:rsid w:val="009C3FF7"/>
    <w:rsid w:val="009C4133"/>
    <w:rsid w:val="009C4341"/>
    <w:rsid w:val="009C44A7"/>
    <w:rsid w:val="009C4640"/>
    <w:rsid w:val="009C4A9A"/>
    <w:rsid w:val="009C5106"/>
    <w:rsid w:val="009C59D4"/>
    <w:rsid w:val="009C5C07"/>
    <w:rsid w:val="009C5F5E"/>
    <w:rsid w:val="009C678E"/>
    <w:rsid w:val="009C6847"/>
    <w:rsid w:val="009C6A0B"/>
    <w:rsid w:val="009C778E"/>
    <w:rsid w:val="009C7D51"/>
    <w:rsid w:val="009D0192"/>
    <w:rsid w:val="009D06AE"/>
    <w:rsid w:val="009D0BA6"/>
    <w:rsid w:val="009D0F1F"/>
    <w:rsid w:val="009D1F86"/>
    <w:rsid w:val="009D25F8"/>
    <w:rsid w:val="009D2780"/>
    <w:rsid w:val="009D2C3B"/>
    <w:rsid w:val="009D2D68"/>
    <w:rsid w:val="009D2E00"/>
    <w:rsid w:val="009D2F40"/>
    <w:rsid w:val="009D303E"/>
    <w:rsid w:val="009D31C4"/>
    <w:rsid w:val="009D33BE"/>
    <w:rsid w:val="009D3DBD"/>
    <w:rsid w:val="009D3ECF"/>
    <w:rsid w:val="009D4117"/>
    <w:rsid w:val="009D43C7"/>
    <w:rsid w:val="009D466B"/>
    <w:rsid w:val="009D47A9"/>
    <w:rsid w:val="009D4CF8"/>
    <w:rsid w:val="009D5433"/>
    <w:rsid w:val="009D5B81"/>
    <w:rsid w:val="009D5BAE"/>
    <w:rsid w:val="009D5E62"/>
    <w:rsid w:val="009D60D8"/>
    <w:rsid w:val="009D6215"/>
    <w:rsid w:val="009D6264"/>
    <w:rsid w:val="009D62D8"/>
    <w:rsid w:val="009D6893"/>
    <w:rsid w:val="009D6AF5"/>
    <w:rsid w:val="009D7118"/>
    <w:rsid w:val="009D71F4"/>
    <w:rsid w:val="009D727A"/>
    <w:rsid w:val="009D745D"/>
    <w:rsid w:val="009D75FB"/>
    <w:rsid w:val="009D7795"/>
    <w:rsid w:val="009D7B59"/>
    <w:rsid w:val="009D7E2C"/>
    <w:rsid w:val="009D7EDB"/>
    <w:rsid w:val="009E0A88"/>
    <w:rsid w:val="009E136A"/>
    <w:rsid w:val="009E138C"/>
    <w:rsid w:val="009E1D3D"/>
    <w:rsid w:val="009E20D5"/>
    <w:rsid w:val="009E29E0"/>
    <w:rsid w:val="009E2DE5"/>
    <w:rsid w:val="009E3690"/>
    <w:rsid w:val="009E36E6"/>
    <w:rsid w:val="009E3859"/>
    <w:rsid w:val="009E39C7"/>
    <w:rsid w:val="009E3B4E"/>
    <w:rsid w:val="009E4494"/>
    <w:rsid w:val="009E4BB5"/>
    <w:rsid w:val="009E5200"/>
    <w:rsid w:val="009E55B8"/>
    <w:rsid w:val="009E5750"/>
    <w:rsid w:val="009E6553"/>
    <w:rsid w:val="009E66D3"/>
    <w:rsid w:val="009E6743"/>
    <w:rsid w:val="009E6A3D"/>
    <w:rsid w:val="009E7351"/>
    <w:rsid w:val="009E7982"/>
    <w:rsid w:val="009E7DCB"/>
    <w:rsid w:val="009E7E29"/>
    <w:rsid w:val="009E7E6A"/>
    <w:rsid w:val="009E7ED5"/>
    <w:rsid w:val="009F086F"/>
    <w:rsid w:val="009F0FB0"/>
    <w:rsid w:val="009F13C5"/>
    <w:rsid w:val="009F1E62"/>
    <w:rsid w:val="009F253B"/>
    <w:rsid w:val="009F2694"/>
    <w:rsid w:val="009F28ED"/>
    <w:rsid w:val="009F2BBE"/>
    <w:rsid w:val="009F314E"/>
    <w:rsid w:val="009F38B9"/>
    <w:rsid w:val="009F4340"/>
    <w:rsid w:val="009F4444"/>
    <w:rsid w:val="009F527D"/>
    <w:rsid w:val="009F59DE"/>
    <w:rsid w:val="009F5BF2"/>
    <w:rsid w:val="009F61F3"/>
    <w:rsid w:val="009F6354"/>
    <w:rsid w:val="009F65AF"/>
    <w:rsid w:val="009F6BCB"/>
    <w:rsid w:val="009F6EAF"/>
    <w:rsid w:val="009F76B8"/>
    <w:rsid w:val="009F7791"/>
    <w:rsid w:val="009F7926"/>
    <w:rsid w:val="009F7948"/>
    <w:rsid w:val="009F7F33"/>
    <w:rsid w:val="00A0026A"/>
    <w:rsid w:val="00A00571"/>
    <w:rsid w:val="00A00A1D"/>
    <w:rsid w:val="00A00AD2"/>
    <w:rsid w:val="00A01790"/>
    <w:rsid w:val="00A01EB2"/>
    <w:rsid w:val="00A023C3"/>
    <w:rsid w:val="00A02954"/>
    <w:rsid w:val="00A0295E"/>
    <w:rsid w:val="00A03325"/>
    <w:rsid w:val="00A0403C"/>
    <w:rsid w:val="00A0439E"/>
    <w:rsid w:val="00A044B6"/>
    <w:rsid w:val="00A046E4"/>
    <w:rsid w:val="00A046E9"/>
    <w:rsid w:val="00A047BF"/>
    <w:rsid w:val="00A04948"/>
    <w:rsid w:val="00A04E66"/>
    <w:rsid w:val="00A04EB2"/>
    <w:rsid w:val="00A05256"/>
    <w:rsid w:val="00A05289"/>
    <w:rsid w:val="00A05432"/>
    <w:rsid w:val="00A0568E"/>
    <w:rsid w:val="00A05B43"/>
    <w:rsid w:val="00A05FCC"/>
    <w:rsid w:val="00A05FF9"/>
    <w:rsid w:val="00A0677D"/>
    <w:rsid w:val="00A06987"/>
    <w:rsid w:val="00A06FE7"/>
    <w:rsid w:val="00A0739B"/>
    <w:rsid w:val="00A07445"/>
    <w:rsid w:val="00A0774F"/>
    <w:rsid w:val="00A07881"/>
    <w:rsid w:val="00A0790A"/>
    <w:rsid w:val="00A10AB3"/>
    <w:rsid w:val="00A10DBD"/>
    <w:rsid w:val="00A11086"/>
    <w:rsid w:val="00A115CD"/>
    <w:rsid w:val="00A1191B"/>
    <w:rsid w:val="00A119C6"/>
    <w:rsid w:val="00A11A56"/>
    <w:rsid w:val="00A11BEF"/>
    <w:rsid w:val="00A11D90"/>
    <w:rsid w:val="00A11FAF"/>
    <w:rsid w:val="00A1291D"/>
    <w:rsid w:val="00A12C13"/>
    <w:rsid w:val="00A13E29"/>
    <w:rsid w:val="00A146DA"/>
    <w:rsid w:val="00A15337"/>
    <w:rsid w:val="00A15907"/>
    <w:rsid w:val="00A15CAE"/>
    <w:rsid w:val="00A165FA"/>
    <w:rsid w:val="00A168D4"/>
    <w:rsid w:val="00A169A4"/>
    <w:rsid w:val="00A16AB4"/>
    <w:rsid w:val="00A17464"/>
    <w:rsid w:val="00A175CF"/>
    <w:rsid w:val="00A2033F"/>
    <w:rsid w:val="00A21089"/>
    <w:rsid w:val="00A219B4"/>
    <w:rsid w:val="00A22A17"/>
    <w:rsid w:val="00A22C32"/>
    <w:rsid w:val="00A22CA6"/>
    <w:rsid w:val="00A22D0E"/>
    <w:rsid w:val="00A2335A"/>
    <w:rsid w:val="00A2379F"/>
    <w:rsid w:val="00A23D57"/>
    <w:rsid w:val="00A24240"/>
    <w:rsid w:val="00A2471B"/>
    <w:rsid w:val="00A24749"/>
    <w:rsid w:val="00A2492F"/>
    <w:rsid w:val="00A25F66"/>
    <w:rsid w:val="00A264A5"/>
    <w:rsid w:val="00A264E6"/>
    <w:rsid w:val="00A26C13"/>
    <w:rsid w:val="00A26C44"/>
    <w:rsid w:val="00A26F7A"/>
    <w:rsid w:val="00A27310"/>
    <w:rsid w:val="00A27338"/>
    <w:rsid w:val="00A2747C"/>
    <w:rsid w:val="00A27950"/>
    <w:rsid w:val="00A27B75"/>
    <w:rsid w:val="00A27DA2"/>
    <w:rsid w:val="00A27F8F"/>
    <w:rsid w:val="00A27FE7"/>
    <w:rsid w:val="00A3012B"/>
    <w:rsid w:val="00A30191"/>
    <w:rsid w:val="00A30379"/>
    <w:rsid w:val="00A30933"/>
    <w:rsid w:val="00A30ACF"/>
    <w:rsid w:val="00A31063"/>
    <w:rsid w:val="00A312CA"/>
    <w:rsid w:val="00A316CE"/>
    <w:rsid w:val="00A317E3"/>
    <w:rsid w:val="00A32441"/>
    <w:rsid w:val="00A324F2"/>
    <w:rsid w:val="00A3288F"/>
    <w:rsid w:val="00A32A08"/>
    <w:rsid w:val="00A336DC"/>
    <w:rsid w:val="00A33EFF"/>
    <w:rsid w:val="00A34590"/>
    <w:rsid w:val="00A346A9"/>
    <w:rsid w:val="00A34881"/>
    <w:rsid w:val="00A34A00"/>
    <w:rsid w:val="00A34D6E"/>
    <w:rsid w:val="00A362F5"/>
    <w:rsid w:val="00A36AAF"/>
    <w:rsid w:val="00A36C90"/>
    <w:rsid w:val="00A36CD6"/>
    <w:rsid w:val="00A37458"/>
    <w:rsid w:val="00A37583"/>
    <w:rsid w:val="00A401FA"/>
    <w:rsid w:val="00A402A3"/>
    <w:rsid w:val="00A40B26"/>
    <w:rsid w:val="00A41099"/>
    <w:rsid w:val="00A412C0"/>
    <w:rsid w:val="00A41523"/>
    <w:rsid w:val="00A415DA"/>
    <w:rsid w:val="00A416DC"/>
    <w:rsid w:val="00A41C55"/>
    <w:rsid w:val="00A41D04"/>
    <w:rsid w:val="00A4207C"/>
    <w:rsid w:val="00A424B5"/>
    <w:rsid w:val="00A42735"/>
    <w:rsid w:val="00A428E2"/>
    <w:rsid w:val="00A42BAC"/>
    <w:rsid w:val="00A42E2A"/>
    <w:rsid w:val="00A4307F"/>
    <w:rsid w:val="00A437F3"/>
    <w:rsid w:val="00A444A3"/>
    <w:rsid w:val="00A44636"/>
    <w:rsid w:val="00A44FDD"/>
    <w:rsid w:val="00A451E7"/>
    <w:rsid w:val="00A4549D"/>
    <w:rsid w:val="00A4648C"/>
    <w:rsid w:val="00A469B7"/>
    <w:rsid w:val="00A471E5"/>
    <w:rsid w:val="00A47476"/>
    <w:rsid w:val="00A5022C"/>
    <w:rsid w:val="00A50A56"/>
    <w:rsid w:val="00A512FA"/>
    <w:rsid w:val="00A5172D"/>
    <w:rsid w:val="00A51EB0"/>
    <w:rsid w:val="00A5231F"/>
    <w:rsid w:val="00A527A0"/>
    <w:rsid w:val="00A5285D"/>
    <w:rsid w:val="00A52EA5"/>
    <w:rsid w:val="00A53269"/>
    <w:rsid w:val="00A53E7A"/>
    <w:rsid w:val="00A54152"/>
    <w:rsid w:val="00A54339"/>
    <w:rsid w:val="00A544F7"/>
    <w:rsid w:val="00A549C2"/>
    <w:rsid w:val="00A54ADD"/>
    <w:rsid w:val="00A54E31"/>
    <w:rsid w:val="00A55025"/>
    <w:rsid w:val="00A552E7"/>
    <w:rsid w:val="00A559D0"/>
    <w:rsid w:val="00A55C10"/>
    <w:rsid w:val="00A55E77"/>
    <w:rsid w:val="00A55F14"/>
    <w:rsid w:val="00A56072"/>
    <w:rsid w:val="00A5625D"/>
    <w:rsid w:val="00A5642B"/>
    <w:rsid w:val="00A565CC"/>
    <w:rsid w:val="00A5695D"/>
    <w:rsid w:val="00A56AB3"/>
    <w:rsid w:val="00A56BB2"/>
    <w:rsid w:val="00A57027"/>
    <w:rsid w:val="00A57087"/>
    <w:rsid w:val="00A57B27"/>
    <w:rsid w:val="00A57C58"/>
    <w:rsid w:val="00A57D1E"/>
    <w:rsid w:val="00A600E1"/>
    <w:rsid w:val="00A602A8"/>
    <w:rsid w:val="00A603F1"/>
    <w:rsid w:val="00A6050E"/>
    <w:rsid w:val="00A607C7"/>
    <w:rsid w:val="00A61213"/>
    <w:rsid w:val="00A612DB"/>
    <w:rsid w:val="00A6141E"/>
    <w:rsid w:val="00A616F8"/>
    <w:rsid w:val="00A618B0"/>
    <w:rsid w:val="00A6207E"/>
    <w:rsid w:val="00A623F8"/>
    <w:rsid w:val="00A62673"/>
    <w:rsid w:val="00A62C10"/>
    <w:rsid w:val="00A63CC9"/>
    <w:rsid w:val="00A63F41"/>
    <w:rsid w:val="00A64208"/>
    <w:rsid w:val="00A64E28"/>
    <w:rsid w:val="00A6561E"/>
    <w:rsid w:val="00A65CDD"/>
    <w:rsid w:val="00A65DC0"/>
    <w:rsid w:val="00A66535"/>
    <w:rsid w:val="00A6670E"/>
    <w:rsid w:val="00A66865"/>
    <w:rsid w:val="00A67ABB"/>
    <w:rsid w:val="00A70040"/>
    <w:rsid w:val="00A702F2"/>
    <w:rsid w:val="00A704AC"/>
    <w:rsid w:val="00A707F9"/>
    <w:rsid w:val="00A70B64"/>
    <w:rsid w:val="00A71CED"/>
    <w:rsid w:val="00A7252D"/>
    <w:rsid w:val="00A727EE"/>
    <w:rsid w:val="00A72FAD"/>
    <w:rsid w:val="00A73074"/>
    <w:rsid w:val="00A7384B"/>
    <w:rsid w:val="00A7387D"/>
    <w:rsid w:val="00A73A20"/>
    <w:rsid w:val="00A73C81"/>
    <w:rsid w:val="00A742F7"/>
    <w:rsid w:val="00A74498"/>
    <w:rsid w:val="00A745C0"/>
    <w:rsid w:val="00A746D6"/>
    <w:rsid w:val="00A7472F"/>
    <w:rsid w:val="00A74C42"/>
    <w:rsid w:val="00A74F9C"/>
    <w:rsid w:val="00A7582A"/>
    <w:rsid w:val="00A75870"/>
    <w:rsid w:val="00A75EEB"/>
    <w:rsid w:val="00A76083"/>
    <w:rsid w:val="00A7651E"/>
    <w:rsid w:val="00A769B5"/>
    <w:rsid w:val="00A76DC2"/>
    <w:rsid w:val="00A76F6E"/>
    <w:rsid w:val="00A77517"/>
    <w:rsid w:val="00A77821"/>
    <w:rsid w:val="00A77C8F"/>
    <w:rsid w:val="00A800FD"/>
    <w:rsid w:val="00A8042E"/>
    <w:rsid w:val="00A80545"/>
    <w:rsid w:val="00A8074B"/>
    <w:rsid w:val="00A80850"/>
    <w:rsid w:val="00A80945"/>
    <w:rsid w:val="00A80AD4"/>
    <w:rsid w:val="00A81299"/>
    <w:rsid w:val="00A814A9"/>
    <w:rsid w:val="00A8155D"/>
    <w:rsid w:val="00A815BE"/>
    <w:rsid w:val="00A818A6"/>
    <w:rsid w:val="00A82018"/>
    <w:rsid w:val="00A82399"/>
    <w:rsid w:val="00A82599"/>
    <w:rsid w:val="00A82A92"/>
    <w:rsid w:val="00A830BE"/>
    <w:rsid w:val="00A8310E"/>
    <w:rsid w:val="00A83280"/>
    <w:rsid w:val="00A832CC"/>
    <w:rsid w:val="00A83325"/>
    <w:rsid w:val="00A833D2"/>
    <w:rsid w:val="00A83588"/>
    <w:rsid w:val="00A836FD"/>
    <w:rsid w:val="00A83705"/>
    <w:rsid w:val="00A843A6"/>
    <w:rsid w:val="00A84953"/>
    <w:rsid w:val="00A84A3F"/>
    <w:rsid w:val="00A84F2C"/>
    <w:rsid w:val="00A851C4"/>
    <w:rsid w:val="00A854C7"/>
    <w:rsid w:val="00A855DE"/>
    <w:rsid w:val="00A86B46"/>
    <w:rsid w:val="00A86FE8"/>
    <w:rsid w:val="00A87202"/>
    <w:rsid w:val="00A877D7"/>
    <w:rsid w:val="00A8794D"/>
    <w:rsid w:val="00A87A61"/>
    <w:rsid w:val="00A87AAC"/>
    <w:rsid w:val="00A9148F"/>
    <w:rsid w:val="00A91819"/>
    <w:rsid w:val="00A91EC1"/>
    <w:rsid w:val="00A91F05"/>
    <w:rsid w:val="00A91F61"/>
    <w:rsid w:val="00A92067"/>
    <w:rsid w:val="00A92655"/>
    <w:rsid w:val="00A92669"/>
    <w:rsid w:val="00A926B5"/>
    <w:rsid w:val="00A92DB6"/>
    <w:rsid w:val="00A92DE5"/>
    <w:rsid w:val="00A92FDF"/>
    <w:rsid w:val="00A9335D"/>
    <w:rsid w:val="00A935DD"/>
    <w:rsid w:val="00A9394E"/>
    <w:rsid w:val="00A940C0"/>
    <w:rsid w:val="00A94290"/>
    <w:rsid w:val="00A94469"/>
    <w:rsid w:val="00A94799"/>
    <w:rsid w:val="00A94CB7"/>
    <w:rsid w:val="00A94E28"/>
    <w:rsid w:val="00A94E58"/>
    <w:rsid w:val="00A95760"/>
    <w:rsid w:val="00A95FA2"/>
    <w:rsid w:val="00A96336"/>
    <w:rsid w:val="00A9698B"/>
    <w:rsid w:val="00A96D42"/>
    <w:rsid w:val="00A97012"/>
    <w:rsid w:val="00A977B7"/>
    <w:rsid w:val="00A97B51"/>
    <w:rsid w:val="00A97E6B"/>
    <w:rsid w:val="00AA0119"/>
    <w:rsid w:val="00AA0297"/>
    <w:rsid w:val="00AA02E7"/>
    <w:rsid w:val="00AA0E0F"/>
    <w:rsid w:val="00AA0F93"/>
    <w:rsid w:val="00AA14AC"/>
    <w:rsid w:val="00AA14DC"/>
    <w:rsid w:val="00AA1775"/>
    <w:rsid w:val="00AA180A"/>
    <w:rsid w:val="00AA1819"/>
    <w:rsid w:val="00AA2756"/>
    <w:rsid w:val="00AA2C7F"/>
    <w:rsid w:val="00AA2CAF"/>
    <w:rsid w:val="00AA2D46"/>
    <w:rsid w:val="00AA4236"/>
    <w:rsid w:val="00AA5078"/>
    <w:rsid w:val="00AA5298"/>
    <w:rsid w:val="00AA5400"/>
    <w:rsid w:val="00AA54A1"/>
    <w:rsid w:val="00AA5681"/>
    <w:rsid w:val="00AA5B58"/>
    <w:rsid w:val="00AA6252"/>
    <w:rsid w:val="00AA63C6"/>
    <w:rsid w:val="00AA707F"/>
    <w:rsid w:val="00AA70D6"/>
    <w:rsid w:val="00AA76EB"/>
    <w:rsid w:val="00AA7947"/>
    <w:rsid w:val="00AA7AF6"/>
    <w:rsid w:val="00AA7B5D"/>
    <w:rsid w:val="00AB030B"/>
    <w:rsid w:val="00AB046C"/>
    <w:rsid w:val="00AB0911"/>
    <w:rsid w:val="00AB09B1"/>
    <w:rsid w:val="00AB0AA2"/>
    <w:rsid w:val="00AB0B10"/>
    <w:rsid w:val="00AB0FBA"/>
    <w:rsid w:val="00AB1022"/>
    <w:rsid w:val="00AB1102"/>
    <w:rsid w:val="00AB12BB"/>
    <w:rsid w:val="00AB1447"/>
    <w:rsid w:val="00AB1487"/>
    <w:rsid w:val="00AB165F"/>
    <w:rsid w:val="00AB194C"/>
    <w:rsid w:val="00AB1B36"/>
    <w:rsid w:val="00AB2407"/>
    <w:rsid w:val="00AB2870"/>
    <w:rsid w:val="00AB3657"/>
    <w:rsid w:val="00AB38A4"/>
    <w:rsid w:val="00AB3B77"/>
    <w:rsid w:val="00AB3D1F"/>
    <w:rsid w:val="00AB4059"/>
    <w:rsid w:val="00AB466A"/>
    <w:rsid w:val="00AB4782"/>
    <w:rsid w:val="00AB49E1"/>
    <w:rsid w:val="00AB4B03"/>
    <w:rsid w:val="00AB5120"/>
    <w:rsid w:val="00AB51D6"/>
    <w:rsid w:val="00AB543F"/>
    <w:rsid w:val="00AB6557"/>
    <w:rsid w:val="00AB6D06"/>
    <w:rsid w:val="00AB6D76"/>
    <w:rsid w:val="00AB6F57"/>
    <w:rsid w:val="00AB703B"/>
    <w:rsid w:val="00AB7730"/>
    <w:rsid w:val="00AB78FB"/>
    <w:rsid w:val="00AC01D8"/>
    <w:rsid w:val="00AC0436"/>
    <w:rsid w:val="00AC059F"/>
    <w:rsid w:val="00AC0B67"/>
    <w:rsid w:val="00AC0E7E"/>
    <w:rsid w:val="00AC1175"/>
    <w:rsid w:val="00AC1210"/>
    <w:rsid w:val="00AC2066"/>
    <w:rsid w:val="00AC21D2"/>
    <w:rsid w:val="00AC226B"/>
    <w:rsid w:val="00AC2332"/>
    <w:rsid w:val="00AC2799"/>
    <w:rsid w:val="00AC2937"/>
    <w:rsid w:val="00AC2D6F"/>
    <w:rsid w:val="00AC3134"/>
    <w:rsid w:val="00AC3967"/>
    <w:rsid w:val="00AC397C"/>
    <w:rsid w:val="00AC3ACE"/>
    <w:rsid w:val="00AC3C10"/>
    <w:rsid w:val="00AC40E0"/>
    <w:rsid w:val="00AC53BB"/>
    <w:rsid w:val="00AC59DC"/>
    <w:rsid w:val="00AC629A"/>
    <w:rsid w:val="00AC6530"/>
    <w:rsid w:val="00AC75CE"/>
    <w:rsid w:val="00AD0069"/>
    <w:rsid w:val="00AD01CE"/>
    <w:rsid w:val="00AD0514"/>
    <w:rsid w:val="00AD0588"/>
    <w:rsid w:val="00AD0CB2"/>
    <w:rsid w:val="00AD1004"/>
    <w:rsid w:val="00AD18F6"/>
    <w:rsid w:val="00AD1A1D"/>
    <w:rsid w:val="00AD2721"/>
    <w:rsid w:val="00AD2C43"/>
    <w:rsid w:val="00AD309F"/>
    <w:rsid w:val="00AD310D"/>
    <w:rsid w:val="00AD3AF9"/>
    <w:rsid w:val="00AD40B1"/>
    <w:rsid w:val="00AD41E1"/>
    <w:rsid w:val="00AD4230"/>
    <w:rsid w:val="00AD4AA3"/>
    <w:rsid w:val="00AD504D"/>
    <w:rsid w:val="00AD55F6"/>
    <w:rsid w:val="00AD56AF"/>
    <w:rsid w:val="00AD5A71"/>
    <w:rsid w:val="00AD5E8A"/>
    <w:rsid w:val="00AD6D06"/>
    <w:rsid w:val="00AD7043"/>
    <w:rsid w:val="00AD7542"/>
    <w:rsid w:val="00AD77F7"/>
    <w:rsid w:val="00AD7A54"/>
    <w:rsid w:val="00AE00BD"/>
    <w:rsid w:val="00AE02BB"/>
    <w:rsid w:val="00AE0463"/>
    <w:rsid w:val="00AE0559"/>
    <w:rsid w:val="00AE0D29"/>
    <w:rsid w:val="00AE179E"/>
    <w:rsid w:val="00AE211A"/>
    <w:rsid w:val="00AE23EB"/>
    <w:rsid w:val="00AE2946"/>
    <w:rsid w:val="00AE2E26"/>
    <w:rsid w:val="00AE3441"/>
    <w:rsid w:val="00AE3C23"/>
    <w:rsid w:val="00AE3CC1"/>
    <w:rsid w:val="00AE3D0A"/>
    <w:rsid w:val="00AE3EA6"/>
    <w:rsid w:val="00AE3ED4"/>
    <w:rsid w:val="00AE459F"/>
    <w:rsid w:val="00AE486A"/>
    <w:rsid w:val="00AE5060"/>
    <w:rsid w:val="00AE5480"/>
    <w:rsid w:val="00AE5AC2"/>
    <w:rsid w:val="00AE5B68"/>
    <w:rsid w:val="00AE65B6"/>
    <w:rsid w:val="00AE6669"/>
    <w:rsid w:val="00AE6A9C"/>
    <w:rsid w:val="00AE6D77"/>
    <w:rsid w:val="00AE6F33"/>
    <w:rsid w:val="00AE6FC9"/>
    <w:rsid w:val="00AE736F"/>
    <w:rsid w:val="00AE7473"/>
    <w:rsid w:val="00AE75DB"/>
    <w:rsid w:val="00AE75EA"/>
    <w:rsid w:val="00AE7DB4"/>
    <w:rsid w:val="00AF0429"/>
    <w:rsid w:val="00AF0588"/>
    <w:rsid w:val="00AF061D"/>
    <w:rsid w:val="00AF0A12"/>
    <w:rsid w:val="00AF0A86"/>
    <w:rsid w:val="00AF0DA7"/>
    <w:rsid w:val="00AF125E"/>
    <w:rsid w:val="00AF1BC0"/>
    <w:rsid w:val="00AF21E2"/>
    <w:rsid w:val="00AF30FB"/>
    <w:rsid w:val="00AF3A0F"/>
    <w:rsid w:val="00AF3CCA"/>
    <w:rsid w:val="00AF44B7"/>
    <w:rsid w:val="00AF48DE"/>
    <w:rsid w:val="00AF4984"/>
    <w:rsid w:val="00AF4B52"/>
    <w:rsid w:val="00AF4F68"/>
    <w:rsid w:val="00AF5590"/>
    <w:rsid w:val="00AF5737"/>
    <w:rsid w:val="00AF5810"/>
    <w:rsid w:val="00AF5A9F"/>
    <w:rsid w:val="00AF6684"/>
    <w:rsid w:val="00AF6AFF"/>
    <w:rsid w:val="00AF735F"/>
    <w:rsid w:val="00AF78C7"/>
    <w:rsid w:val="00AF79CF"/>
    <w:rsid w:val="00AF7A74"/>
    <w:rsid w:val="00AF7CCD"/>
    <w:rsid w:val="00B003F8"/>
    <w:rsid w:val="00B00AC2"/>
    <w:rsid w:val="00B00D25"/>
    <w:rsid w:val="00B00E7E"/>
    <w:rsid w:val="00B01500"/>
    <w:rsid w:val="00B01C86"/>
    <w:rsid w:val="00B01DD2"/>
    <w:rsid w:val="00B01DF2"/>
    <w:rsid w:val="00B02137"/>
    <w:rsid w:val="00B022EA"/>
    <w:rsid w:val="00B0239F"/>
    <w:rsid w:val="00B02DFB"/>
    <w:rsid w:val="00B03034"/>
    <w:rsid w:val="00B03286"/>
    <w:rsid w:val="00B0330F"/>
    <w:rsid w:val="00B03376"/>
    <w:rsid w:val="00B03585"/>
    <w:rsid w:val="00B041F7"/>
    <w:rsid w:val="00B043C1"/>
    <w:rsid w:val="00B046B7"/>
    <w:rsid w:val="00B04B52"/>
    <w:rsid w:val="00B04B7B"/>
    <w:rsid w:val="00B04B9F"/>
    <w:rsid w:val="00B0518C"/>
    <w:rsid w:val="00B0589E"/>
    <w:rsid w:val="00B0636A"/>
    <w:rsid w:val="00B064DB"/>
    <w:rsid w:val="00B066B2"/>
    <w:rsid w:val="00B07317"/>
    <w:rsid w:val="00B0771B"/>
    <w:rsid w:val="00B0772E"/>
    <w:rsid w:val="00B0793B"/>
    <w:rsid w:val="00B0798C"/>
    <w:rsid w:val="00B07D98"/>
    <w:rsid w:val="00B07F6F"/>
    <w:rsid w:val="00B1027B"/>
    <w:rsid w:val="00B10756"/>
    <w:rsid w:val="00B10CD8"/>
    <w:rsid w:val="00B11415"/>
    <w:rsid w:val="00B1195B"/>
    <w:rsid w:val="00B11A31"/>
    <w:rsid w:val="00B11BF0"/>
    <w:rsid w:val="00B12223"/>
    <w:rsid w:val="00B122B2"/>
    <w:rsid w:val="00B13313"/>
    <w:rsid w:val="00B1350F"/>
    <w:rsid w:val="00B13551"/>
    <w:rsid w:val="00B13BB7"/>
    <w:rsid w:val="00B140E6"/>
    <w:rsid w:val="00B14F1F"/>
    <w:rsid w:val="00B15441"/>
    <w:rsid w:val="00B16A4A"/>
    <w:rsid w:val="00B16F85"/>
    <w:rsid w:val="00B175EB"/>
    <w:rsid w:val="00B17654"/>
    <w:rsid w:val="00B200F3"/>
    <w:rsid w:val="00B20512"/>
    <w:rsid w:val="00B20629"/>
    <w:rsid w:val="00B2097D"/>
    <w:rsid w:val="00B20D8D"/>
    <w:rsid w:val="00B20F39"/>
    <w:rsid w:val="00B219A3"/>
    <w:rsid w:val="00B21B63"/>
    <w:rsid w:val="00B21D72"/>
    <w:rsid w:val="00B21F79"/>
    <w:rsid w:val="00B227F8"/>
    <w:rsid w:val="00B2281F"/>
    <w:rsid w:val="00B22B32"/>
    <w:rsid w:val="00B22EC2"/>
    <w:rsid w:val="00B22F96"/>
    <w:rsid w:val="00B235EE"/>
    <w:rsid w:val="00B23F7C"/>
    <w:rsid w:val="00B23FB8"/>
    <w:rsid w:val="00B2429D"/>
    <w:rsid w:val="00B2430C"/>
    <w:rsid w:val="00B24513"/>
    <w:rsid w:val="00B2456D"/>
    <w:rsid w:val="00B24578"/>
    <w:rsid w:val="00B248B1"/>
    <w:rsid w:val="00B24E60"/>
    <w:rsid w:val="00B2574B"/>
    <w:rsid w:val="00B259DF"/>
    <w:rsid w:val="00B25A25"/>
    <w:rsid w:val="00B2637A"/>
    <w:rsid w:val="00B26406"/>
    <w:rsid w:val="00B26413"/>
    <w:rsid w:val="00B2692C"/>
    <w:rsid w:val="00B26B05"/>
    <w:rsid w:val="00B27097"/>
    <w:rsid w:val="00B27B44"/>
    <w:rsid w:val="00B27C6C"/>
    <w:rsid w:val="00B30DC1"/>
    <w:rsid w:val="00B3114F"/>
    <w:rsid w:val="00B312B7"/>
    <w:rsid w:val="00B31A3A"/>
    <w:rsid w:val="00B31EB8"/>
    <w:rsid w:val="00B32673"/>
    <w:rsid w:val="00B327DC"/>
    <w:rsid w:val="00B32A3A"/>
    <w:rsid w:val="00B33423"/>
    <w:rsid w:val="00B33712"/>
    <w:rsid w:val="00B3381C"/>
    <w:rsid w:val="00B33F2C"/>
    <w:rsid w:val="00B33F75"/>
    <w:rsid w:val="00B340D1"/>
    <w:rsid w:val="00B34460"/>
    <w:rsid w:val="00B34724"/>
    <w:rsid w:val="00B34A60"/>
    <w:rsid w:val="00B34EA2"/>
    <w:rsid w:val="00B35D05"/>
    <w:rsid w:val="00B35EF8"/>
    <w:rsid w:val="00B35FB1"/>
    <w:rsid w:val="00B36390"/>
    <w:rsid w:val="00B36479"/>
    <w:rsid w:val="00B364DB"/>
    <w:rsid w:val="00B367A9"/>
    <w:rsid w:val="00B368E2"/>
    <w:rsid w:val="00B36AD2"/>
    <w:rsid w:val="00B36CB8"/>
    <w:rsid w:val="00B36F2F"/>
    <w:rsid w:val="00B37162"/>
    <w:rsid w:val="00B371ED"/>
    <w:rsid w:val="00B37EE8"/>
    <w:rsid w:val="00B40292"/>
    <w:rsid w:val="00B4042E"/>
    <w:rsid w:val="00B40554"/>
    <w:rsid w:val="00B40B27"/>
    <w:rsid w:val="00B4128F"/>
    <w:rsid w:val="00B412E7"/>
    <w:rsid w:val="00B41632"/>
    <w:rsid w:val="00B41721"/>
    <w:rsid w:val="00B418CB"/>
    <w:rsid w:val="00B41DD2"/>
    <w:rsid w:val="00B41E1B"/>
    <w:rsid w:val="00B42058"/>
    <w:rsid w:val="00B4217D"/>
    <w:rsid w:val="00B4270C"/>
    <w:rsid w:val="00B428BC"/>
    <w:rsid w:val="00B429D1"/>
    <w:rsid w:val="00B43680"/>
    <w:rsid w:val="00B43FF0"/>
    <w:rsid w:val="00B44472"/>
    <w:rsid w:val="00B44CF5"/>
    <w:rsid w:val="00B45813"/>
    <w:rsid w:val="00B45ADD"/>
    <w:rsid w:val="00B45C4F"/>
    <w:rsid w:val="00B45F71"/>
    <w:rsid w:val="00B4608A"/>
    <w:rsid w:val="00B46121"/>
    <w:rsid w:val="00B4618C"/>
    <w:rsid w:val="00B46266"/>
    <w:rsid w:val="00B46AA3"/>
    <w:rsid w:val="00B46F4D"/>
    <w:rsid w:val="00B4742B"/>
    <w:rsid w:val="00B47986"/>
    <w:rsid w:val="00B47EC3"/>
    <w:rsid w:val="00B5033D"/>
    <w:rsid w:val="00B5084E"/>
    <w:rsid w:val="00B515DD"/>
    <w:rsid w:val="00B51A26"/>
    <w:rsid w:val="00B51A9C"/>
    <w:rsid w:val="00B524E7"/>
    <w:rsid w:val="00B52802"/>
    <w:rsid w:val="00B52B3E"/>
    <w:rsid w:val="00B52D70"/>
    <w:rsid w:val="00B5331E"/>
    <w:rsid w:val="00B53639"/>
    <w:rsid w:val="00B53829"/>
    <w:rsid w:val="00B5428F"/>
    <w:rsid w:val="00B5434D"/>
    <w:rsid w:val="00B54898"/>
    <w:rsid w:val="00B5503A"/>
    <w:rsid w:val="00B55169"/>
    <w:rsid w:val="00B55317"/>
    <w:rsid w:val="00B55354"/>
    <w:rsid w:val="00B5543E"/>
    <w:rsid w:val="00B55667"/>
    <w:rsid w:val="00B56AEA"/>
    <w:rsid w:val="00B56CC2"/>
    <w:rsid w:val="00B572A6"/>
    <w:rsid w:val="00B5791B"/>
    <w:rsid w:val="00B57C34"/>
    <w:rsid w:val="00B57ED3"/>
    <w:rsid w:val="00B6014D"/>
    <w:rsid w:val="00B604CA"/>
    <w:rsid w:val="00B60B22"/>
    <w:rsid w:val="00B6136D"/>
    <w:rsid w:val="00B61800"/>
    <w:rsid w:val="00B61D32"/>
    <w:rsid w:val="00B61D67"/>
    <w:rsid w:val="00B62238"/>
    <w:rsid w:val="00B627AB"/>
    <w:rsid w:val="00B62DBC"/>
    <w:rsid w:val="00B62E78"/>
    <w:rsid w:val="00B63072"/>
    <w:rsid w:val="00B635B3"/>
    <w:rsid w:val="00B63EC5"/>
    <w:rsid w:val="00B640BA"/>
    <w:rsid w:val="00B644A4"/>
    <w:rsid w:val="00B64B26"/>
    <w:rsid w:val="00B64CB1"/>
    <w:rsid w:val="00B64D5F"/>
    <w:rsid w:val="00B64D6E"/>
    <w:rsid w:val="00B65447"/>
    <w:rsid w:val="00B66169"/>
    <w:rsid w:val="00B663DB"/>
    <w:rsid w:val="00B666D4"/>
    <w:rsid w:val="00B66785"/>
    <w:rsid w:val="00B66A68"/>
    <w:rsid w:val="00B66E50"/>
    <w:rsid w:val="00B66FE6"/>
    <w:rsid w:val="00B67337"/>
    <w:rsid w:val="00B6776E"/>
    <w:rsid w:val="00B679E5"/>
    <w:rsid w:val="00B67C6D"/>
    <w:rsid w:val="00B67CEF"/>
    <w:rsid w:val="00B67DFE"/>
    <w:rsid w:val="00B705D2"/>
    <w:rsid w:val="00B70C14"/>
    <w:rsid w:val="00B71473"/>
    <w:rsid w:val="00B71676"/>
    <w:rsid w:val="00B7212C"/>
    <w:rsid w:val="00B721BD"/>
    <w:rsid w:val="00B72213"/>
    <w:rsid w:val="00B72960"/>
    <w:rsid w:val="00B72B89"/>
    <w:rsid w:val="00B72CBC"/>
    <w:rsid w:val="00B731FE"/>
    <w:rsid w:val="00B73635"/>
    <w:rsid w:val="00B73A3A"/>
    <w:rsid w:val="00B73BB6"/>
    <w:rsid w:val="00B73C4D"/>
    <w:rsid w:val="00B7429F"/>
    <w:rsid w:val="00B745EA"/>
    <w:rsid w:val="00B74D4E"/>
    <w:rsid w:val="00B75561"/>
    <w:rsid w:val="00B75C7A"/>
    <w:rsid w:val="00B75D9C"/>
    <w:rsid w:val="00B77168"/>
    <w:rsid w:val="00B7736B"/>
    <w:rsid w:val="00B80207"/>
    <w:rsid w:val="00B80278"/>
    <w:rsid w:val="00B80C6C"/>
    <w:rsid w:val="00B81460"/>
    <w:rsid w:val="00B8159D"/>
    <w:rsid w:val="00B81890"/>
    <w:rsid w:val="00B81998"/>
    <w:rsid w:val="00B81B1A"/>
    <w:rsid w:val="00B81F33"/>
    <w:rsid w:val="00B8258A"/>
    <w:rsid w:val="00B82925"/>
    <w:rsid w:val="00B82B0D"/>
    <w:rsid w:val="00B83055"/>
    <w:rsid w:val="00B830F4"/>
    <w:rsid w:val="00B83636"/>
    <w:rsid w:val="00B83CA6"/>
    <w:rsid w:val="00B841EF"/>
    <w:rsid w:val="00B84E85"/>
    <w:rsid w:val="00B84E8B"/>
    <w:rsid w:val="00B856DB"/>
    <w:rsid w:val="00B8592B"/>
    <w:rsid w:val="00B85CEB"/>
    <w:rsid w:val="00B86198"/>
    <w:rsid w:val="00B861CF"/>
    <w:rsid w:val="00B86DC8"/>
    <w:rsid w:val="00B870E1"/>
    <w:rsid w:val="00B87475"/>
    <w:rsid w:val="00B87647"/>
    <w:rsid w:val="00B879ED"/>
    <w:rsid w:val="00B87B5D"/>
    <w:rsid w:val="00B90723"/>
    <w:rsid w:val="00B907DE"/>
    <w:rsid w:val="00B909CC"/>
    <w:rsid w:val="00B90B36"/>
    <w:rsid w:val="00B90FB4"/>
    <w:rsid w:val="00B9112E"/>
    <w:rsid w:val="00B911FF"/>
    <w:rsid w:val="00B914C5"/>
    <w:rsid w:val="00B91A08"/>
    <w:rsid w:val="00B91BDC"/>
    <w:rsid w:val="00B93073"/>
    <w:rsid w:val="00B9324B"/>
    <w:rsid w:val="00B94329"/>
    <w:rsid w:val="00B944D1"/>
    <w:rsid w:val="00B951EF"/>
    <w:rsid w:val="00B95225"/>
    <w:rsid w:val="00B956BC"/>
    <w:rsid w:val="00B95C18"/>
    <w:rsid w:val="00B95ED3"/>
    <w:rsid w:val="00B9602A"/>
    <w:rsid w:val="00B96247"/>
    <w:rsid w:val="00B962CB"/>
    <w:rsid w:val="00B9632D"/>
    <w:rsid w:val="00B963CA"/>
    <w:rsid w:val="00B96441"/>
    <w:rsid w:val="00B96B42"/>
    <w:rsid w:val="00B97625"/>
    <w:rsid w:val="00B97871"/>
    <w:rsid w:val="00B97B28"/>
    <w:rsid w:val="00BA01AD"/>
    <w:rsid w:val="00BA01B5"/>
    <w:rsid w:val="00BA027D"/>
    <w:rsid w:val="00BA0452"/>
    <w:rsid w:val="00BA0822"/>
    <w:rsid w:val="00BA0BE4"/>
    <w:rsid w:val="00BA0FB4"/>
    <w:rsid w:val="00BA1121"/>
    <w:rsid w:val="00BA1208"/>
    <w:rsid w:val="00BA1C0A"/>
    <w:rsid w:val="00BA1E6E"/>
    <w:rsid w:val="00BA2068"/>
    <w:rsid w:val="00BA2291"/>
    <w:rsid w:val="00BA233C"/>
    <w:rsid w:val="00BA282B"/>
    <w:rsid w:val="00BA299F"/>
    <w:rsid w:val="00BA33B4"/>
    <w:rsid w:val="00BA3460"/>
    <w:rsid w:val="00BA38C3"/>
    <w:rsid w:val="00BA3EA4"/>
    <w:rsid w:val="00BA409D"/>
    <w:rsid w:val="00BA432B"/>
    <w:rsid w:val="00BA4A5C"/>
    <w:rsid w:val="00BA4BE7"/>
    <w:rsid w:val="00BA54F3"/>
    <w:rsid w:val="00BA5AE9"/>
    <w:rsid w:val="00BA5DA9"/>
    <w:rsid w:val="00BA5F04"/>
    <w:rsid w:val="00BA5F0E"/>
    <w:rsid w:val="00BA6958"/>
    <w:rsid w:val="00BA6E5A"/>
    <w:rsid w:val="00BA7367"/>
    <w:rsid w:val="00BA76E0"/>
    <w:rsid w:val="00BA7D2F"/>
    <w:rsid w:val="00BB0845"/>
    <w:rsid w:val="00BB0F39"/>
    <w:rsid w:val="00BB1940"/>
    <w:rsid w:val="00BB1A11"/>
    <w:rsid w:val="00BB1ACD"/>
    <w:rsid w:val="00BB1C14"/>
    <w:rsid w:val="00BB1EEB"/>
    <w:rsid w:val="00BB24C9"/>
    <w:rsid w:val="00BB28E9"/>
    <w:rsid w:val="00BB2A21"/>
    <w:rsid w:val="00BB2DCE"/>
    <w:rsid w:val="00BB3432"/>
    <w:rsid w:val="00BB35B9"/>
    <w:rsid w:val="00BB3792"/>
    <w:rsid w:val="00BB3A71"/>
    <w:rsid w:val="00BB3DEC"/>
    <w:rsid w:val="00BB3E4A"/>
    <w:rsid w:val="00BB416F"/>
    <w:rsid w:val="00BB4821"/>
    <w:rsid w:val="00BB4825"/>
    <w:rsid w:val="00BB4937"/>
    <w:rsid w:val="00BB4B71"/>
    <w:rsid w:val="00BB4D47"/>
    <w:rsid w:val="00BB6DF7"/>
    <w:rsid w:val="00BB72EB"/>
    <w:rsid w:val="00BB73AE"/>
    <w:rsid w:val="00BB7494"/>
    <w:rsid w:val="00BB7BA5"/>
    <w:rsid w:val="00BB7F58"/>
    <w:rsid w:val="00BC0026"/>
    <w:rsid w:val="00BC042F"/>
    <w:rsid w:val="00BC04B6"/>
    <w:rsid w:val="00BC0C81"/>
    <w:rsid w:val="00BC1016"/>
    <w:rsid w:val="00BC178C"/>
    <w:rsid w:val="00BC24D9"/>
    <w:rsid w:val="00BC26DD"/>
    <w:rsid w:val="00BC2DF8"/>
    <w:rsid w:val="00BC3462"/>
    <w:rsid w:val="00BC354E"/>
    <w:rsid w:val="00BC39C6"/>
    <w:rsid w:val="00BC3B9D"/>
    <w:rsid w:val="00BC3BC2"/>
    <w:rsid w:val="00BC3F60"/>
    <w:rsid w:val="00BC3F7E"/>
    <w:rsid w:val="00BC4307"/>
    <w:rsid w:val="00BC43A5"/>
    <w:rsid w:val="00BC478A"/>
    <w:rsid w:val="00BC4898"/>
    <w:rsid w:val="00BC491C"/>
    <w:rsid w:val="00BC49AE"/>
    <w:rsid w:val="00BC5225"/>
    <w:rsid w:val="00BC52A7"/>
    <w:rsid w:val="00BC54C7"/>
    <w:rsid w:val="00BC5520"/>
    <w:rsid w:val="00BC5D13"/>
    <w:rsid w:val="00BC5F69"/>
    <w:rsid w:val="00BC60E4"/>
    <w:rsid w:val="00BC6737"/>
    <w:rsid w:val="00BC6F72"/>
    <w:rsid w:val="00BC7392"/>
    <w:rsid w:val="00BC78C3"/>
    <w:rsid w:val="00BC7F0E"/>
    <w:rsid w:val="00BC7FED"/>
    <w:rsid w:val="00BD0011"/>
    <w:rsid w:val="00BD002C"/>
    <w:rsid w:val="00BD0324"/>
    <w:rsid w:val="00BD0343"/>
    <w:rsid w:val="00BD03F6"/>
    <w:rsid w:val="00BD0959"/>
    <w:rsid w:val="00BD09B8"/>
    <w:rsid w:val="00BD0A2C"/>
    <w:rsid w:val="00BD0F48"/>
    <w:rsid w:val="00BD13FC"/>
    <w:rsid w:val="00BD14CC"/>
    <w:rsid w:val="00BD1D77"/>
    <w:rsid w:val="00BD2315"/>
    <w:rsid w:val="00BD42E6"/>
    <w:rsid w:val="00BD4498"/>
    <w:rsid w:val="00BD4683"/>
    <w:rsid w:val="00BD50D6"/>
    <w:rsid w:val="00BD5146"/>
    <w:rsid w:val="00BD51B1"/>
    <w:rsid w:val="00BD5CEF"/>
    <w:rsid w:val="00BD6FB5"/>
    <w:rsid w:val="00BD732C"/>
    <w:rsid w:val="00BD779E"/>
    <w:rsid w:val="00BD79E4"/>
    <w:rsid w:val="00BD7B40"/>
    <w:rsid w:val="00BD7BD8"/>
    <w:rsid w:val="00BD7CEA"/>
    <w:rsid w:val="00BD7DB0"/>
    <w:rsid w:val="00BE09DE"/>
    <w:rsid w:val="00BE0EA7"/>
    <w:rsid w:val="00BE0F17"/>
    <w:rsid w:val="00BE1814"/>
    <w:rsid w:val="00BE1843"/>
    <w:rsid w:val="00BE262B"/>
    <w:rsid w:val="00BE2665"/>
    <w:rsid w:val="00BE2B0A"/>
    <w:rsid w:val="00BE2C52"/>
    <w:rsid w:val="00BE2C67"/>
    <w:rsid w:val="00BE3167"/>
    <w:rsid w:val="00BE3297"/>
    <w:rsid w:val="00BE37B7"/>
    <w:rsid w:val="00BE37D8"/>
    <w:rsid w:val="00BE3E92"/>
    <w:rsid w:val="00BE4340"/>
    <w:rsid w:val="00BE5006"/>
    <w:rsid w:val="00BE507E"/>
    <w:rsid w:val="00BE538F"/>
    <w:rsid w:val="00BE58A6"/>
    <w:rsid w:val="00BE5F96"/>
    <w:rsid w:val="00BE647B"/>
    <w:rsid w:val="00BE6762"/>
    <w:rsid w:val="00BE6780"/>
    <w:rsid w:val="00BE724A"/>
    <w:rsid w:val="00BE76D5"/>
    <w:rsid w:val="00BE7A8B"/>
    <w:rsid w:val="00BE7F19"/>
    <w:rsid w:val="00BE7F25"/>
    <w:rsid w:val="00BF0215"/>
    <w:rsid w:val="00BF03BE"/>
    <w:rsid w:val="00BF0DF9"/>
    <w:rsid w:val="00BF1543"/>
    <w:rsid w:val="00BF183B"/>
    <w:rsid w:val="00BF21D9"/>
    <w:rsid w:val="00BF229A"/>
    <w:rsid w:val="00BF2336"/>
    <w:rsid w:val="00BF2C26"/>
    <w:rsid w:val="00BF2F1A"/>
    <w:rsid w:val="00BF3891"/>
    <w:rsid w:val="00BF3DB8"/>
    <w:rsid w:val="00BF3F60"/>
    <w:rsid w:val="00BF402F"/>
    <w:rsid w:val="00BF4A3F"/>
    <w:rsid w:val="00BF4DE7"/>
    <w:rsid w:val="00BF5132"/>
    <w:rsid w:val="00BF5A88"/>
    <w:rsid w:val="00BF5DC5"/>
    <w:rsid w:val="00BF6306"/>
    <w:rsid w:val="00BF654C"/>
    <w:rsid w:val="00BF6610"/>
    <w:rsid w:val="00BF6B54"/>
    <w:rsid w:val="00C0051E"/>
    <w:rsid w:val="00C00AA0"/>
    <w:rsid w:val="00C00E53"/>
    <w:rsid w:val="00C01321"/>
    <w:rsid w:val="00C015F4"/>
    <w:rsid w:val="00C01682"/>
    <w:rsid w:val="00C0198E"/>
    <w:rsid w:val="00C01BD4"/>
    <w:rsid w:val="00C01D28"/>
    <w:rsid w:val="00C02A44"/>
    <w:rsid w:val="00C02CE6"/>
    <w:rsid w:val="00C02D4C"/>
    <w:rsid w:val="00C02E57"/>
    <w:rsid w:val="00C02E87"/>
    <w:rsid w:val="00C02EB2"/>
    <w:rsid w:val="00C0302D"/>
    <w:rsid w:val="00C039DE"/>
    <w:rsid w:val="00C03FF7"/>
    <w:rsid w:val="00C040E4"/>
    <w:rsid w:val="00C04DC2"/>
    <w:rsid w:val="00C0588F"/>
    <w:rsid w:val="00C05F3A"/>
    <w:rsid w:val="00C065F2"/>
    <w:rsid w:val="00C068BE"/>
    <w:rsid w:val="00C07137"/>
    <w:rsid w:val="00C07AFC"/>
    <w:rsid w:val="00C07BFD"/>
    <w:rsid w:val="00C10D09"/>
    <w:rsid w:val="00C10F5A"/>
    <w:rsid w:val="00C11A9B"/>
    <w:rsid w:val="00C11CA5"/>
    <w:rsid w:val="00C12166"/>
    <w:rsid w:val="00C124D1"/>
    <w:rsid w:val="00C12732"/>
    <w:rsid w:val="00C12BCF"/>
    <w:rsid w:val="00C12D4B"/>
    <w:rsid w:val="00C1305F"/>
    <w:rsid w:val="00C13150"/>
    <w:rsid w:val="00C132BC"/>
    <w:rsid w:val="00C13CAE"/>
    <w:rsid w:val="00C13DF4"/>
    <w:rsid w:val="00C13E8B"/>
    <w:rsid w:val="00C14D79"/>
    <w:rsid w:val="00C150B4"/>
    <w:rsid w:val="00C15E10"/>
    <w:rsid w:val="00C16228"/>
    <w:rsid w:val="00C16404"/>
    <w:rsid w:val="00C1668F"/>
    <w:rsid w:val="00C168BA"/>
    <w:rsid w:val="00C200C2"/>
    <w:rsid w:val="00C2034A"/>
    <w:rsid w:val="00C20799"/>
    <w:rsid w:val="00C207FA"/>
    <w:rsid w:val="00C215B9"/>
    <w:rsid w:val="00C216EE"/>
    <w:rsid w:val="00C21723"/>
    <w:rsid w:val="00C2187B"/>
    <w:rsid w:val="00C21FF3"/>
    <w:rsid w:val="00C2237E"/>
    <w:rsid w:val="00C227EA"/>
    <w:rsid w:val="00C22CE7"/>
    <w:rsid w:val="00C23D24"/>
    <w:rsid w:val="00C23EC0"/>
    <w:rsid w:val="00C241F4"/>
    <w:rsid w:val="00C24AA5"/>
    <w:rsid w:val="00C24AFC"/>
    <w:rsid w:val="00C24F34"/>
    <w:rsid w:val="00C24F99"/>
    <w:rsid w:val="00C25968"/>
    <w:rsid w:val="00C26418"/>
    <w:rsid w:val="00C267C4"/>
    <w:rsid w:val="00C26C11"/>
    <w:rsid w:val="00C26C16"/>
    <w:rsid w:val="00C26D69"/>
    <w:rsid w:val="00C26D8D"/>
    <w:rsid w:val="00C2740C"/>
    <w:rsid w:val="00C27528"/>
    <w:rsid w:val="00C275E9"/>
    <w:rsid w:val="00C27811"/>
    <w:rsid w:val="00C27B7D"/>
    <w:rsid w:val="00C27FF9"/>
    <w:rsid w:val="00C30051"/>
    <w:rsid w:val="00C30D42"/>
    <w:rsid w:val="00C3136B"/>
    <w:rsid w:val="00C31511"/>
    <w:rsid w:val="00C31BAF"/>
    <w:rsid w:val="00C31C6F"/>
    <w:rsid w:val="00C31CFC"/>
    <w:rsid w:val="00C31DE5"/>
    <w:rsid w:val="00C31E81"/>
    <w:rsid w:val="00C3245A"/>
    <w:rsid w:val="00C324C6"/>
    <w:rsid w:val="00C32DA3"/>
    <w:rsid w:val="00C33313"/>
    <w:rsid w:val="00C338DB"/>
    <w:rsid w:val="00C33923"/>
    <w:rsid w:val="00C33A12"/>
    <w:rsid w:val="00C33BB1"/>
    <w:rsid w:val="00C34123"/>
    <w:rsid w:val="00C34850"/>
    <w:rsid w:val="00C349EC"/>
    <w:rsid w:val="00C34A5C"/>
    <w:rsid w:val="00C35128"/>
    <w:rsid w:val="00C35174"/>
    <w:rsid w:val="00C3587A"/>
    <w:rsid w:val="00C35FBE"/>
    <w:rsid w:val="00C373BB"/>
    <w:rsid w:val="00C37514"/>
    <w:rsid w:val="00C3797B"/>
    <w:rsid w:val="00C37D53"/>
    <w:rsid w:val="00C37FA1"/>
    <w:rsid w:val="00C37FB4"/>
    <w:rsid w:val="00C37FC2"/>
    <w:rsid w:val="00C4016D"/>
    <w:rsid w:val="00C40B1A"/>
    <w:rsid w:val="00C41CFE"/>
    <w:rsid w:val="00C426C3"/>
    <w:rsid w:val="00C4277E"/>
    <w:rsid w:val="00C42789"/>
    <w:rsid w:val="00C4280D"/>
    <w:rsid w:val="00C429E3"/>
    <w:rsid w:val="00C42A71"/>
    <w:rsid w:val="00C42A8B"/>
    <w:rsid w:val="00C42B32"/>
    <w:rsid w:val="00C42E4A"/>
    <w:rsid w:val="00C43397"/>
    <w:rsid w:val="00C43840"/>
    <w:rsid w:val="00C4391B"/>
    <w:rsid w:val="00C43A6C"/>
    <w:rsid w:val="00C43C5F"/>
    <w:rsid w:val="00C43F8E"/>
    <w:rsid w:val="00C449A4"/>
    <w:rsid w:val="00C44DA2"/>
    <w:rsid w:val="00C44DC6"/>
    <w:rsid w:val="00C45468"/>
    <w:rsid w:val="00C459F9"/>
    <w:rsid w:val="00C463D9"/>
    <w:rsid w:val="00C46462"/>
    <w:rsid w:val="00C470B3"/>
    <w:rsid w:val="00C4721B"/>
    <w:rsid w:val="00C4739B"/>
    <w:rsid w:val="00C47B72"/>
    <w:rsid w:val="00C5046A"/>
    <w:rsid w:val="00C51EE9"/>
    <w:rsid w:val="00C522DD"/>
    <w:rsid w:val="00C5239C"/>
    <w:rsid w:val="00C52A88"/>
    <w:rsid w:val="00C52AB3"/>
    <w:rsid w:val="00C52C66"/>
    <w:rsid w:val="00C52CFF"/>
    <w:rsid w:val="00C535B0"/>
    <w:rsid w:val="00C53AC6"/>
    <w:rsid w:val="00C53D33"/>
    <w:rsid w:val="00C54229"/>
    <w:rsid w:val="00C562CA"/>
    <w:rsid w:val="00C56B1F"/>
    <w:rsid w:val="00C56CEF"/>
    <w:rsid w:val="00C56DA1"/>
    <w:rsid w:val="00C571AC"/>
    <w:rsid w:val="00C57A34"/>
    <w:rsid w:val="00C57C53"/>
    <w:rsid w:val="00C57EE0"/>
    <w:rsid w:val="00C6001C"/>
    <w:rsid w:val="00C60664"/>
    <w:rsid w:val="00C6073A"/>
    <w:rsid w:val="00C60CFC"/>
    <w:rsid w:val="00C60D3D"/>
    <w:rsid w:val="00C61E02"/>
    <w:rsid w:val="00C61E60"/>
    <w:rsid w:val="00C621C8"/>
    <w:rsid w:val="00C63028"/>
    <w:rsid w:val="00C630B8"/>
    <w:rsid w:val="00C63205"/>
    <w:rsid w:val="00C63557"/>
    <w:rsid w:val="00C63ABE"/>
    <w:rsid w:val="00C64419"/>
    <w:rsid w:val="00C6494F"/>
    <w:rsid w:val="00C649F9"/>
    <w:rsid w:val="00C64C4A"/>
    <w:rsid w:val="00C65279"/>
    <w:rsid w:val="00C65858"/>
    <w:rsid w:val="00C65B49"/>
    <w:rsid w:val="00C65FBD"/>
    <w:rsid w:val="00C662F0"/>
    <w:rsid w:val="00C6653E"/>
    <w:rsid w:val="00C66BB0"/>
    <w:rsid w:val="00C66D5B"/>
    <w:rsid w:val="00C66DB4"/>
    <w:rsid w:val="00C66E39"/>
    <w:rsid w:val="00C67877"/>
    <w:rsid w:val="00C67C8D"/>
    <w:rsid w:val="00C67D09"/>
    <w:rsid w:val="00C67EB8"/>
    <w:rsid w:val="00C703DB"/>
    <w:rsid w:val="00C7042C"/>
    <w:rsid w:val="00C7093C"/>
    <w:rsid w:val="00C70969"/>
    <w:rsid w:val="00C70D5F"/>
    <w:rsid w:val="00C70F83"/>
    <w:rsid w:val="00C7116A"/>
    <w:rsid w:val="00C71D31"/>
    <w:rsid w:val="00C71F23"/>
    <w:rsid w:val="00C72164"/>
    <w:rsid w:val="00C72192"/>
    <w:rsid w:val="00C72413"/>
    <w:rsid w:val="00C7285C"/>
    <w:rsid w:val="00C729C7"/>
    <w:rsid w:val="00C73E38"/>
    <w:rsid w:val="00C74467"/>
    <w:rsid w:val="00C74607"/>
    <w:rsid w:val="00C748B5"/>
    <w:rsid w:val="00C7495B"/>
    <w:rsid w:val="00C74EC9"/>
    <w:rsid w:val="00C755BC"/>
    <w:rsid w:val="00C75D46"/>
    <w:rsid w:val="00C760EB"/>
    <w:rsid w:val="00C7642F"/>
    <w:rsid w:val="00C76448"/>
    <w:rsid w:val="00C76AC6"/>
    <w:rsid w:val="00C77D91"/>
    <w:rsid w:val="00C80868"/>
    <w:rsid w:val="00C81054"/>
    <w:rsid w:val="00C81761"/>
    <w:rsid w:val="00C820ED"/>
    <w:rsid w:val="00C8276D"/>
    <w:rsid w:val="00C82B44"/>
    <w:rsid w:val="00C82D0E"/>
    <w:rsid w:val="00C831FF"/>
    <w:rsid w:val="00C8336A"/>
    <w:rsid w:val="00C8387F"/>
    <w:rsid w:val="00C84E66"/>
    <w:rsid w:val="00C84EE1"/>
    <w:rsid w:val="00C84FBF"/>
    <w:rsid w:val="00C851FB"/>
    <w:rsid w:val="00C852A6"/>
    <w:rsid w:val="00C8574B"/>
    <w:rsid w:val="00C857E5"/>
    <w:rsid w:val="00C85E5B"/>
    <w:rsid w:val="00C85EBB"/>
    <w:rsid w:val="00C861C5"/>
    <w:rsid w:val="00C86A26"/>
    <w:rsid w:val="00C86B9A"/>
    <w:rsid w:val="00C87240"/>
    <w:rsid w:val="00C8735B"/>
    <w:rsid w:val="00C87397"/>
    <w:rsid w:val="00C875A9"/>
    <w:rsid w:val="00C87B86"/>
    <w:rsid w:val="00C87BA4"/>
    <w:rsid w:val="00C901E7"/>
    <w:rsid w:val="00C9039E"/>
    <w:rsid w:val="00C90974"/>
    <w:rsid w:val="00C90EEB"/>
    <w:rsid w:val="00C9111B"/>
    <w:rsid w:val="00C915A5"/>
    <w:rsid w:val="00C915FD"/>
    <w:rsid w:val="00C92B74"/>
    <w:rsid w:val="00C93186"/>
    <w:rsid w:val="00C931AD"/>
    <w:rsid w:val="00C93300"/>
    <w:rsid w:val="00C934F1"/>
    <w:rsid w:val="00C9382E"/>
    <w:rsid w:val="00C93915"/>
    <w:rsid w:val="00C93AD5"/>
    <w:rsid w:val="00C93B19"/>
    <w:rsid w:val="00C93D4C"/>
    <w:rsid w:val="00C94212"/>
    <w:rsid w:val="00C944CD"/>
    <w:rsid w:val="00C94AC8"/>
    <w:rsid w:val="00C94C8D"/>
    <w:rsid w:val="00C94DAA"/>
    <w:rsid w:val="00C951C3"/>
    <w:rsid w:val="00C9532E"/>
    <w:rsid w:val="00C95808"/>
    <w:rsid w:val="00C95E82"/>
    <w:rsid w:val="00C9641A"/>
    <w:rsid w:val="00C967A2"/>
    <w:rsid w:val="00C96C80"/>
    <w:rsid w:val="00C972E3"/>
    <w:rsid w:val="00CA06E9"/>
    <w:rsid w:val="00CA1045"/>
    <w:rsid w:val="00CA156F"/>
    <w:rsid w:val="00CA1AB8"/>
    <w:rsid w:val="00CA1D23"/>
    <w:rsid w:val="00CA23CF"/>
    <w:rsid w:val="00CA33C6"/>
    <w:rsid w:val="00CA3711"/>
    <w:rsid w:val="00CA37C2"/>
    <w:rsid w:val="00CA3B54"/>
    <w:rsid w:val="00CA3F4F"/>
    <w:rsid w:val="00CA4199"/>
    <w:rsid w:val="00CA4F46"/>
    <w:rsid w:val="00CA4FF4"/>
    <w:rsid w:val="00CA505B"/>
    <w:rsid w:val="00CA5585"/>
    <w:rsid w:val="00CA5ACB"/>
    <w:rsid w:val="00CA5B76"/>
    <w:rsid w:val="00CA5BFC"/>
    <w:rsid w:val="00CA5C64"/>
    <w:rsid w:val="00CA5CEC"/>
    <w:rsid w:val="00CA602D"/>
    <w:rsid w:val="00CA6A38"/>
    <w:rsid w:val="00CA6C4E"/>
    <w:rsid w:val="00CA778C"/>
    <w:rsid w:val="00CA7843"/>
    <w:rsid w:val="00CA7EDC"/>
    <w:rsid w:val="00CB003D"/>
    <w:rsid w:val="00CB0110"/>
    <w:rsid w:val="00CB06E8"/>
    <w:rsid w:val="00CB0A6A"/>
    <w:rsid w:val="00CB0ACF"/>
    <w:rsid w:val="00CB1076"/>
    <w:rsid w:val="00CB1BEF"/>
    <w:rsid w:val="00CB1E59"/>
    <w:rsid w:val="00CB21C4"/>
    <w:rsid w:val="00CB2247"/>
    <w:rsid w:val="00CB2D38"/>
    <w:rsid w:val="00CB3093"/>
    <w:rsid w:val="00CB3642"/>
    <w:rsid w:val="00CB3847"/>
    <w:rsid w:val="00CB3FFD"/>
    <w:rsid w:val="00CB40AF"/>
    <w:rsid w:val="00CB5415"/>
    <w:rsid w:val="00CB5657"/>
    <w:rsid w:val="00CB5FB4"/>
    <w:rsid w:val="00CB692D"/>
    <w:rsid w:val="00CB6CCA"/>
    <w:rsid w:val="00CB726D"/>
    <w:rsid w:val="00CB7524"/>
    <w:rsid w:val="00CB760D"/>
    <w:rsid w:val="00CC06BC"/>
    <w:rsid w:val="00CC0AAC"/>
    <w:rsid w:val="00CC0C96"/>
    <w:rsid w:val="00CC14C0"/>
    <w:rsid w:val="00CC1B31"/>
    <w:rsid w:val="00CC22B3"/>
    <w:rsid w:val="00CC3243"/>
    <w:rsid w:val="00CC3BE6"/>
    <w:rsid w:val="00CC3D31"/>
    <w:rsid w:val="00CC4159"/>
    <w:rsid w:val="00CC49E4"/>
    <w:rsid w:val="00CC4F70"/>
    <w:rsid w:val="00CC57AA"/>
    <w:rsid w:val="00CC57D4"/>
    <w:rsid w:val="00CC5A7D"/>
    <w:rsid w:val="00CC5B71"/>
    <w:rsid w:val="00CC5CED"/>
    <w:rsid w:val="00CC5E89"/>
    <w:rsid w:val="00CC6493"/>
    <w:rsid w:val="00CC65BB"/>
    <w:rsid w:val="00CC66D4"/>
    <w:rsid w:val="00CC677D"/>
    <w:rsid w:val="00CC6BD6"/>
    <w:rsid w:val="00CC6DFB"/>
    <w:rsid w:val="00CC71C1"/>
    <w:rsid w:val="00CC7ABD"/>
    <w:rsid w:val="00CD02D6"/>
    <w:rsid w:val="00CD0B60"/>
    <w:rsid w:val="00CD0D16"/>
    <w:rsid w:val="00CD18E9"/>
    <w:rsid w:val="00CD201F"/>
    <w:rsid w:val="00CD2262"/>
    <w:rsid w:val="00CD2345"/>
    <w:rsid w:val="00CD2872"/>
    <w:rsid w:val="00CD2ACC"/>
    <w:rsid w:val="00CD2C0A"/>
    <w:rsid w:val="00CD2D03"/>
    <w:rsid w:val="00CD304C"/>
    <w:rsid w:val="00CD30AE"/>
    <w:rsid w:val="00CD32A7"/>
    <w:rsid w:val="00CD3C5B"/>
    <w:rsid w:val="00CD4120"/>
    <w:rsid w:val="00CD466F"/>
    <w:rsid w:val="00CD5348"/>
    <w:rsid w:val="00CD55B7"/>
    <w:rsid w:val="00CD58E4"/>
    <w:rsid w:val="00CD58E5"/>
    <w:rsid w:val="00CD5C4C"/>
    <w:rsid w:val="00CD5E9B"/>
    <w:rsid w:val="00CD663F"/>
    <w:rsid w:val="00CD6888"/>
    <w:rsid w:val="00CD73C6"/>
    <w:rsid w:val="00CD791C"/>
    <w:rsid w:val="00CD7C26"/>
    <w:rsid w:val="00CE09FC"/>
    <w:rsid w:val="00CE11CB"/>
    <w:rsid w:val="00CE13E9"/>
    <w:rsid w:val="00CE16FF"/>
    <w:rsid w:val="00CE1976"/>
    <w:rsid w:val="00CE1AE3"/>
    <w:rsid w:val="00CE1BA8"/>
    <w:rsid w:val="00CE1C6E"/>
    <w:rsid w:val="00CE1EE0"/>
    <w:rsid w:val="00CE246C"/>
    <w:rsid w:val="00CE2D52"/>
    <w:rsid w:val="00CE3677"/>
    <w:rsid w:val="00CE3B01"/>
    <w:rsid w:val="00CE40FD"/>
    <w:rsid w:val="00CE451F"/>
    <w:rsid w:val="00CE453E"/>
    <w:rsid w:val="00CE495A"/>
    <w:rsid w:val="00CE52B4"/>
    <w:rsid w:val="00CE549D"/>
    <w:rsid w:val="00CE5566"/>
    <w:rsid w:val="00CE5727"/>
    <w:rsid w:val="00CE5971"/>
    <w:rsid w:val="00CE5A37"/>
    <w:rsid w:val="00CE5BA7"/>
    <w:rsid w:val="00CE5E3B"/>
    <w:rsid w:val="00CE5EA7"/>
    <w:rsid w:val="00CE5EBD"/>
    <w:rsid w:val="00CE639E"/>
    <w:rsid w:val="00CE64BF"/>
    <w:rsid w:val="00CE68C4"/>
    <w:rsid w:val="00CE6E7E"/>
    <w:rsid w:val="00CE7056"/>
    <w:rsid w:val="00CE739F"/>
    <w:rsid w:val="00CE7447"/>
    <w:rsid w:val="00CE776F"/>
    <w:rsid w:val="00CF0308"/>
    <w:rsid w:val="00CF04CB"/>
    <w:rsid w:val="00CF06E4"/>
    <w:rsid w:val="00CF0735"/>
    <w:rsid w:val="00CF0771"/>
    <w:rsid w:val="00CF11DF"/>
    <w:rsid w:val="00CF16DD"/>
    <w:rsid w:val="00CF1E56"/>
    <w:rsid w:val="00CF214A"/>
    <w:rsid w:val="00CF256B"/>
    <w:rsid w:val="00CF2935"/>
    <w:rsid w:val="00CF2D7C"/>
    <w:rsid w:val="00CF4795"/>
    <w:rsid w:val="00CF47FD"/>
    <w:rsid w:val="00CF480A"/>
    <w:rsid w:val="00CF49B6"/>
    <w:rsid w:val="00CF4B7F"/>
    <w:rsid w:val="00CF5D9F"/>
    <w:rsid w:val="00CF5ED6"/>
    <w:rsid w:val="00CF61A0"/>
    <w:rsid w:val="00CF6963"/>
    <w:rsid w:val="00CF6C13"/>
    <w:rsid w:val="00CF6FFC"/>
    <w:rsid w:val="00CF72B5"/>
    <w:rsid w:val="00CF7BE7"/>
    <w:rsid w:val="00CF7DA6"/>
    <w:rsid w:val="00CF7E29"/>
    <w:rsid w:val="00D00749"/>
    <w:rsid w:val="00D00AF6"/>
    <w:rsid w:val="00D00C43"/>
    <w:rsid w:val="00D00DDE"/>
    <w:rsid w:val="00D0132F"/>
    <w:rsid w:val="00D01522"/>
    <w:rsid w:val="00D0182C"/>
    <w:rsid w:val="00D01FB9"/>
    <w:rsid w:val="00D0211A"/>
    <w:rsid w:val="00D029EE"/>
    <w:rsid w:val="00D034A8"/>
    <w:rsid w:val="00D04800"/>
    <w:rsid w:val="00D04846"/>
    <w:rsid w:val="00D04E89"/>
    <w:rsid w:val="00D053AF"/>
    <w:rsid w:val="00D05819"/>
    <w:rsid w:val="00D05F99"/>
    <w:rsid w:val="00D061A0"/>
    <w:rsid w:val="00D062AF"/>
    <w:rsid w:val="00D06890"/>
    <w:rsid w:val="00D06B93"/>
    <w:rsid w:val="00D06E38"/>
    <w:rsid w:val="00D07242"/>
    <w:rsid w:val="00D0729A"/>
    <w:rsid w:val="00D07382"/>
    <w:rsid w:val="00D073AD"/>
    <w:rsid w:val="00D073D7"/>
    <w:rsid w:val="00D07C96"/>
    <w:rsid w:val="00D07EA0"/>
    <w:rsid w:val="00D07FB3"/>
    <w:rsid w:val="00D10737"/>
    <w:rsid w:val="00D10ACD"/>
    <w:rsid w:val="00D10B9F"/>
    <w:rsid w:val="00D111A0"/>
    <w:rsid w:val="00D11492"/>
    <w:rsid w:val="00D11A02"/>
    <w:rsid w:val="00D122D0"/>
    <w:rsid w:val="00D123CD"/>
    <w:rsid w:val="00D12691"/>
    <w:rsid w:val="00D13420"/>
    <w:rsid w:val="00D13E39"/>
    <w:rsid w:val="00D13E98"/>
    <w:rsid w:val="00D14053"/>
    <w:rsid w:val="00D1416E"/>
    <w:rsid w:val="00D1502D"/>
    <w:rsid w:val="00D15707"/>
    <w:rsid w:val="00D15CB2"/>
    <w:rsid w:val="00D15DA5"/>
    <w:rsid w:val="00D16116"/>
    <w:rsid w:val="00D17122"/>
    <w:rsid w:val="00D17248"/>
    <w:rsid w:val="00D17A23"/>
    <w:rsid w:val="00D17AB0"/>
    <w:rsid w:val="00D17B7C"/>
    <w:rsid w:val="00D20726"/>
    <w:rsid w:val="00D207F4"/>
    <w:rsid w:val="00D20BB2"/>
    <w:rsid w:val="00D21070"/>
    <w:rsid w:val="00D210DF"/>
    <w:rsid w:val="00D2110D"/>
    <w:rsid w:val="00D21B54"/>
    <w:rsid w:val="00D22232"/>
    <w:rsid w:val="00D2259B"/>
    <w:rsid w:val="00D22627"/>
    <w:rsid w:val="00D228D9"/>
    <w:rsid w:val="00D22970"/>
    <w:rsid w:val="00D229E4"/>
    <w:rsid w:val="00D22A49"/>
    <w:rsid w:val="00D22B7A"/>
    <w:rsid w:val="00D2303E"/>
    <w:rsid w:val="00D23485"/>
    <w:rsid w:val="00D236DF"/>
    <w:rsid w:val="00D23B58"/>
    <w:rsid w:val="00D23F0F"/>
    <w:rsid w:val="00D24237"/>
    <w:rsid w:val="00D242AA"/>
    <w:rsid w:val="00D243D4"/>
    <w:rsid w:val="00D245BA"/>
    <w:rsid w:val="00D246B4"/>
    <w:rsid w:val="00D24B58"/>
    <w:rsid w:val="00D2553A"/>
    <w:rsid w:val="00D262C0"/>
    <w:rsid w:val="00D2642D"/>
    <w:rsid w:val="00D268DF"/>
    <w:rsid w:val="00D26AF6"/>
    <w:rsid w:val="00D26EED"/>
    <w:rsid w:val="00D2748F"/>
    <w:rsid w:val="00D2756C"/>
    <w:rsid w:val="00D27575"/>
    <w:rsid w:val="00D27661"/>
    <w:rsid w:val="00D305EF"/>
    <w:rsid w:val="00D30752"/>
    <w:rsid w:val="00D307C2"/>
    <w:rsid w:val="00D31260"/>
    <w:rsid w:val="00D3180E"/>
    <w:rsid w:val="00D318CC"/>
    <w:rsid w:val="00D321FC"/>
    <w:rsid w:val="00D32569"/>
    <w:rsid w:val="00D32802"/>
    <w:rsid w:val="00D32C10"/>
    <w:rsid w:val="00D32E7B"/>
    <w:rsid w:val="00D33826"/>
    <w:rsid w:val="00D33BF1"/>
    <w:rsid w:val="00D33C0C"/>
    <w:rsid w:val="00D33D15"/>
    <w:rsid w:val="00D33F95"/>
    <w:rsid w:val="00D33FF6"/>
    <w:rsid w:val="00D3439F"/>
    <w:rsid w:val="00D34B3C"/>
    <w:rsid w:val="00D34F0D"/>
    <w:rsid w:val="00D35242"/>
    <w:rsid w:val="00D354DF"/>
    <w:rsid w:val="00D355C0"/>
    <w:rsid w:val="00D358F7"/>
    <w:rsid w:val="00D35A3F"/>
    <w:rsid w:val="00D35A8A"/>
    <w:rsid w:val="00D35E90"/>
    <w:rsid w:val="00D3612D"/>
    <w:rsid w:val="00D36A40"/>
    <w:rsid w:val="00D36BBA"/>
    <w:rsid w:val="00D37167"/>
    <w:rsid w:val="00D371D5"/>
    <w:rsid w:val="00D37429"/>
    <w:rsid w:val="00D3746E"/>
    <w:rsid w:val="00D3750A"/>
    <w:rsid w:val="00D378B0"/>
    <w:rsid w:val="00D378C4"/>
    <w:rsid w:val="00D40517"/>
    <w:rsid w:val="00D4059E"/>
    <w:rsid w:val="00D40B91"/>
    <w:rsid w:val="00D40F4C"/>
    <w:rsid w:val="00D412AE"/>
    <w:rsid w:val="00D41AFD"/>
    <w:rsid w:val="00D41FFE"/>
    <w:rsid w:val="00D423FA"/>
    <w:rsid w:val="00D4266E"/>
    <w:rsid w:val="00D429D2"/>
    <w:rsid w:val="00D4321D"/>
    <w:rsid w:val="00D43769"/>
    <w:rsid w:val="00D4456A"/>
    <w:rsid w:val="00D44A43"/>
    <w:rsid w:val="00D44D9E"/>
    <w:rsid w:val="00D45563"/>
    <w:rsid w:val="00D460C0"/>
    <w:rsid w:val="00D466F7"/>
    <w:rsid w:val="00D46749"/>
    <w:rsid w:val="00D469A4"/>
    <w:rsid w:val="00D47B44"/>
    <w:rsid w:val="00D47BE0"/>
    <w:rsid w:val="00D50188"/>
    <w:rsid w:val="00D5045D"/>
    <w:rsid w:val="00D504A8"/>
    <w:rsid w:val="00D50F01"/>
    <w:rsid w:val="00D5121B"/>
    <w:rsid w:val="00D51232"/>
    <w:rsid w:val="00D513B4"/>
    <w:rsid w:val="00D51A41"/>
    <w:rsid w:val="00D51BDC"/>
    <w:rsid w:val="00D51ECF"/>
    <w:rsid w:val="00D52A8F"/>
    <w:rsid w:val="00D52FFC"/>
    <w:rsid w:val="00D5370E"/>
    <w:rsid w:val="00D54187"/>
    <w:rsid w:val="00D545FE"/>
    <w:rsid w:val="00D5465A"/>
    <w:rsid w:val="00D548F7"/>
    <w:rsid w:val="00D55155"/>
    <w:rsid w:val="00D567C3"/>
    <w:rsid w:val="00D568E3"/>
    <w:rsid w:val="00D570DE"/>
    <w:rsid w:val="00D57208"/>
    <w:rsid w:val="00D601EE"/>
    <w:rsid w:val="00D60505"/>
    <w:rsid w:val="00D607CD"/>
    <w:rsid w:val="00D60C96"/>
    <w:rsid w:val="00D619DC"/>
    <w:rsid w:val="00D61F31"/>
    <w:rsid w:val="00D626BA"/>
    <w:rsid w:val="00D63159"/>
    <w:rsid w:val="00D634FD"/>
    <w:rsid w:val="00D6359B"/>
    <w:rsid w:val="00D637D0"/>
    <w:rsid w:val="00D639E5"/>
    <w:rsid w:val="00D63AA9"/>
    <w:rsid w:val="00D63C9A"/>
    <w:rsid w:val="00D64006"/>
    <w:rsid w:val="00D647AD"/>
    <w:rsid w:val="00D649E5"/>
    <w:rsid w:val="00D651FF"/>
    <w:rsid w:val="00D65257"/>
    <w:rsid w:val="00D65EE8"/>
    <w:rsid w:val="00D65F4C"/>
    <w:rsid w:val="00D65F62"/>
    <w:rsid w:val="00D66105"/>
    <w:rsid w:val="00D66518"/>
    <w:rsid w:val="00D66635"/>
    <w:rsid w:val="00D66B98"/>
    <w:rsid w:val="00D66D72"/>
    <w:rsid w:val="00D66F03"/>
    <w:rsid w:val="00D6765C"/>
    <w:rsid w:val="00D678DE"/>
    <w:rsid w:val="00D67A42"/>
    <w:rsid w:val="00D70631"/>
    <w:rsid w:val="00D70764"/>
    <w:rsid w:val="00D70C1D"/>
    <w:rsid w:val="00D7100F"/>
    <w:rsid w:val="00D715EA"/>
    <w:rsid w:val="00D715F2"/>
    <w:rsid w:val="00D7193D"/>
    <w:rsid w:val="00D72715"/>
    <w:rsid w:val="00D7275C"/>
    <w:rsid w:val="00D728D6"/>
    <w:rsid w:val="00D72BCD"/>
    <w:rsid w:val="00D72C62"/>
    <w:rsid w:val="00D72F7D"/>
    <w:rsid w:val="00D73840"/>
    <w:rsid w:val="00D7387B"/>
    <w:rsid w:val="00D73FB3"/>
    <w:rsid w:val="00D7451F"/>
    <w:rsid w:val="00D7461E"/>
    <w:rsid w:val="00D747CA"/>
    <w:rsid w:val="00D750CE"/>
    <w:rsid w:val="00D75147"/>
    <w:rsid w:val="00D75BA1"/>
    <w:rsid w:val="00D75BB7"/>
    <w:rsid w:val="00D75C6F"/>
    <w:rsid w:val="00D75DDC"/>
    <w:rsid w:val="00D7622C"/>
    <w:rsid w:val="00D76302"/>
    <w:rsid w:val="00D763D1"/>
    <w:rsid w:val="00D76B48"/>
    <w:rsid w:val="00D76F38"/>
    <w:rsid w:val="00D772FE"/>
    <w:rsid w:val="00D773BE"/>
    <w:rsid w:val="00D775B6"/>
    <w:rsid w:val="00D77B42"/>
    <w:rsid w:val="00D77C7D"/>
    <w:rsid w:val="00D80566"/>
    <w:rsid w:val="00D81181"/>
    <w:rsid w:val="00D81DB1"/>
    <w:rsid w:val="00D8226F"/>
    <w:rsid w:val="00D823DF"/>
    <w:rsid w:val="00D823FB"/>
    <w:rsid w:val="00D8278A"/>
    <w:rsid w:val="00D83625"/>
    <w:rsid w:val="00D8375B"/>
    <w:rsid w:val="00D83F95"/>
    <w:rsid w:val="00D8493D"/>
    <w:rsid w:val="00D8606B"/>
    <w:rsid w:val="00D860B9"/>
    <w:rsid w:val="00D86692"/>
    <w:rsid w:val="00D86D34"/>
    <w:rsid w:val="00D876D8"/>
    <w:rsid w:val="00D87FD3"/>
    <w:rsid w:val="00D90152"/>
    <w:rsid w:val="00D90323"/>
    <w:rsid w:val="00D9032D"/>
    <w:rsid w:val="00D90700"/>
    <w:rsid w:val="00D9075A"/>
    <w:rsid w:val="00D90CF3"/>
    <w:rsid w:val="00D90EF9"/>
    <w:rsid w:val="00D917DC"/>
    <w:rsid w:val="00D91D0C"/>
    <w:rsid w:val="00D92420"/>
    <w:rsid w:val="00D92BFC"/>
    <w:rsid w:val="00D933E7"/>
    <w:rsid w:val="00D93ECE"/>
    <w:rsid w:val="00D94058"/>
    <w:rsid w:val="00D94585"/>
    <w:rsid w:val="00D94808"/>
    <w:rsid w:val="00D94C6A"/>
    <w:rsid w:val="00D94FBB"/>
    <w:rsid w:val="00D9517D"/>
    <w:rsid w:val="00D951A3"/>
    <w:rsid w:val="00D95204"/>
    <w:rsid w:val="00D954AA"/>
    <w:rsid w:val="00D9564B"/>
    <w:rsid w:val="00D957B3"/>
    <w:rsid w:val="00D957F0"/>
    <w:rsid w:val="00D95B02"/>
    <w:rsid w:val="00D95BD6"/>
    <w:rsid w:val="00D95D21"/>
    <w:rsid w:val="00D95F6F"/>
    <w:rsid w:val="00D96365"/>
    <w:rsid w:val="00D96998"/>
    <w:rsid w:val="00D969F1"/>
    <w:rsid w:val="00D96B0F"/>
    <w:rsid w:val="00D96EFF"/>
    <w:rsid w:val="00D96F71"/>
    <w:rsid w:val="00D97233"/>
    <w:rsid w:val="00D97268"/>
    <w:rsid w:val="00D9755E"/>
    <w:rsid w:val="00D97618"/>
    <w:rsid w:val="00D9796A"/>
    <w:rsid w:val="00D97AB0"/>
    <w:rsid w:val="00D97EAE"/>
    <w:rsid w:val="00DA0321"/>
    <w:rsid w:val="00DA0519"/>
    <w:rsid w:val="00DA0529"/>
    <w:rsid w:val="00DA05FF"/>
    <w:rsid w:val="00DA0B35"/>
    <w:rsid w:val="00DA0C59"/>
    <w:rsid w:val="00DA1D32"/>
    <w:rsid w:val="00DA1EBB"/>
    <w:rsid w:val="00DA1FC2"/>
    <w:rsid w:val="00DA206C"/>
    <w:rsid w:val="00DA2197"/>
    <w:rsid w:val="00DA26A3"/>
    <w:rsid w:val="00DA27E7"/>
    <w:rsid w:val="00DA291D"/>
    <w:rsid w:val="00DA2950"/>
    <w:rsid w:val="00DA2BBF"/>
    <w:rsid w:val="00DA38B0"/>
    <w:rsid w:val="00DA3AF6"/>
    <w:rsid w:val="00DA3B7E"/>
    <w:rsid w:val="00DA419F"/>
    <w:rsid w:val="00DA4DF9"/>
    <w:rsid w:val="00DA4F58"/>
    <w:rsid w:val="00DA4FAF"/>
    <w:rsid w:val="00DA505E"/>
    <w:rsid w:val="00DA5C12"/>
    <w:rsid w:val="00DA5DDE"/>
    <w:rsid w:val="00DA6014"/>
    <w:rsid w:val="00DA6352"/>
    <w:rsid w:val="00DA641D"/>
    <w:rsid w:val="00DA64B7"/>
    <w:rsid w:val="00DA690C"/>
    <w:rsid w:val="00DA7283"/>
    <w:rsid w:val="00DA74D0"/>
    <w:rsid w:val="00DA7F93"/>
    <w:rsid w:val="00DB003A"/>
    <w:rsid w:val="00DB0232"/>
    <w:rsid w:val="00DB030A"/>
    <w:rsid w:val="00DB0334"/>
    <w:rsid w:val="00DB0F10"/>
    <w:rsid w:val="00DB1161"/>
    <w:rsid w:val="00DB16C4"/>
    <w:rsid w:val="00DB1760"/>
    <w:rsid w:val="00DB1E5B"/>
    <w:rsid w:val="00DB25A4"/>
    <w:rsid w:val="00DB327E"/>
    <w:rsid w:val="00DB3CEC"/>
    <w:rsid w:val="00DB3FB0"/>
    <w:rsid w:val="00DB4174"/>
    <w:rsid w:val="00DB45DA"/>
    <w:rsid w:val="00DB46D5"/>
    <w:rsid w:val="00DB4B7B"/>
    <w:rsid w:val="00DB55C6"/>
    <w:rsid w:val="00DB57A0"/>
    <w:rsid w:val="00DB5DEC"/>
    <w:rsid w:val="00DB5F48"/>
    <w:rsid w:val="00DB5F4A"/>
    <w:rsid w:val="00DB663B"/>
    <w:rsid w:val="00DB66D3"/>
    <w:rsid w:val="00DB686C"/>
    <w:rsid w:val="00DB6930"/>
    <w:rsid w:val="00DB6988"/>
    <w:rsid w:val="00DB7404"/>
    <w:rsid w:val="00DB75D4"/>
    <w:rsid w:val="00DB78C7"/>
    <w:rsid w:val="00DB79D4"/>
    <w:rsid w:val="00DB7D50"/>
    <w:rsid w:val="00DB7FC6"/>
    <w:rsid w:val="00DC0343"/>
    <w:rsid w:val="00DC03A0"/>
    <w:rsid w:val="00DC0682"/>
    <w:rsid w:val="00DC0F77"/>
    <w:rsid w:val="00DC1572"/>
    <w:rsid w:val="00DC17F5"/>
    <w:rsid w:val="00DC1A2B"/>
    <w:rsid w:val="00DC1F19"/>
    <w:rsid w:val="00DC2C21"/>
    <w:rsid w:val="00DC30AF"/>
    <w:rsid w:val="00DC3773"/>
    <w:rsid w:val="00DC3CDC"/>
    <w:rsid w:val="00DC3EA4"/>
    <w:rsid w:val="00DC4059"/>
    <w:rsid w:val="00DC422A"/>
    <w:rsid w:val="00DC4B34"/>
    <w:rsid w:val="00DC4D7F"/>
    <w:rsid w:val="00DC53F9"/>
    <w:rsid w:val="00DC6D00"/>
    <w:rsid w:val="00DC6D97"/>
    <w:rsid w:val="00DC703B"/>
    <w:rsid w:val="00DC71D3"/>
    <w:rsid w:val="00DC7264"/>
    <w:rsid w:val="00DD01A7"/>
    <w:rsid w:val="00DD071F"/>
    <w:rsid w:val="00DD08C5"/>
    <w:rsid w:val="00DD0C1F"/>
    <w:rsid w:val="00DD1199"/>
    <w:rsid w:val="00DD1E04"/>
    <w:rsid w:val="00DD1F8B"/>
    <w:rsid w:val="00DD275A"/>
    <w:rsid w:val="00DD28A9"/>
    <w:rsid w:val="00DD2A16"/>
    <w:rsid w:val="00DD387E"/>
    <w:rsid w:val="00DD3A76"/>
    <w:rsid w:val="00DD3BF1"/>
    <w:rsid w:val="00DD414C"/>
    <w:rsid w:val="00DD4AFF"/>
    <w:rsid w:val="00DD4E2E"/>
    <w:rsid w:val="00DD5378"/>
    <w:rsid w:val="00DD5463"/>
    <w:rsid w:val="00DD55DC"/>
    <w:rsid w:val="00DD5F44"/>
    <w:rsid w:val="00DD60B2"/>
    <w:rsid w:val="00DD60DE"/>
    <w:rsid w:val="00DD62AA"/>
    <w:rsid w:val="00DD6621"/>
    <w:rsid w:val="00DD6AA9"/>
    <w:rsid w:val="00DD6CF9"/>
    <w:rsid w:val="00DD7175"/>
    <w:rsid w:val="00DD752E"/>
    <w:rsid w:val="00DD7EEE"/>
    <w:rsid w:val="00DE018C"/>
    <w:rsid w:val="00DE089B"/>
    <w:rsid w:val="00DE0A21"/>
    <w:rsid w:val="00DE1051"/>
    <w:rsid w:val="00DE13E2"/>
    <w:rsid w:val="00DE16F9"/>
    <w:rsid w:val="00DE1858"/>
    <w:rsid w:val="00DE1C36"/>
    <w:rsid w:val="00DE1EBB"/>
    <w:rsid w:val="00DE1FA9"/>
    <w:rsid w:val="00DE20E0"/>
    <w:rsid w:val="00DE29FE"/>
    <w:rsid w:val="00DE4022"/>
    <w:rsid w:val="00DE4224"/>
    <w:rsid w:val="00DE426E"/>
    <w:rsid w:val="00DE44C7"/>
    <w:rsid w:val="00DE4540"/>
    <w:rsid w:val="00DE4945"/>
    <w:rsid w:val="00DE4D00"/>
    <w:rsid w:val="00DE5325"/>
    <w:rsid w:val="00DE58B1"/>
    <w:rsid w:val="00DE593F"/>
    <w:rsid w:val="00DE6187"/>
    <w:rsid w:val="00DE621A"/>
    <w:rsid w:val="00DE64C8"/>
    <w:rsid w:val="00DE685A"/>
    <w:rsid w:val="00DE6B37"/>
    <w:rsid w:val="00DE7108"/>
    <w:rsid w:val="00DE7422"/>
    <w:rsid w:val="00DE7423"/>
    <w:rsid w:val="00DE75AA"/>
    <w:rsid w:val="00DE79A7"/>
    <w:rsid w:val="00DE7E0B"/>
    <w:rsid w:val="00DE7E49"/>
    <w:rsid w:val="00DF0315"/>
    <w:rsid w:val="00DF05FB"/>
    <w:rsid w:val="00DF0677"/>
    <w:rsid w:val="00DF1075"/>
    <w:rsid w:val="00DF181A"/>
    <w:rsid w:val="00DF1CBA"/>
    <w:rsid w:val="00DF1CCD"/>
    <w:rsid w:val="00DF1F66"/>
    <w:rsid w:val="00DF20AB"/>
    <w:rsid w:val="00DF2B9A"/>
    <w:rsid w:val="00DF2CE7"/>
    <w:rsid w:val="00DF307A"/>
    <w:rsid w:val="00DF3943"/>
    <w:rsid w:val="00DF478C"/>
    <w:rsid w:val="00DF4AB0"/>
    <w:rsid w:val="00DF5101"/>
    <w:rsid w:val="00DF52A0"/>
    <w:rsid w:val="00DF547F"/>
    <w:rsid w:val="00DF6649"/>
    <w:rsid w:val="00DF6A81"/>
    <w:rsid w:val="00DF73FB"/>
    <w:rsid w:val="00DF75F6"/>
    <w:rsid w:val="00DF791E"/>
    <w:rsid w:val="00DF7E66"/>
    <w:rsid w:val="00DF7F5A"/>
    <w:rsid w:val="00E0053E"/>
    <w:rsid w:val="00E006F8"/>
    <w:rsid w:val="00E00B0D"/>
    <w:rsid w:val="00E00B91"/>
    <w:rsid w:val="00E00D0F"/>
    <w:rsid w:val="00E00FD4"/>
    <w:rsid w:val="00E01680"/>
    <w:rsid w:val="00E016B1"/>
    <w:rsid w:val="00E02103"/>
    <w:rsid w:val="00E022B5"/>
    <w:rsid w:val="00E02A9D"/>
    <w:rsid w:val="00E02E49"/>
    <w:rsid w:val="00E03376"/>
    <w:rsid w:val="00E03820"/>
    <w:rsid w:val="00E039CE"/>
    <w:rsid w:val="00E03F42"/>
    <w:rsid w:val="00E04557"/>
    <w:rsid w:val="00E04B89"/>
    <w:rsid w:val="00E04E44"/>
    <w:rsid w:val="00E0596F"/>
    <w:rsid w:val="00E061B3"/>
    <w:rsid w:val="00E06762"/>
    <w:rsid w:val="00E06C54"/>
    <w:rsid w:val="00E0713B"/>
    <w:rsid w:val="00E07C05"/>
    <w:rsid w:val="00E07FC8"/>
    <w:rsid w:val="00E104A0"/>
    <w:rsid w:val="00E10E19"/>
    <w:rsid w:val="00E11189"/>
    <w:rsid w:val="00E11B5E"/>
    <w:rsid w:val="00E122CE"/>
    <w:rsid w:val="00E12EAD"/>
    <w:rsid w:val="00E12F70"/>
    <w:rsid w:val="00E130DD"/>
    <w:rsid w:val="00E13110"/>
    <w:rsid w:val="00E13542"/>
    <w:rsid w:val="00E14585"/>
    <w:rsid w:val="00E14A8A"/>
    <w:rsid w:val="00E14F97"/>
    <w:rsid w:val="00E1534F"/>
    <w:rsid w:val="00E15668"/>
    <w:rsid w:val="00E1593B"/>
    <w:rsid w:val="00E15ABE"/>
    <w:rsid w:val="00E162C7"/>
    <w:rsid w:val="00E164B3"/>
    <w:rsid w:val="00E16572"/>
    <w:rsid w:val="00E16706"/>
    <w:rsid w:val="00E16859"/>
    <w:rsid w:val="00E16B8E"/>
    <w:rsid w:val="00E170B6"/>
    <w:rsid w:val="00E171ED"/>
    <w:rsid w:val="00E17796"/>
    <w:rsid w:val="00E177B4"/>
    <w:rsid w:val="00E178BD"/>
    <w:rsid w:val="00E20403"/>
    <w:rsid w:val="00E2050C"/>
    <w:rsid w:val="00E20744"/>
    <w:rsid w:val="00E21F44"/>
    <w:rsid w:val="00E22249"/>
    <w:rsid w:val="00E2226B"/>
    <w:rsid w:val="00E22FCC"/>
    <w:rsid w:val="00E2352C"/>
    <w:rsid w:val="00E23C3A"/>
    <w:rsid w:val="00E23E3E"/>
    <w:rsid w:val="00E23FF2"/>
    <w:rsid w:val="00E24942"/>
    <w:rsid w:val="00E24BB5"/>
    <w:rsid w:val="00E24EB6"/>
    <w:rsid w:val="00E25EFF"/>
    <w:rsid w:val="00E265F1"/>
    <w:rsid w:val="00E26FA6"/>
    <w:rsid w:val="00E275B5"/>
    <w:rsid w:val="00E275CA"/>
    <w:rsid w:val="00E276EB"/>
    <w:rsid w:val="00E278F8"/>
    <w:rsid w:val="00E27C0C"/>
    <w:rsid w:val="00E27E33"/>
    <w:rsid w:val="00E30C87"/>
    <w:rsid w:val="00E30D33"/>
    <w:rsid w:val="00E31855"/>
    <w:rsid w:val="00E31DE2"/>
    <w:rsid w:val="00E32372"/>
    <w:rsid w:val="00E327FC"/>
    <w:rsid w:val="00E32B1F"/>
    <w:rsid w:val="00E32E2D"/>
    <w:rsid w:val="00E33510"/>
    <w:rsid w:val="00E339BD"/>
    <w:rsid w:val="00E33E8E"/>
    <w:rsid w:val="00E34598"/>
    <w:rsid w:val="00E35370"/>
    <w:rsid w:val="00E35971"/>
    <w:rsid w:val="00E35C26"/>
    <w:rsid w:val="00E35E47"/>
    <w:rsid w:val="00E36141"/>
    <w:rsid w:val="00E36391"/>
    <w:rsid w:val="00E363F8"/>
    <w:rsid w:val="00E3640F"/>
    <w:rsid w:val="00E364EA"/>
    <w:rsid w:val="00E36803"/>
    <w:rsid w:val="00E36B5F"/>
    <w:rsid w:val="00E36C5A"/>
    <w:rsid w:val="00E36D4F"/>
    <w:rsid w:val="00E36DDB"/>
    <w:rsid w:val="00E373A7"/>
    <w:rsid w:val="00E37CC0"/>
    <w:rsid w:val="00E37D61"/>
    <w:rsid w:val="00E40AE5"/>
    <w:rsid w:val="00E41298"/>
    <w:rsid w:val="00E41887"/>
    <w:rsid w:val="00E41DD7"/>
    <w:rsid w:val="00E41E5D"/>
    <w:rsid w:val="00E41EE6"/>
    <w:rsid w:val="00E427E5"/>
    <w:rsid w:val="00E42916"/>
    <w:rsid w:val="00E42C7C"/>
    <w:rsid w:val="00E42E71"/>
    <w:rsid w:val="00E431D2"/>
    <w:rsid w:val="00E4361C"/>
    <w:rsid w:val="00E43FD8"/>
    <w:rsid w:val="00E44302"/>
    <w:rsid w:val="00E444DE"/>
    <w:rsid w:val="00E4498E"/>
    <w:rsid w:val="00E44A0E"/>
    <w:rsid w:val="00E4503E"/>
    <w:rsid w:val="00E456A7"/>
    <w:rsid w:val="00E459BB"/>
    <w:rsid w:val="00E45F3F"/>
    <w:rsid w:val="00E460E0"/>
    <w:rsid w:val="00E462C6"/>
    <w:rsid w:val="00E464F2"/>
    <w:rsid w:val="00E46B5F"/>
    <w:rsid w:val="00E46CB9"/>
    <w:rsid w:val="00E470C8"/>
    <w:rsid w:val="00E47717"/>
    <w:rsid w:val="00E47DD6"/>
    <w:rsid w:val="00E5015F"/>
    <w:rsid w:val="00E507A3"/>
    <w:rsid w:val="00E509B2"/>
    <w:rsid w:val="00E5111C"/>
    <w:rsid w:val="00E51161"/>
    <w:rsid w:val="00E51681"/>
    <w:rsid w:val="00E51709"/>
    <w:rsid w:val="00E51C75"/>
    <w:rsid w:val="00E51DC7"/>
    <w:rsid w:val="00E51DE7"/>
    <w:rsid w:val="00E52413"/>
    <w:rsid w:val="00E52873"/>
    <w:rsid w:val="00E52C9B"/>
    <w:rsid w:val="00E53861"/>
    <w:rsid w:val="00E53F0A"/>
    <w:rsid w:val="00E54302"/>
    <w:rsid w:val="00E544A7"/>
    <w:rsid w:val="00E5471B"/>
    <w:rsid w:val="00E54DDF"/>
    <w:rsid w:val="00E54EC0"/>
    <w:rsid w:val="00E54F40"/>
    <w:rsid w:val="00E5548B"/>
    <w:rsid w:val="00E55650"/>
    <w:rsid w:val="00E5584F"/>
    <w:rsid w:val="00E559F5"/>
    <w:rsid w:val="00E55C46"/>
    <w:rsid w:val="00E55CA7"/>
    <w:rsid w:val="00E55D27"/>
    <w:rsid w:val="00E55DB3"/>
    <w:rsid w:val="00E562C9"/>
    <w:rsid w:val="00E564CD"/>
    <w:rsid w:val="00E565AA"/>
    <w:rsid w:val="00E573B0"/>
    <w:rsid w:val="00E57838"/>
    <w:rsid w:val="00E57A77"/>
    <w:rsid w:val="00E57E8D"/>
    <w:rsid w:val="00E6069D"/>
    <w:rsid w:val="00E61188"/>
    <w:rsid w:val="00E612FB"/>
    <w:rsid w:val="00E61A70"/>
    <w:rsid w:val="00E61E26"/>
    <w:rsid w:val="00E6220F"/>
    <w:rsid w:val="00E629D3"/>
    <w:rsid w:val="00E62D48"/>
    <w:rsid w:val="00E62E0B"/>
    <w:rsid w:val="00E635AB"/>
    <w:rsid w:val="00E63AC4"/>
    <w:rsid w:val="00E640EA"/>
    <w:rsid w:val="00E64414"/>
    <w:rsid w:val="00E64538"/>
    <w:rsid w:val="00E64F8D"/>
    <w:rsid w:val="00E65419"/>
    <w:rsid w:val="00E655BE"/>
    <w:rsid w:val="00E65FAF"/>
    <w:rsid w:val="00E65FD6"/>
    <w:rsid w:val="00E66282"/>
    <w:rsid w:val="00E66304"/>
    <w:rsid w:val="00E66BA7"/>
    <w:rsid w:val="00E66F8D"/>
    <w:rsid w:val="00E6712E"/>
    <w:rsid w:val="00E67429"/>
    <w:rsid w:val="00E6754F"/>
    <w:rsid w:val="00E67C65"/>
    <w:rsid w:val="00E704AF"/>
    <w:rsid w:val="00E704F6"/>
    <w:rsid w:val="00E706B1"/>
    <w:rsid w:val="00E709BB"/>
    <w:rsid w:val="00E70A7E"/>
    <w:rsid w:val="00E70B6B"/>
    <w:rsid w:val="00E70C3E"/>
    <w:rsid w:val="00E70DE2"/>
    <w:rsid w:val="00E7106B"/>
    <w:rsid w:val="00E712FF"/>
    <w:rsid w:val="00E7153A"/>
    <w:rsid w:val="00E71AEF"/>
    <w:rsid w:val="00E71E10"/>
    <w:rsid w:val="00E723BA"/>
    <w:rsid w:val="00E7243C"/>
    <w:rsid w:val="00E725E6"/>
    <w:rsid w:val="00E72A1A"/>
    <w:rsid w:val="00E72C53"/>
    <w:rsid w:val="00E730F9"/>
    <w:rsid w:val="00E73F45"/>
    <w:rsid w:val="00E7474E"/>
    <w:rsid w:val="00E74B95"/>
    <w:rsid w:val="00E757E0"/>
    <w:rsid w:val="00E757E2"/>
    <w:rsid w:val="00E7589D"/>
    <w:rsid w:val="00E75A9B"/>
    <w:rsid w:val="00E76327"/>
    <w:rsid w:val="00E76877"/>
    <w:rsid w:val="00E769AF"/>
    <w:rsid w:val="00E76B39"/>
    <w:rsid w:val="00E77290"/>
    <w:rsid w:val="00E77382"/>
    <w:rsid w:val="00E774CA"/>
    <w:rsid w:val="00E777C8"/>
    <w:rsid w:val="00E80689"/>
    <w:rsid w:val="00E80767"/>
    <w:rsid w:val="00E8092A"/>
    <w:rsid w:val="00E81209"/>
    <w:rsid w:val="00E814A5"/>
    <w:rsid w:val="00E818B1"/>
    <w:rsid w:val="00E81A28"/>
    <w:rsid w:val="00E81A8F"/>
    <w:rsid w:val="00E81D61"/>
    <w:rsid w:val="00E81FAD"/>
    <w:rsid w:val="00E82589"/>
    <w:rsid w:val="00E8259A"/>
    <w:rsid w:val="00E82996"/>
    <w:rsid w:val="00E8349B"/>
    <w:rsid w:val="00E834B1"/>
    <w:rsid w:val="00E83577"/>
    <w:rsid w:val="00E837B7"/>
    <w:rsid w:val="00E83A94"/>
    <w:rsid w:val="00E83E3D"/>
    <w:rsid w:val="00E841DC"/>
    <w:rsid w:val="00E84551"/>
    <w:rsid w:val="00E849EC"/>
    <w:rsid w:val="00E85150"/>
    <w:rsid w:val="00E8535D"/>
    <w:rsid w:val="00E856D7"/>
    <w:rsid w:val="00E85860"/>
    <w:rsid w:val="00E85A4A"/>
    <w:rsid w:val="00E85CC3"/>
    <w:rsid w:val="00E85E07"/>
    <w:rsid w:val="00E86570"/>
    <w:rsid w:val="00E8677B"/>
    <w:rsid w:val="00E86916"/>
    <w:rsid w:val="00E86E70"/>
    <w:rsid w:val="00E871C2"/>
    <w:rsid w:val="00E87592"/>
    <w:rsid w:val="00E878A4"/>
    <w:rsid w:val="00E87CB2"/>
    <w:rsid w:val="00E90190"/>
    <w:rsid w:val="00E90220"/>
    <w:rsid w:val="00E90579"/>
    <w:rsid w:val="00E90652"/>
    <w:rsid w:val="00E90DAA"/>
    <w:rsid w:val="00E911E8"/>
    <w:rsid w:val="00E9127B"/>
    <w:rsid w:val="00E912D5"/>
    <w:rsid w:val="00E915CE"/>
    <w:rsid w:val="00E91652"/>
    <w:rsid w:val="00E9190C"/>
    <w:rsid w:val="00E91EE7"/>
    <w:rsid w:val="00E92148"/>
    <w:rsid w:val="00E921CF"/>
    <w:rsid w:val="00E928AD"/>
    <w:rsid w:val="00E92D7B"/>
    <w:rsid w:val="00E93709"/>
    <w:rsid w:val="00E938BC"/>
    <w:rsid w:val="00E94698"/>
    <w:rsid w:val="00E94759"/>
    <w:rsid w:val="00E94AB8"/>
    <w:rsid w:val="00E94B4A"/>
    <w:rsid w:val="00E94C45"/>
    <w:rsid w:val="00E94C6C"/>
    <w:rsid w:val="00E94E6C"/>
    <w:rsid w:val="00E95750"/>
    <w:rsid w:val="00E95817"/>
    <w:rsid w:val="00E959DF"/>
    <w:rsid w:val="00E95A35"/>
    <w:rsid w:val="00E95BF4"/>
    <w:rsid w:val="00E95F30"/>
    <w:rsid w:val="00E95F59"/>
    <w:rsid w:val="00E960D3"/>
    <w:rsid w:val="00E96457"/>
    <w:rsid w:val="00E97347"/>
    <w:rsid w:val="00E97615"/>
    <w:rsid w:val="00E97E3D"/>
    <w:rsid w:val="00EA0038"/>
    <w:rsid w:val="00EA02DC"/>
    <w:rsid w:val="00EA0A72"/>
    <w:rsid w:val="00EA0E1F"/>
    <w:rsid w:val="00EA0F05"/>
    <w:rsid w:val="00EA115E"/>
    <w:rsid w:val="00EA1283"/>
    <w:rsid w:val="00EA13AC"/>
    <w:rsid w:val="00EA14CA"/>
    <w:rsid w:val="00EA2FE5"/>
    <w:rsid w:val="00EA3309"/>
    <w:rsid w:val="00EA369F"/>
    <w:rsid w:val="00EA3D20"/>
    <w:rsid w:val="00EA3E16"/>
    <w:rsid w:val="00EA4050"/>
    <w:rsid w:val="00EA42EA"/>
    <w:rsid w:val="00EA4328"/>
    <w:rsid w:val="00EA4675"/>
    <w:rsid w:val="00EA4795"/>
    <w:rsid w:val="00EA4AC7"/>
    <w:rsid w:val="00EA4B2F"/>
    <w:rsid w:val="00EA4FE8"/>
    <w:rsid w:val="00EA51A1"/>
    <w:rsid w:val="00EA5411"/>
    <w:rsid w:val="00EA54A3"/>
    <w:rsid w:val="00EA5574"/>
    <w:rsid w:val="00EA5FCB"/>
    <w:rsid w:val="00EA6273"/>
    <w:rsid w:val="00EA65E5"/>
    <w:rsid w:val="00EA6C8C"/>
    <w:rsid w:val="00EA6D2C"/>
    <w:rsid w:val="00EA71E7"/>
    <w:rsid w:val="00EA7323"/>
    <w:rsid w:val="00EA79CE"/>
    <w:rsid w:val="00EA7BE0"/>
    <w:rsid w:val="00EB0308"/>
    <w:rsid w:val="00EB0515"/>
    <w:rsid w:val="00EB055D"/>
    <w:rsid w:val="00EB0653"/>
    <w:rsid w:val="00EB0FE4"/>
    <w:rsid w:val="00EB1AD2"/>
    <w:rsid w:val="00EB1B72"/>
    <w:rsid w:val="00EB2A0E"/>
    <w:rsid w:val="00EB2B73"/>
    <w:rsid w:val="00EB2BFF"/>
    <w:rsid w:val="00EB2C49"/>
    <w:rsid w:val="00EB2C5F"/>
    <w:rsid w:val="00EB377F"/>
    <w:rsid w:val="00EB3B2C"/>
    <w:rsid w:val="00EB4111"/>
    <w:rsid w:val="00EB46A1"/>
    <w:rsid w:val="00EB4733"/>
    <w:rsid w:val="00EB5902"/>
    <w:rsid w:val="00EB5A05"/>
    <w:rsid w:val="00EB5B0A"/>
    <w:rsid w:val="00EB5C02"/>
    <w:rsid w:val="00EB5CB5"/>
    <w:rsid w:val="00EB5CF0"/>
    <w:rsid w:val="00EB5E02"/>
    <w:rsid w:val="00EB5F70"/>
    <w:rsid w:val="00EB620A"/>
    <w:rsid w:val="00EB62C3"/>
    <w:rsid w:val="00EB6461"/>
    <w:rsid w:val="00EB6B3E"/>
    <w:rsid w:val="00EB6D7C"/>
    <w:rsid w:val="00EB6EA0"/>
    <w:rsid w:val="00EB6F8B"/>
    <w:rsid w:val="00EB762D"/>
    <w:rsid w:val="00EB7787"/>
    <w:rsid w:val="00EB78BB"/>
    <w:rsid w:val="00EC0029"/>
    <w:rsid w:val="00EC0CC3"/>
    <w:rsid w:val="00EC0E32"/>
    <w:rsid w:val="00EC0FC4"/>
    <w:rsid w:val="00EC109E"/>
    <w:rsid w:val="00EC111B"/>
    <w:rsid w:val="00EC13AE"/>
    <w:rsid w:val="00EC1561"/>
    <w:rsid w:val="00EC1C7F"/>
    <w:rsid w:val="00EC26F3"/>
    <w:rsid w:val="00EC2CA8"/>
    <w:rsid w:val="00EC30E9"/>
    <w:rsid w:val="00EC31E4"/>
    <w:rsid w:val="00EC39B1"/>
    <w:rsid w:val="00EC3A43"/>
    <w:rsid w:val="00EC3B07"/>
    <w:rsid w:val="00EC3C21"/>
    <w:rsid w:val="00EC3C5E"/>
    <w:rsid w:val="00EC3E72"/>
    <w:rsid w:val="00EC4516"/>
    <w:rsid w:val="00EC481F"/>
    <w:rsid w:val="00EC5798"/>
    <w:rsid w:val="00EC61F7"/>
    <w:rsid w:val="00EC671A"/>
    <w:rsid w:val="00EC6CB7"/>
    <w:rsid w:val="00EC77AA"/>
    <w:rsid w:val="00ED0109"/>
    <w:rsid w:val="00ED01CE"/>
    <w:rsid w:val="00ED0E36"/>
    <w:rsid w:val="00ED11C6"/>
    <w:rsid w:val="00ED1244"/>
    <w:rsid w:val="00ED2F81"/>
    <w:rsid w:val="00ED37A8"/>
    <w:rsid w:val="00ED381A"/>
    <w:rsid w:val="00ED39F9"/>
    <w:rsid w:val="00ED41BA"/>
    <w:rsid w:val="00ED4356"/>
    <w:rsid w:val="00ED4568"/>
    <w:rsid w:val="00ED4839"/>
    <w:rsid w:val="00ED48D2"/>
    <w:rsid w:val="00ED4929"/>
    <w:rsid w:val="00ED5529"/>
    <w:rsid w:val="00ED55AB"/>
    <w:rsid w:val="00ED5B67"/>
    <w:rsid w:val="00ED5B99"/>
    <w:rsid w:val="00ED5BE9"/>
    <w:rsid w:val="00ED5DE1"/>
    <w:rsid w:val="00ED6732"/>
    <w:rsid w:val="00ED6CAF"/>
    <w:rsid w:val="00ED6D81"/>
    <w:rsid w:val="00ED6F1A"/>
    <w:rsid w:val="00ED6F94"/>
    <w:rsid w:val="00ED709F"/>
    <w:rsid w:val="00ED73AA"/>
    <w:rsid w:val="00ED763F"/>
    <w:rsid w:val="00ED76B8"/>
    <w:rsid w:val="00EE0458"/>
    <w:rsid w:val="00EE06A5"/>
    <w:rsid w:val="00EE0A43"/>
    <w:rsid w:val="00EE0A8C"/>
    <w:rsid w:val="00EE1A35"/>
    <w:rsid w:val="00EE1DEB"/>
    <w:rsid w:val="00EE1E82"/>
    <w:rsid w:val="00EE20AF"/>
    <w:rsid w:val="00EE2130"/>
    <w:rsid w:val="00EE2E1E"/>
    <w:rsid w:val="00EE2E57"/>
    <w:rsid w:val="00EE3408"/>
    <w:rsid w:val="00EE3664"/>
    <w:rsid w:val="00EE3879"/>
    <w:rsid w:val="00EE3C10"/>
    <w:rsid w:val="00EE3D39"/>
    <w:rsid w:val="00EE3EA3"/>
    <w:rsid w:val="00EE3F6F"/>
    <w:rsid w:val="00EE435F"/>
    <w:rsid w:val="00EE45E8"/>
    <w:rsid w:val="00EE46E9"/>
    <w:rsid w:val="00EE4794"/>
    <w:rsid w:val="00EE4D33"/>
    <w:rsid w:val="00EE4E89"/>
    <w:rsid w:val="00EE5134"/>
    <w:rsid w:val="00EE51F9"/>
    <w:rsid w:val="00EE5766"/>
    <w:rsid w:val="00EE5D56"/>
    <w:rsid w:val="00EE670D"/>
    <w:rsid w:val="00EE6B8A"/>
    <w:rsid w:val="00EE6F28"/>
    <w:rsid w:val="00EE71AD"/>
    <w:rsid w:val="00EE72A1"/>
    <w:rsid w:val="00EE7436"/>
    <w:rsid w:val="00EF0363"/>
    <w:rsid w:val="00EF03BB"/>
    <w:rsid w:val="00EF0584"/>
    <w:rsid w:val="00EF0ACD"/>
    <w:rsid w:val="00EF0B59"/>
    <w:rsid w:val="00EF0C51"/>
    <w:rsid w:val="00EF0EA1"/>
    <w:rsid w:val="00EF1656"/>
    <w:rsid w:val="00EF18AA"/>
    <w:rsid w:val="00EF19F1"/>
    <w:rsid w:val="00EF29F9"/>
    <w:rsid w:val="00EF33C0"/>
    <w:rsid w:val="00EF35CD"/>
    <w:rsid w:val="00EF4B35"/>
    <w:rsid w:val="00EF4C7B"/>
    <w:rsid w:val="00EF4F65"/>
    <w:rsid w:val="00EF507E"/>
    <w:rsid w:val="00EF51F9"/>
    <w:rsid w:val="00EF5910"/>
    <w:rsid w:val="00EF5A21"/>
    <w:rsid w:val="00EF5B8E"/>
    <w:rsid w:val="00EF6094"/>
    <w:rsid w:val="00EF727D"/>
    <w:rsid w:val="00EF7ECD"/>
    <w:rsid w:val="00F003E2"/>
    <w:rsid w:val="00F00853"/>
    <w:rsid w:val="00F00C04"/>
    <w:rsid w:val="00F00D78"/>
    <w:rsid w:val="00F00F96"/>
    <w:rsid w:val="00F0130D"/>
    <w:rsid w:val="00F01ACA"/>
    <w:rsid w:val="00F01CD3"/>
    <w:rsid w:val="00F01F1D"/>
    <w:rsid w:val="00F0262C"/>
    <w:rsid w:val="00F02C49"/>
    <w:rsid w:val="00F02D64"/>
    <w:rsid w:val="00F02DB4"/>
    <w:rsid w:val="00F02DD5"/>
    <w:rsid w:val="00F0326C"/>
    <w:rsid w:val="00F03C39"/>
    <w:rsid w:val="00F03FB4"/>
    <w:rsid w:val="00F04144"/>
    <w:rsid w:val="00F04631"/>
    <w:rsid w:val="00F046D8"/>
    <w:rsid w:val="00F04FFA"/>
    <w:rsid w:val="00F0520D"/>
    <w:rsid w:val="00F057DD"/>
    <w:rsid w:val="00F0581B"/>
    <w:rsid w:val="00F05A19"/>
    <w:rsid w:val="00F0618A"/>
    <w:rsid w:val="00F06453"/>
    <w:rsid w:val="00F0664F"/>
    <w:rsid w:val="00F066C6"/>
    <w:rsid w:val="00F06766"/>
    <w:rsid w:val="00F06EA0"/>
    <w:rsid w:val="00F07BDC"/>
    <w:rsid w:val="00F07D2B"/>
    <w:rsid w:val="00F07D84"/>
    <w:rsid w:val="00F10295"/>
    <w:rsid w:val="00F102EA"/>
    <w:rsid w:val="00F10461"/>
    <w:rsid w:val="00F10A3A"/>
    <w:rsid w:val="00F10A67"/>
    <w:rsid w:val="00F10C1C"/>
    <w:rsid w:val="00F10C66"/>
    <w:rsid w:val="00F119B4"/>
    <w:rsid w:val="00F12FC5"/>
    <w:rsid w:val="00F131BA"/>
    <w:rsid w:val="00F13D10"/>
    <w:rsid w:val="00F14637"/>
    <w:rsid w:val="00F147A8"/>
    <w:rsid w:val="00F149EE"/>
    <w:rsid w:val="00F151DC"/>
    <w:rsid w:val="00F157E3"/>
    <w:rsid w:val="00F15838"/>
    <w:rsid w:val="00F15E8E"/>
    <w:rsid w:val="00F16108"/>
    <w:rsid w:val="00F16A7A"/>
    <w:rsid w:val="00F17602"/>
    <w:rsid w:val="00F17796"/>
    <w:rsid w:val="00F17933"/>
    <w:rsid w:val="00F17C39"/>
    <w:rsid w:val="00F17F94"/>
    <w:rsid w:val="00F2036C"/>
    <w:rsid w:val="00F2043D"/>
    <w:rsid w:val="00F20612"/>
    <w:rsid w:val="00F208C2"/>
    <w:rsid w:val="00F20A69"/>
    <w:rsid w:val="00F2107E"/>
    <w:rsid w:val="00F21192"/>
    <w:rsid w:val="00F2133D"/>
    <w:rsid w:val="00F21556"/>
    <w:rsid w:val="00F21C4B"/>
    <w:rsid w:val="00F21D7A"/>
    <w:rsid w:val="00F2275A"/>
    <w:rsid w:val="00F228E1"/>
    <w:rsid w:val="00F22EDC"/>
    <w:rsid w:val="00F23009"/>
    <w:rsid w:val="00F23169"/>
    <w:rsid w:val="00F23544"/>
    <w:rsid w:val="00F2372A"/>
    <w:rsid w:val="00F2381C"/>
    <w:rsid w:val="00F23AFF"/>
    <w:rsid w:val="00F23DBF"/>
    <w:rsid w:val="00F24126"/>
    <w:rsid w:val="00F245B8"/>
    <w:rsid w:val="00F25129"/>
    <w:rsid w:val="00F2525B"/>
    <w:rsid w:val="00F2538A"/>
    <w:rsid w:val="00F25781"/>
    <w:rsid w:val="00F258C1"/>
    <w:rsid w:val="00F25B00"/>
    <w:rsid w:val="00F25B34"/>
    <w:rsid w:val="00F26510"/>
    <w:rsid w:val="00F26BA9"/>
    <w:rsid w:val="00F271C7"/>
    <w:rsid w:val="00F27444"/>
    <w:rsid w:val="00F27503"/>
    <w:rsid w:val="00F30110"/>
    <w:rsid w:val="00F30270"/>
    <w:rsid w:val="00F30744"/>
    <w:rsid w:val="00F31417"/>
    <w:rsid w:val="00F31964"/>
    <w:rsid w:val="00F31D4F"/>
    <w:rsid w:val="00F31EE7"/>
    <w:rsid w:val="00F32597"/>
    <w:rsid w:val="00F33123"/>
    <w:rsid w:val="00F33A4D"/>
    <w:rsid w:val="00F33CC6"/>
    <w:rsid w:val="00F33D9D"/>
    <w:rsid w:val="00F34075"/>
    <w:rsid w:val="00F3408D"/>
    <w:rsid w:val="00F34778"/>
    <w:rsid w:val="00F349F1"/>
    <w:rsid w:val="00F34B07"/>
    <w:rsid w:val="00F34B40"/>
    <w:rsid w:val="00F351C9"/>
    <w:rsid w:val="00F35618"/>
    <w:rsid w:val="00F35814"/>
    <w:rsid w:val="00F358DD"/>
    <w:rsid w:val="00F36752"/>
    <w:rsid w:val="00F369D8"/>
    <w:rsid w:val="00F36B97"/>
    <w:rsid w:val="00F36BB3"/>
    <w:rsid w:val="00F36D42"/>
    <w:rsid w:val="00F37A78"/>
    <w:rsid w:val="00F37BEC"/>
    <w:rsid w:val="00F4049D"/>
    <w:rsid w:val="00F407A8"/>
    <w:rsid w:val="00F41DB5"/>
    <w:rsid w:val="00F41F0D"/>
    <w:rsid w:val="00F4215C"/>
    <w:rsid w:val="00F430C9"/>
    <w:rsid w:val="00F4312A"/>
    <w:rsid w:val="00F439F5"/>
    <w:rsid w:val="00F441D4"/>
    <w:rsid w:val="00F44461"/>
    <w:rsid w:val="00F44711"/>
    <w:rsid w:val="00F44C74"/>
    <w:rsid w:val="00F4512F"/>
    <w:rsid w:val="00F451DE"/>
    <w:rsid w:val="00F4538C"/>
    <w:rsid w:val="00F45E7A"/>
    <w:rsid w:val="00F45E9E"/>
    <w:rsid w:val="00F46C2B"/>
    <w:rsid w:val="00F47785"/>
    <w:rsid w:val="00F479F6"/>
    <w:rsid w:val="00F500C0"/>
    <w:rsid w:val="00F50647"/>
    <w:rsid w:val="00F511CA"/>
    <w:rsid w:val="00F5185C"/>
    <w:rsid w:val="00F51CF7"/>
    <w:rsid w:val="00F52289"/>
    <w:rsid w:val="00F52B1F"/>
    <w:rsid w:val="00F537F4"/>
    <w:rsid w:val="00F53A86"/>
    <w:rsid w:val="00F54135"/>
    <w:rsid w:val="00F54138"/>
    <w:rsid w:val="00F55426"/>
    <w:rsid w:val="00F557FD"/>
    <w:rsid w:val="00F56CC8"/>
    <w:rsid w:val="00F56D0E"/>
    <w:rsid w:val="00F5744A"/>
    <w:rsid w:val="00F5797F"/>
    <w:rsid w:val="00F57B49"/>
    <w:rsid w:val="00F6040B"/>
    <w:rsid w:val="00F60477"/>
    <w:rsid w:val="00F606EB"/>
    <w:rsid w:val="00F60C9F"/>
    <w:rsid w:val="00F60F1C"/>
    <w:rsid w:val="00F61901"/>
    <w:rsid w:val="00F61C09"/>
    <w:rsid w:val="00F62266"/>
    <w:rsid w:val="00F62C12"/>
    <w:rsid w:val="00F62F5F"/>
    <w:rsid w:val="00F63042"/>
    <w:rsid w:val="00F63464"/>
    <w:rsid w:val="00F63981"/>
    <w:rsid w:val="00F63AB0"/>
    <w:rsid w:val="00F64112"/>
    <w:rsid w:val="00F6419A"/>
    <w:rsid w:val="00F64627"/>
    <w:rsid w:val="00F64DB7"/>
    <w:rsid w:val="00F64EB7"/>
    <w:rsid w:val="00F651AA"/>
    <w:rsid w:val="00F65CFC"/>
    <w:rsid w:val="00F66236"/>
    <w:rsid w:val="00F66469"/>
    <w:rsid w:val="00F665E7"/>
    <w:rsid w:val="00F6694B"/>
    <w:rsid w:val="00F669EA"/>
    <w:rsid w:val="00F67106"/>
    <w:rsid w:val="00F675DF"/>
    <w:rsid w:val="00F67856"/>
    <w:rsid w:val="00F67D8F"/>
    <w:rsid w:val="00F702FB"/>
    <w:rsid w:val="00F70A87"/>
    <w:rsid w:val="00F71046"/>
    <w:rsid w:val="00F7131A"/>
    <w:rsid w:val="00F71BEF"/>
    <w:rsid w:val="00F71CAA"/>
    <w:rsid w:val="00F72084"/>
    <w:rsid w:val="00F7245D"/>
    <w:rsid w:val="00F72601"/>
    <w:rsid w:val="00F72627"/>
    <w:rsid w:val="00F726BD"/>
    <w:rsid w:val="00F72D4B"/>
    <w:rsid w:val="00F72D79"/>
    <w:rsid w:val="00F72F4A"/>
    <w:rsid w:val="00F72FE2"/>
    <w:rsid w:val="00F7317C"/>
    <w:rsid w:val="00F735E0"/>
    <w:rsid w:val="00F736F0"/>
    <w:rsid w:val="00F7399C"/>
    <w:rsid w:val="00F73F5F"/>
    <w:rsid w:val="00F747C2"/>
    <w:rsid w:val="00F74E86"/>
    <w:rsid w:val="00F75068"/>
    <w:rsid w:val="00F75266"/>
    <w:rsid w:val="00F753E9"/>
    <w:rsid w:val="00F7545D"/>
    <w:rsid w:val="00F75965"/>
    <w:rsid w:val="00F75D29"/>
    <w:rsid w:val="00F76350"/>
    <w:rsid w:val="00F76B1C"/>
    <w:rsid w:val="00F77889"/>
    <w:rsid w:val="00F77A71"/>
    <w:rsid w:val="00F77B3F"/>
    <w:rsid w:val="00F77E8C"/>
    <w:rsid w:val="00F80110"/>
    <w:rsid w:val="00F8073E"/>
    <w:rsid w:val="00F80CBC"/>
    <w:rsid w:val="00F81212"/>
    <w:rsid w:val="00F8124F"/>
    <w:rsid w:val="00F819BA"/>
    <w:rsid w:val="00F821E9"/>
    <w:rsid w:val="00F82872"/>
    <w:rsid w:val="00F82D53"/>
    <w:rsid w:val="00F8313B"/>
    <w:rsid w:val="00F8324C"/>
    <w:rsid w:val="00F83D53"/>
    <w:rsid w:val="00F846C0"/>
    <w:rsid w:val="00F84BB5"/>
    <w:rsid w:val="00F84C2A"/>
    <w:rsid w:val="00F84FEE"/>
    <w:rsid w:val="00F8531E"/>
    <w:rsid w:val="00F854FD"/>
    <w:rsid w:val="00F856D0"/>
    <w:rsid w:val="00F85B5E"/>
    <w:rsid w:val="00F85BD3"/>
    <w:rsid w:val="00F85CEC"/>
    <w:rsid w:val="00F85D6E"/>
    <w:rsid w:val="00F85D80"/>
    <w:rsid w:val="00F85FF9"/>
    <w:rsid w:val="00F86457"/>
    <w:rsid w:val="00F8660E"/>
    <w:rsid w:val="00F86B3A"/>
    <w:rsid w:val="00F86F3F"/>
    <w:rsid w:val="00F8768A"/>
    <w:rsid w:val="00F91DFD"/>
    <w:rsid w:val="00F920FF"/>
    <w:rsid w:val="00F92841"/>
    <w:rsid w:val="00F933A1"/>
    <w:rsid w:val="00F9365D"/>
    <w:rsid w:val="00F93BBD"/>
    <w:rsid w:val="00F9492E"/>
    <w:rsid w:val="00F95118"/>
    <w:rsid w:val="00F9520C"/>
    <w:rsid w:val="00F958CC"/>
    <w:rsid w:val="00F95C8A"/>
    <w:rsid w:val="00F961A8"/>
    <w:rsid w:val="00F967D9"/>
    <w:rsid w:val="00F97443"/>
    <w:rsid w:val="00F978DF"/>
    <w:rsid w:val="00FA06B9"/>
    <w:rsid w:val="00FA08DB"/>
    <w:rsid w:val="00FA11A8"/>
    <w:rsid w:val="00FA124D"/>
    <w:rsid w:val="00FA185E"/>
    <w:rsid w:val="00FA1C72"/>
    <w:rsid w:val="00FA2555"/>
    <w:rsid w:val="00FA295B"/>
    <w:rsid w:val="00FA2D2E"/>
    <w:rsid w:val="00FA333B"/>
    <w:rsid w:val="00FA36A8"/>
    <w:rsid w:val="00FA3843"/>
    <w:rsid w:val="00FA3B3C"/>
    <w:rsid w:val="00FA3BAF"/>
    <w:rsid w:val="00FA43FE"/>
    <w:rsid w:val="00FA4741"/>
    <w:rsid w:val="00FA4B8F"/>
    <w:rsid w:val="00FA578F"/>
    <w:rsid w:val="00FA5A86"/>
    <w:rsid w:val="00FA5BD2"/>
    <w:rsid w:val="00FA5CAB"/>
    <w:rsid w:val="00FA5D22"/>
    <w:rsid w:val="00FA5D91"/>
    <w:rsid w:val="00FA5F5B"/>
    <w:rsid w:val="00FA5F87"/>
    <w:rsid w:val="00FA609C"/>
    <w:rsid w:val="00FA6314"/>
    <w:rsid w:val="00FA662E"/>
    <w:rsid w:val="00FA7336"/>
    <w:rsid w:val="00FB013A"/>
    <w:rsid w:val="00FB0A35"/>
    <w:rsid w:val="00FB0D33"/>
    <w:rsid w:val="00FB0DA5"/>
    <w:rsid w:val="00FB0E76"/>
    <w:rsid w:val="00FB1BA4"/>
    <w:rsid w:val="00FB1CBB"/>
    <w:rsid w:val="00FB1F76"/>
    <w:rsid w:val="00FB22C1"/>
    <w:rsid w:val="00FB2531"/>
    <w:rsid w:val="00FB26D5"/>
    <w:rsid w:val="00FB4101"/>
    <w:rsid w:val="00FB4296"/>
    <w:rsid w:val="00FB42FB"/>
    <w:rsid w:val="00FB4BFF"/>
    <w:rsid w:val="00FB4FB1"/>
    <w:rsid w:val="00FB58BB"/>
    <w:rsid w:val="00FB5999"/>
    <w:rsid w:val="00FB6132"/>
    <w:rsid w:val="00FB61AD"/>
    <w:rsid w:val="00FB64CB"/>
    <w:rsid w:val="00FB6B7E"/>
    <w:rsid w:val="00FB6D8E"/>
    <w:rsid w:val="00FB6F55"/>
    <w:rsid w:val="00FB749A"/>
    <w:rsid w:val="00FB7810"/>
    <w:rsid w:val="00FC017C"/>
    <w:rsid w:val="00FC0C33"/>
    <w:rsid w:val="00FC0E17"/>
    <w:rsid w:val="00FC1513"/>
    <w:rsid w:val="00FC1830"/>
    <w:rsid w:val="00FC1A46"/>
    <w:rsid w:val="00FC23CD"/>
    <w:rsid w:val="00FC27A3"/>
    <w:rsid w:val="00FC28DF"/>
    <w:rsid w:val="00FC2BFA"/>
    <w:rsid w:val="00FC2C11"/>
    <w:rsid w:val="00FC2E6A"/>
    <w:rsid w:val="00FC31DC"/>
    <w:rsid w:val="00FC336A"/>
    <w:rsid w:val="00FC495A"/>
    <w:rsid w:val="00FC4FAE"/>
    <w:rsid w:val="00FC53BA"/>
    <w:rsid w:val="00FC55DA"/>
    <w:rsid w:val="00FC57AC"/>
    <w:rsid w:val="00FC5835"/>
    <w:rsid w:val="00FC586B"/>
    <w:rsid w:val="00FC601A"/>
    <w:rsid w:val="00FC636E"/>
    <w:rsid w:val="00FC6943"/>
    <w:rsid w:val="00FC7122"/>
    <w:rsid w:val="00FC717F"/>
    <w:rsid w:val="00FC7B98"/>
    <w:rsid w:val="00FC7BFB"/>
    <w:rsid w:val="00FC7C20"/>
    <w:rsid w:val="00FD0039"/>
    <w:rsid w:val="00FD10ED"/>
    <w:rsid w:val="00FD14B3"/>
    <w:rsid w:val="00FD1C0D"/>
    <w:rsid w:val="00FD1FD3"/>
    <w:rsid w:val="00FD2085"/>
    <w:rsid w:val="00FD2D83"/>
    <w:rsid w:val="00FD2F28"/>
    <w:rsid w:val="00FD35CC"/>
    <w:rsid w:val="00FD3F3E"/>
    <w:rsid w:val="00FD3F4E"/>
    <w:rsid w:val="00FD4371"/>
    <w:rsid w:val="00FD44E1"/>
    <w:rsid w:val="00FD4F40"/>
    <w:rsid w:val="00FD5403"/>
    <w:rsid w:val="00FD5BB8"/>
    <w:rsid w:val="00FD62D6"/>
    <w:rsid w:val="00FD6327"/>
    <w:rsid w:val="00FD63CC"/>
    <w:rsid w:val="00FD67E8"/>
    <w:rsid w:val="00FD729F"/>
    <w:rsid w:val="00FD72E1"/>
    <w:rsid w:val="00FD74F2"/>
    <w:rsid w:val="00FD7BBA"/>
    <w:rsid w:val="00FD7E7B"/>
    <w:rsid w:val="00FE0898"/>
    <w:rsid w:val="00FE09F3"/>
    <w:rsid w:val="00FE0C1B"/>
    <w:rsid w:val="00FE1293"/>
    <w:rsid w:val="00FE13C8"/>
    <w:rsid w:val="00FE14B5"/>
    <w:rsid w:val="00FE15F1"/>
    <w:rsid w:val="00FE17C6"/>
    <w:rsid w:val="00FE1F73"/>
    <w:rsid w:val="00FE20DB"/>
    <w:rsid w:val="00FE26D3"/>
    <w:rsid w:val="00FE2F43"/>
    <w:rsid w:val="00FE3470"/>
    <w:rsid w:val="00FE3580"/>
    <w:rsid w:val="00FE378F"/>
    <w:rsid w:val="00FE3AA9"/>
    <w:rsid w:val="00FE459F"/>
    <w:rsid w:val="00FE45FD"/>
    <w:rsid w:val="00FE4D7E"/>
    <w:rsid w:val="00FE4F2A"/>
    <w:rsid w:val="00FE4F5E"/>
    <w:rsid w:val="00FE5A40"/>
    <w:rsid w:val="00FE5AA6"/>
    <w:rsid w:val="00FE5B94"/>
    <w:rsid w:val="00FE5C93"/>
    <w:rsid w:val="00FE6260"/>
    <w:rsid w:val="00FE6939"/>
    <w:rsid w:val="00FE7278"/>
    <w:rsid w:val="00FE786D"/>
    <w:rsid w:val="00FF046C"/>
    <w:rsid w:val="00FF05E3"/>
    <w:rsid w:val="00FF06FA"/>
    <w:rsid w:val="00FF0C35"/>
    <w:rsid w:val="00FF0D33"/>
    <w:rsid w:val="00FF0E94"/>
    <w:rsid w:val="00FF11F2"/>
    <w:rsid w:val="00FF1304"/>
    <w:rsid w:val="00FF162C"/>
    <w:rsid w:val="00FF19AC"/>
    <w:rsid w:val="00FF1C04"/>
    <w:rsid w:val="00FF1EA5"/>
    <w:rsid w:val="00FF212E"/>
    <w:rsid w:val="00FF2197"/>
    <w:rsid w:val="00FF2EC6"/>
    <w:rsid w:val="00FF30D1"/>
    <w:rsid w:val="00FF37E1"/>
    <w:rsid w:val="00FF3A40"/>
    <w:rsid w:val="00FF3AB2"/>
    <w:rsid w:val="00FF46A3"/>
    <w:rsid w:val="00FF4766"/>
    <w:rsid w:val="00FF5023"/>
    <w:rsid w:val="00FF542D"/>
    <w:rsid w:val="00FF673F"/>
    <w:rsid w:val="00FF6BA4"/>
    <w:rsid w:val="00FF6EFD"/>
    <w:rsid w:val="00FF71CB"/>
    <w:rsid w:val="00FF77CF"/>
    <w:rsid w:val="00FF77F9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FAE2171"/>
  <w15:docId w15:val="{9EA90051-D129-46FD-AE96-333A51F6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99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3286"/>
    <w:pPr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paragraph" w:styleId="Heading1">
    <w:name w:val="heading 1"/>
    <w:aliases w:val="Hyperlink1,1,level 1,Level 1 Head,H1,Huvudrubrik,heading 1,Topic Heading 1,Heading1,11,main title,h1,h11,Head 1 (Chapter heading),l1,Titre§,Section Head,II+,I,Header 1,KSC Heading 1,Level 1,Level 11,Section,JiT,H11,H12,R1,Section Heading,E1,L1"/>
    <w:basedOn w:val="Normal"/>
    <w:next w:val="Normal"/>
    <w:link w:val="Heading1Char"/>
    <w:qFormat/>
    <w:rsid w:val="00824D55"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6"/>
    </w:rPr>
  </w:style>
  <w:style w:type="paragraph" w:styleId="Heading2">
    <w:name w:val="heading 2"/>
    <w:aliases w:val="h2,2,Header 2,heading 2,21,Heading2,Kapitel,Heading21,Kapitel1,22,Heading22,Kapitel2,23,Heading23,Kapitel3,24,Heading24,Kapitel4,H2,Blue 2,l2,W6_Hdg2,Main Heading,(A.),Kapitel11,Level 2 Head,A,Topic Heading, Blue 2,ITT t2,PA Major Section,R2,h"/>
    <w:basedOn w:val="Normal"/>
    <w:next w:val="Normal"/>
    <w:link w:val="Heading2Char"/>
    <w:qFormat/>
    <w:rsid w:val="00824D55"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Heading3">
    <w:name w:val="heading 3"/>
    <w:aliases w:val="H3,h3,Heading 3 Char,Heading 3 Char1 Char,Heading 3 Char Char Char,3 Char Char Char,31 Char Char Char,Underkap. Char Char Char,Underkap.1 Char Char Char,32 Char Char Char,Underkap.2 Char Char Char,33 Char Char Char,Underkap.3 Char Char Char,3m"/>
    <w:basedOn w:val="Normal"/>
    <w:next w:val="Normal"/>
    <w:link w:val="Heading3Char1"/>
    <w:qFormat/>
    <w:rsid w:val="004544F1"/>
    <w:pPr>
      <w:keepNext/>
      <w:numPr>
        <w:ilvl w:val="2"/>
        <w:numId w:val="3"/>
      </w:numPr>
      <w:spacing w:before="60" w:after="60"/>
      <w:outlineLvl w:val="2"/>
    </w:pPr>
    <w:rPr>
      <w:b/>
      <w:sz w:val="24"/>
    </w:rPr>
  </w:style>
  <w:style w:type="paragraph" w:styleId="Heading4">
    <w:name w:val="heading 4"/>
    <w:aliases w:val="techdg3,Avsnitt,Avsnitt1,Avsnitt2,Avsnitt3,H4,Heading 4s,4,h4,Char Char Char Char Char,Heading 4 Char Char1,Char Char Char Char,heading 4,4H,l4 + Justified,Left:  0.25&quot;,Before:  12 pt,After:  3 pt + Justif...,l4,标题 4 Char1,标题 4 Char Char,h41"/>
    <w:basedOn w:val="Normal"/>
    <w:next w:val="Normal"/>
    <w:link w:val="Heading4Char"/>
    <w:qFormat/>
    <w:rsid w:val="00803116"/>
    <w:pPr>
      <w:keepNext/>
      <w:numPr>
        <w:ilvl w:val="3"/>
        <w:numId w:val="4"/>
      </w:numPr>
      <w:spacing w:before="40" w:after="40"/>
      <w:outlineLvl w:val="3"/>
    </w:pPr>
    <w:rPr>
      <w:b/>
      <w:iCs/>
      <w:sz w:val="24"/>
    </w:rPr>
  </w:style>
  <w:style w:type="paragraph" w:styleId="Heading5">
    <w:name w:val="heading 5"/>
    <w:aliases w:val="5,h5,Heading 5 Char,Heading 5SM Char,heading 5,dash,ds,dd,H5,口,口1,口2,Roman list,PIM 5,l5+toc5,Numbered Sub-list,一,正文五级标题,标题 5(ALT+5),Heading5,l5,hm,Table label,mh2,Module heading 2,Head 5,list 5,IS41 Heading 5,h51,heading 51,h52,heading 52,h53"/>
    <w:basedOn w:val="Normal"/>
    <w:next w:val="Normal"/>
    <w:link w:val="Heading5Char2"/>
    <w:qFormat/>
    <w:rsid w:val="006C0598"/>
    <w:pPr>
      <w:numPr>
        <w:ilvl w:val="4"/>
        <w:numId w:val="5"/>
      </w:numPr>
      <w:spacing w:before="60" w:after="60"/>
      <w:outlineLvl w:val="4"/>
    </w:pPr>
    <w:rPr>
      <w:b/>
      <w:lang w:val="da-DK"/>
    </w:rPr>
  </w:style>
  <w:style w:type="paragraph" w:styleId="Heading6">
    <w:name w:val="heading 6"/>
    <w:basedOn w:val="Normal"/>
    <w:next w:val="Normal"/>
    <w:link w:val="Heading6Char"/>
    <w:qFormat/>
    <w:rsid w:val="00824D55"/>
    <w:pPr>
      <w:numPr>
        <w:ilvl w:val="5"/>
        <w:numId w:val="6"/>
      </w:numPr>
      <w:spacing w:before="240" w:after="60"/>
      <w:outlineLvl w:val="5"/>
    </w:pPr>
    <w:rPr>
      <w:i/>
      <w:lang w:val="da-DK"/>
    </w:rPr>
  </w:style>
  <w:style w:type="paragraph" w:styleId="Heading7">
    <w:name w:val="heading 7"/>
    <w:basedOn w:val="Normal"/>
    <w:next w:val="Normal"/>
    <w:link w:val="Heading7Char"/>
    <w:qFormat/>
    <w:rsid w:val="00824D55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24D55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aliases w:val="Appendix"/>
    <w:basedOn w:val="Normal"/>
    <w:next w:val="Normal"/>
    <w:link w:val="Heading9Char"/>
    <w:qFormat/>
    <w:rsid w:val="00824D55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4D55"/>
    <w:pPr>
      <w:pBdr>
        <w:bottom w:val="single" w:sz="6" w:space="3" w:color="auto"/>
      </w:pBdr>
      <w:tabs>
        <w:tab w:val="center" w:pos="4678"/>
      </w:tabs>
    </w:pPr>
  </w:style>
  <w:style w:type="paragraph" w:styleId="Footer">
    <w:name w:val="footer"/>
    <w:basedOn w:val="Normal"/>
    <w:link w:val="FooterChar"/>
    <w:uiPriority w:val="99"/>
    <w:rsid w:val="00824D55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</w:rPr>
  </w:style>
  <w:style w:type="character" w:styleId="PageNumber">
    <w:name w:val="page number"/>
    <w:basedOn w:val="DefaultParagraphFont"/>
    <w:rsid w:val="00824D55"/>
  </w:style>
  <w:style w:type="paragraph" w:styleId="TOC1">
    <w:name w:val="toc 1"/>
    <w:basedOn w:val="Normal"/>
    <w:next w:val="Normal"/>
    <w:uiPriority w:val="39"/>
    <w:rsid w:val="00824D55"/>
    <w:pPr>
      <w:tabs>
        <w:tab w:val="right" w:leader="dot" w:pos="9355"/>
      </w:tabs>
    </w:pPr>
    <w:rPr>
      <w:sz w:val="24"/>
    </w:rPr>
  </w:style>
  <w:style w:type="paragraph" w:styleId="BodyText">
    <w:name w:val="Body Text"/>
    <w:aliases w:val="ändrad,body text,bt,body text1,bt1,body text2,bt2,body text11,bt11,body text3,bt3,paragraph 2,paragraph 21,EHPT,Body Text2,b,body text4,body text5,body text6,body text7,body text8,body text9,body text21,body text31,body text41,Bodytext, ändrad"/>
    <w:basedOn w:val="Normal"/>
    <w:link w:val="BodyTextChar"/>
    <w:rsid w:val="00824D55"/>
    <w:pPr>
      <w:spacing w:after="215"/>
    </w:pPr>
  </w:style>
  <w:style w:type="paragraph" w:styleId="BodyTextIndent">
    <w:name w:val="Body Text Indent"/>
    <w:basedOn w:val="Normal"/>
    <w:next w:val="BodyText"/>
    <w:link w:val="BodyTextIndentChar"/>
    <w:uiPriority w:val="99"/>
    <w:rsid w:val="00824D55"/>
    <w:pPr>
      <w:ind w:left="283"/>
    </w:pPr>
    <w:rPr>
      <w:i/>
      <w:color w:val="0000FF"/>
    </w:rPr>
  </w:style>
  <w:style w:type="paragraph" w:customStyle="1" w:styleId="TableText">
    <w:name w:val="Table Text"/>
    <w:aliases w:val="Table Body Text,table Body Text,table text + Left:  0.05&quot;,Righ....,Righ..."/>
    <w:basedOn w:val="BodyText"/>
    <w:link w:val="TableTextChar"/>
    <w:qFormat/>
    <w:rsid w:val="00824D55"/>
    <w:pPr>
      <w:spacing w:after="0"/>
      <w:ind w:left="28" w:right="28"/>
    </w:pPr>
  </w:style>
  <w:style w:type="paragraph" w:styleId="Title">
    <w:name w:val="Title"/>
    <w:basedOn w:val="Normal"/>
    <w:link w:val="TitleChar"/>
    <w:uiPriority w:val="99"/>
    <w:qFormat/>
    <w:rsid w:val="00824D55"/>
    <w:pPr>
      <w:spacing w:before="240" w:after="60"/>
      <w:jc w:val="right"/>
    </w:pPr>
    <w:rPr>
      <w:b/>
      <w:kern w:val="28"/>
      <w:sz w:val="28"/>
    </w:rPr>
  </w:style>
  <w:style w:type="paragraph" w:styleId="Subtitle">
    <w:name w:val="Subtitle"/>
    <w:basedOn w:val="Normal"/>
    <w:link w:val="SubtitleChar"/>
    <w:uiPriority w:val="99"/>
    <w:qFormat/>
    <w:rsid w:val="00824D55"/>
    <w:pPr>
      <w:spacing w:after="60"/>
      <w:jc w:val="right"/>
    </w:pPr>
    <w:rPr>
      <w:i/>
      <w:sz w:val="24"/>
    </w:rPr>
  </w:style>
  <w:style w:type="paragraph" w:styleId="TOC2">
    <w:name w:val="toc 2"/>
    <w:basedOn w:val="Normal"/>
    <w:next w:val="Normal"/>
    <w:uiPriority w:val="39"/>
    <w:rsid w:val="00824D55"/>
    <w:pPr>
      <w:tabs>
        <w:tab w:val="right" w:leader="dot" w:pos="9355"/>
      </w:tabs>
      <w:ind w:left="200"/>
    </w:pPr>
  </w:style>
  <w:style w:type="paragraph" w:styleId="TOC3">
    <w:name w:val="toc 3"/>
    <w:basedOn w:val="Normal"/>
    <w:next w:val="Normal"/>
    <w:uiPriority w:val="39"/>
    <w:rsid w:val="00824D55"/>
    <w:pPr>
      <w:tabs>
        <w:tab w:val="right" w:leader="dot" w:pos="9355"/>
      </w:tabs>
      <w:ind w:left="400"/>
    </w:pPr>
  </w:style>
  <w:style w:type="paragraph" w:styleId="TOC4">
    <w:name w:val="toc 4"/>
    <w:basedOn w:val="Normal"/>
    <w:next w:val="Normal"/>
    <w:uiPriority w:val="39"/>
    <w:rsid w:val="00824D55"/>
    <w:pPr>
      <w:tabs>
        <w:tab w:val="right" w:leader="dot" w:pos="9355"/>
      </w:tabs>
      <w:ind w:left="600"/>
    </w:pPr>
  </w:style>
  <w:style w:type="paragraph" w:styleId="TOC5">
    <w:name w:val="toc 5"/>
    <w:basedOn w:val="Normal"/>
    <w:next w:val="Normal"/>
    <w:uiPriority w:val="99"/>
    <w:semiHidden/>
    <w:rsid w:val="00824D55"/>
    <w:pPr>
      <w:tabs>
        <w:tab w:val="right" w:leader="dot" w:pos="9355"/>
      </w:tabs>
      <w:ind w:left="800"/>
    </w:pPr>
  </w:style>
  <w:style w:type="paragraph" w:styleId="TOC6">
    <w:name w:val="toc 6"/>
    <w:basedOn w:val="Normal"/>
    <w:next w:val="Normal"/>
    <w:uiPriority w:val="99"/>
    <w:semiHidden/>
    <w:rsid w:val="00824D55"/>
    <w:pPr>
      <w:tabs>
        <w:tab w:val="right" w:leader="dot" w:pos="9355"/>
      </w:tabs>
      <w:ind w:left="1000"/>
    </w:pPr>
  </w:style>
  <w:style w:type="paragraph" w:styleId="TOC7">
    <w:name w:val="toc 7"/>
    <w:basedOn w:val="Normal"/>
    <w:next w:val="Normal"/>
    <w:uiPriority w:val="99"/>
    <w:semiHidden/>
    <w:rsid w:val="00824D55"/>
    <w:pPr>
      <w:tabs>
        <w:tab w:val="right" w:leader="dot" w:pos="9355"/>
      </w:tabs>
      <w:ind w:left="1200"/>
    </w:pPr>
  </w:style>
  <w:style w:type="paragraph" w:styleId="TOC8">
    <w:name w:val="toc 8"/>
    <w:basedOn w:val="Normal"/>
    <w:next w:val="Normal"/>
    <w:uiPriority w:val="99"/>
    <w:semiHidden/>
    <w:rsid w:val="00824D55"/>
    <w:pPr>
      <w:tabs>
        <w:tab w:val="right" w:leader="dot" w:pos="9355"/>
      </w:tabs>
      <w:ind w:left="1400"/>
    </w:pPr>
  </w:style>
  <w:style w:type="paragraph" w:styleId="TOC9">
    <w:name w:val="toc 9"/>
    <w:basedOn w:val="Normal"/>
    <w:next w:val="Normal"/>
    <w:uiPriority w:val="99"/>
    <w:semiHidden/>
    <w:rsid w:val="00824D55"/>
    <w:pPr>
      <w:tabs>
        <w:tab w:val="right" w:leader="dot" w:pos="9355"/>
      </w:tabs>
      <w:ind w:left="1600"/>
    </w:pPr>
  </w:style>
  <w:style w:type="paragraph" w:customStyle="1" w:styleId="TableHeader">
    <w:name w:val="Table Header"/>
    <w:basedOn w:val="TableText"/>
    <w:uiPriority w:val="99"/>
    <w:rsid w:val="00824D55"/>
    <w:pPr>
      <w:jc w:val="center"/>
    </w:pPr>
    <w:rPr>
      <w:b/>
      <w:bCs/>
    </w:rPr>
  </w:style>
  <w:style w:type="paragraph" w:customStyle="1" w:styleId="SubFooter">
    <w:name w:val="SubFooter"/>
    <w:basedOn w:val="Footer"/>
    <w:uiPriority w:val="99"/>
    <w:rsid w:val="00824D55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Heading1"/>
    <w:rsid w:val="00824D55"/>
    <w:pPr>
      <w:outlineLvl w:val="9"/>
    </w:pPr>
  </w:style>
  <w:style w:type="paragraph" w:customStyle="1" w:styleId="HeadingB">
    <w:name w:val="Heading B"/>
    <w:basedOn w:val="Heading2"/>
    <w:rsid w:val="00824D55"/>
    <w:pPr>
      <w:outlineLvl w:val="9"/>
    </w:pPr>
  </w:style>
  <w:style w:type="paragraph" w:customStyle="1" w:styleId="HeadingC">
    <w:name w:val="Heading C"/>
    <w:basedOn w:val="Heading3"/>
    <w:uiPriority w:val="99"/>
    <w:rsid w:val="00824D55"/>
    <w:pPr>
      <w:outlineLvl w:val="9"/>
    </w:pPr>
  </w:style>
  <w:style w:type="paragraph" w:customStyle="1" w:styleId="Editorscomments">
    <w:name w:val="Editor's comments"/>
    <w:basedOn w:val="Normal"/>
    <w:uiPriority w:val="99"/>
    <w:rsid w:val="00824D55"/>
    <w:rPr>
      <w:b/>
      <w:bCs/>
      <w:color w:val="FF0000"/>
    </w:rPr>
  </w:style>
  <w:style w:type="paragraph" w:customStyle="1" w:styleId="Readerscomments">
    <w:name w:val="Reader's comments"/>
    <w:basedOn w:val="Normal"/>
    <w:uiPriority w:val="99"/>
    <w:rsid w:val="00824D55"/>
    <w:rPr>
      <w:i/>
      <w:iCs/>
      <w:color w:val="CC00CC"/>
    </w:rPr>
  </w:style>
  <w:style w:type="table" w:styleId="TableGrid">
    <w:name w:val="Table Grid"/>
    <w:basedOn w:val="TableNormal"/>
    <w:rsid w:val="00121DD1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link w:val="Paragraph2Char"/>
    <w:rsid w:val="002A15BB"/>
    <w:pPr>
      <w:widowControl w:val="0"/>
      <w:spacing w:before="80" w:after="0" w:line="240" w:lineRule="atLeast"/>
      <w:ind w:left="1260"/>
    </w:pPr>
    <w:rPr>
      <w:color w:val="000000"/>
      <w:lang w:val="en-AU"/>
    </w:rPr>
  </w:style>
  <w:style w:type="character" w:customStyle="1" w:styleId="Paragraph2Char">
    <w:name w:val="Paragraph2 Char"/>
    <w:basedOn w:val="DefaultParagraphFont"/>
    <w:link w:val="Paragraph2"/>
    <w:rsid w:val="002A15BB"/>
    <w:rPr>
      <w:rFonts w:ascii="Arial" w:hAnsi="Arial"/>
      <w:color w:val="000000"/>
      <w:sz w:val="22"/>
      <w:lang w:val="en-AU" w:eastAsia="en-US" w:bidi="ar-SA"/>
    </w:rPr>
  </w:style>
  <w:style w:type="character" w:styleId="Hyperlink">
    <w:name w:val="Hyperlink"/>
    <w:basedOn w:val="DefaultParagraphFont"/>
    <w:uiPriority w:val="99"/>
    <w:rsid w:val="00DE593F"/>
    <w:rPr>
      <w:color w:val="0000FF"/>
      <w:u w:val="single"/>
    </w:rPr>
  </w:style>
  <w:style w:type="paragraph" w:customStyle="1" w:styleId="Bulletlevel2Char">
    <w:name w:val="Bullet level 2 Char"/>
    <w:basedOn w:val="Normal"/>
    <w:rsid w:val="00E841DC"/>
    <w:pPr>
      <w:numPr>
        <w:numId w:val="10"/>
      </w:numPr>
      <w:spacing w:after="0"/>
    </w:pPr>
    <w:rPr>
      <w:rFonts w:ascii="Times New Roman" w:eastAsia="PMingLiU" w:hAnsi="Times New Roman"/>
      <w:sz w:val="24"/>
      <w:szCs w:val="24"/>
      <w:lang w:val="en-GB" w:eastAsia="zh-TW"/>
    </w:rPr>
  </w:style>
  <w:style w:type="paragraph" w:customStyle="1" w:styleId="Paragraph1">
    <w:name w:val="Paragraph1"/>
    <w:basedOn w:val="Normal"/>
    <w:uiPriority w:val="99"/>
    <w:rsid w:val="00E841DC"/>
    <w:pPr>
      <w:widowControl w:val="0"/>
      <w:spacing w:before="80" w:after="0"/>
      <w:ind w:left="540"/>
    </w:pPr>
  </w:style>
  <w:style w:type="paragraph" w:styleId="BalloonText">
    <w:name w:val="Balloon Text"/>
    <w:basedOn w:val="Normal"/>
    <w:link w:val="BalloonTextChar"/>
    <w:uiPriority w:val="99"/>
    <w:semiHidden/>
    <w:rsid w:val="00B36F2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F75965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basedOn w:val="Normal"/>
    <w:uiPriority w:val="99"/>
    <w:rsid w:val="006C02A5"/>
    <w:pPr>
      <w:widowControl w:val="0"/>
      <w:suppressAutoHyphens/>
      <w:spacing w:after="215"/>
    </w:pPr>
    <w:rPr>
      <w:rFonts w:ascii="Times New Roman" w:eastAsia="PMingLiU" w:hAnsi="Times New Roman"/>
      <w:lang w:eastAsia="ar-SA"/>
    </w:rPr>
  </w:style>
  <w:style w:type="paragraph" w:customStyle="1" w:styleId="Heading31">
    <w:name w:val="Heading 31"/>
    <w:basedOn w:val="Normal1"/>
    <w:uiPriority w:val="99"/>
    <w:rsid w:val="006C02A5"/>
    <w:pPr>
      <w:keepLines/>
      <w:spacing w:before="240" w:after="0" w:line="200" w:lineRule="atLeast"/>
      <w:ind w:left="2430" w:hanging="720"/>
      <w:jc w:val="both"/>
    </w:pPr>
    <w:rPr>
      <w:sz w:val="24"/>
      <w:szCs w:val="24"/>
      <w:lang w:val="en-GB"/>
    </w:rPr>
  </w:style>
  <w:style w:type="paragraph" w:customStyle="1" w:styleId="NormalArial">
    <w:name w:val="Normal + Arial"/>
    <w:aliases w:val="10 pt"/>
    <w:basedOn w:val="Normal"/>
    <w:link w:val="NormalArialChar"/>
    <w:rsid w:val="006C02A5"/>
    <w:pPr>
      <w:spacing w:after="0"/>
      <w:ind w:left="1080"/>
      <w:jc w:val="both"/>
    </w:pPr>
    <w:rPr>
      <w:rFonts w:cs="Arial"/>
    </w:rPr>
  </w:style>
  <w:style w:type="character" w:customStyle="1" w:styleId="NormalArialChar">
    <w:name w:val="Normal + Arial Char"/>
    <w:aliases w:val="10 pt Char"/>
    <w:basedOn w:val="DefaultParagraphFont"/>
    <w:link w:val="NormalArial"/>
    <w:rsid w:val="006C02A5"/>
    <w:rPr>
      <w:rFonts w:ascii="Arial" w:hAnsi="Arial" w:cs="Arial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AF7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F79CF"/>
    <w:pPr>
      <w:spacing w:after="0"/>
    </w:pPr>
    <w:rPr>
      <w:rFonts w:ascii="Times New Roman" w:eastAsia="PMingLiU" w:hAnsi="Times New Roman"/>
      <w:lang w:val="en-GB" w:eastAsia="zh-TW"/>
    </w:rPr>
  </w:style>
  <w:style w:type="paragraph" w:customStyle="1" w:styleId="1CharCharCharChar">
    <w:name w:val="字元 字元1 Char Char Char Char"/>
    <w:basedOn w:val="Normal"/>
    <w:uiPriority w:val="99"/>
    <w:rsid w:val="003A7982"/>
    <w:pPr>
      <w:spacing w:before="120" w:line="240" w:lineRule="exact"/>
      <w:jc w:val="both"/>
    </w:pPr>
    <w:rPr>
      <w:rFonts w:ascii="Verdana" w:hAnsi="Verdana"/>
      <w:lang w:val="en-HK"/>
    </w:rPr>
  </w:style>
  <w:style w:type="paragraph" w:styleId="Caption">
    <w:name w:val="caption"/>
    <w:basedOn w:val="Normal"/>
    <w:next w:val="Normal"/>
    <w:qFormat/>
    <w:rsid w:val="004B3043"/>
    <w:rPr>
      <w:b/>
      <w:bCs/>
    </w:rPr>
  </w:style>
  <w:style w:type="character" w:customStyle="1" w:styleId="TableTextChar">
    <w:name w:val="Table Text Char"/>
    <w:aliases w:val="标题 9 Char,ft Char,ctc Char,Caption text (column-wide) Char,table Char,table left Char,tl Char,正文九级标题 Char,PIM 9 Char,huh Char,三级标题 Char,不用9 Char,Legal Level 1.1.1.1. Char,table title Char,标题 45 Char,heading 9 Char,HF Char,FH Char"/>
    <w:basedOn w:val="DefaultParagraphFont"/>
    <w:link w:val="TableText"/>
    <w:rsid w:val="0067038D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67782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/>
      <w:b/>
      <w:bCs/>
      <w:lang w:val="en-US" w:eastAsia="en-US"/>
    </w:rPr>
  </w:style>
  <w:style w:type="character" w:customStyle="1" w:styleId="Heading3Char1">
    <w:name w:val="Heading 3 Char1"/>
    <w:aliases w:val="H3 Char,h3 Char,Heading 3 Char Char,Heading 3 Char1 Char Char,Heading 3 Char Char Char Char,3 Char Char Char Char,31 Char Char Char Char,Underkap. Char Char Char Char,Underkap.1 Char Char Char Char,32 Char Char Char Char,3m Char"/>
    <w:basedOn w:val="DefaultParagraphFont"/>
    <w:link w:val="Heading3"/>
    <w:rsid w:val="004544F1"/>
    <w:rPr>
      <w:rFonts w:asciiTheme="minorHAnsi" w:eastAsiaTheme="minorEastAsia" w:hAnsiTheme="minorHAnsi" w:cstheme="minorBidi"/>
      <w:b/>
      <w:sz w:val="24"/>
      <w:szCs w:val="22"/>
    </w:rPr>
  </w:style>
  <w:style w:type="character" w:customStyle="1" w:styleId="Heading2Char">
    <w:name w:val="Heading 2 Char"/>
    <w:aliases w:val="h2 Char,2 Char,Header 2 Char,heading 2 Char,21 Char,Heading2 Char,Kapitel Char,Heading21 Char,Kapitel1 Char,22 Char,Heading22 Char,Kapitel2 Char,23 Char,Heading23 Char,Kapitel3 Char,24 Char,Heading24 Char,Kapitel4 Char,H2 Char,Blue 2 Char"/>
    <w:basedOn w:val="DefaultParagraphFont"/>
    <w:link w:val="Heading2"/>
    <w:rsid w:val="00793D97"/>
    <w:rPr>
      <w:rFonts w:asciiTheme="minorHAnsi" w:eastAsiaTheme="minorEastAsia" w:hAnsiTheme="minorHAnsi" w:cstheme="minorBidi"/>
      <w:b/>
      <w:sz w:val="28"/>
      <w:szCs w:val="22"/>
    </w:rPr>
  </w:style>
  <w:style w:type="paragraph" w:styleId="ListParagraph">
    <w:name w:val="List Paragraph"/>
    <w:aliases w:val="Bullet List"/>
    <w:basedOn w:val="Normal"/>
    <w:link w:val="ListParagraphChar"/>
    <w:uiPriority w:val="34"/>
    <w:qFormat/>
    <w:rsid w:val="00CF077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B861CF"/>
    <w:pPr>
      <w:spacing w:after="0"/>
    </w:pPr>
  </w:style>
  <w:style w:type="paragraph" w:styleId="NoSpacing">
    <w:name w:val="No Spacing"/>
    <w:link w:val="NoSpacingChar"/>
    <w:uiPriority w:val="1"/>
    <w:qFormat/>
    <w:rsid w:val="00C13CA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13CAE"/>
    <w:rPr>
      <w:rFonts w:asciiTheme="minorHAnsi" w:eastAsiaTheme="minorEastAsia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4B1E8B"/>
    <w:pPr>
      <w:ind w:left="720"/>
      <w:contextualSpacing/>
    </w:pPr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1C6E3E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BC7FED"/>
    <w:rPr>
      <w:rFonts w:asciiTheme="minorHAnsi" w:hAnsi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1BB"/>
    <w:rPr>
      <w:color w:val="808080"/>
      <w:shd w:val="clear" w:color="auto" w:fill="E6E6E6"/>
    </w:rPr>
  </w:style>
  <w:style w:type="paragraph" w:customStyle="1" w:styleId="Default">
    <w:name w:val="Default"/>
    <w:uiPriority w:val="99"/>
    <w:rsid w:val="005760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viParagraph">
    <w:name w:val="@vi_Paragraph"/>
    <w:basedOn w:val="Normal"/>
    <w:link w:val="viParagraphChar"/>
    <w:rsid w:val="00D11A02"/>
    <w:pPr>
      <w:spacing w:before="40" w:after="80"/>
    </w:pPr>
    <w:rPr>
      <w:rFonts w:ascii="Arial" w:hAnsi="Arial"/>
      <w:lang w:val="en-GB" w:eastAsia="de-DE"/>
    </w:rPr>
  </w:style>
  <w:style w:type="character" w:customStyle="1" w:styleId="viParagraphChar">
    <w:name w:val="@vi_Paragraph Char"/>
    <w:link w:val="viParagraph"/>
    <w:rsid w:val="00D11A02"/>
    <w:rPr>
      <w:rFonts w:ascii="Arial" w:hAnsi="Arial"/>
      <w:lang w:val="en-GB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351D35"/>
    <w:rPr>
      <w:color w:val="808080"/>
      <w:shd w:val="clear" w:color="auto" w:fill="E6E6E6"/>
    </w:rPr>
  </w:style>
  <w:style w:type="character" w:customStyle="1" w:styleId="Heading4Char">
    <w:name w:val="Heading 4 Char"/>
    <w:aliases w:val="techdg3 Char,Avsnitt Char,Avsnitt1 Char,Avsnitt2 Char,Avsnitt3 Char,H4 Char,Heading 4s Char,4 Char,h4 Char,Char Char Char Char Char Char,Heading 4 Char Char1 Char,Char Char Char Char Char1,heading 4 Char,4H Char,l4 + Justified Char"/>
    <w:basedOn w:val="DefaultParagraphFont"/>
    <w:link w:val="Heading4"/>
    <w:rsid w:val="00803116"/>
    <w:rPr>
      <w:rFonts w:asciiTheme="minorHAnsi" w:eastAsiaTheme="minorEastAsia" w:hAnsiTheme="minorHAnsi" w:cstheme="minorBidi"/>
      <w:b/>
      <w:iCs/>
      <w:sz w:val="24"/>
      <w:szCs w:val="22"/>
    </w:rPr>
  </w:style>
  <w:style w:type="paragraph" w:styleId="NormalWeb">
    <w:name w:val="Normal (Web)"/>
    <w:basedOn w:val="Normal"/>
    <w:uiPriority w:val="99"/>
    <w:unhideWhenUsed/>
    <w:rsid w:val="002F360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79"/>
    <w:rPr>
      <w:rFonts w:eastAsia="PMingLiU"/>
      <w:lang w:val="en-GB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CE5EBD"/>
    <w:rPr>
      <w:rFonts w:asciiTheme="minorHAnsi" w:eastAsiaTheme="minorEastAsia" w:hAnsiTheme="minorHAnsi" w:cstheme="minorBidi"/>
      <w:sz w:val="16"/>
      <w:szCs w:val="22"/>
    </w:rPr>
  </w:style>
  <w:style w:type="character" w:customStyle="1" w:styleId="Heading1Char">
    <w:name w:val="Heading 1 Char"/>
    <w:aliases w:val="Hyperlink1 Char1,1 Char1,level 1 Char1,Level 1 Head Char1,H1 Char1,Huvudrubrik Char1,heading 1 Char1,Topic Heading 1 Char1,Heading1 Char1,11 Char1,main title Char1,h1 Char,h11 Char,Head 1 (Chapter heading) Char,l1 Char,Titre§ Char,I Char"/>
    <w:basedOn w:val="DefaultParagraphFont"/>
    <w:link w:val="Heading1"/>
    <w:rsid w:val="004B7079"/>
    <w:rPr>
      <w:rFonts w:asciiTheme="minorHAnsi" w:eastAsiaTheme="minorEastAsia" w:hAnsiTheme="minorHAnsi" w:cstheme="minorBidi"/>
      <w:b/>
      <w:kern w:val="28"/>
      <w:sz w:val="36"/>
      <w:szCs w:val="22"/>
    </w:rPr>
  </w:style>
  <w:style w:type="character" w:customStyle="1" w:styleId="H3Char1">
    <w:name w:val="H3 Char1"/>
    <w:aliases w:val="h3 Char1,Heading 3 Char1 Char Char1,Heading 3 Char Char Char Char1,3 Char Char Char Char1,31 Char Char Char Char1,Underkap. Char Char Char Char1,Underkap.1 Char Char Char Char1,32 Char Char Char Char1,33 Char Char Char Char"/>
    <w:basedOn w:val="DefaultParagraphFont"/>
    <w:uiPriority w:val="9"/>
    <w:semiHidden/>
    <w:rsid w:val="004B70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2">
    <w:name w:val="Heading 5 Char2"/>
    <w:aliases w:val="5 Char1,h5 Char1,Heading 5 Char Char,Heading 5SM Char Char1,heading 5 Char,dash Char,ds Char,dd Char,H5 Char,口 Char,口1 Char,口2 Char,Roman list Char,PIM 5 Char,l5+toc5 Char,Numbered Sub-list Char,一 Char,正文五级标题 Char,标题 5(ALT+5) Char"/>
    <w:basedOn w:val="DefaultParagraphFont"/>
    <w:link w:val="Heading5"/>
    <w:rsid w:val="006C0598"/>
    <w:rPr>
      <w:rFonts w:asciiTheme="minorHAnsi" w:eastAsiaTheme="minorEastAsia" w:hAnsiTheme="minorHAnsi" w:cstheme="minorBidi"/>
      <w:b/>
      <w:szCs w:val="22"/>
      <w:lang w:val="da-DK"/>
    </w:rPr>
  </w:style>
  <w:style w:type="character" w:customStyle="1" w:styleId="Heading6Char">
    <w:name w:val="Heading 6 Char"/>
    <w:basedOn w:val="DefaultParagraphFont"/>
    <w:link w:val="Heading6"/>
    <w:rsid w:val="004B7079"/>
    <w:rPr>
      <w:rFonts w:asciiTheme="minorHAnsi" w:eastAsiaTheme="minorEastAsia" w:hAnsiTheme="minorHAnsi" w:cstheme="minorBidi"/>
      <w:i/>
      <w:szCs w:val="22"/>
      <w:lang w:val="da-DK"/>
    </w:rPr>
  </w:style>
  <w:style w:type="character" w:customStyle="1" w:styleId="Heading7Char">
    <w:name w:val="Heading 7 Char"/>
    <w:basedOn w:val="DefaultParagraphFont"/>
    <w:link w:val="Heading7"/>
    <w:rsid w:val="004B7079"/>
    <w:rPr>
      <w:rFonts w:asciiTheme="minorHAnsi" w:eastAsiaTheme="minorEastAsia" w:hAnsiTheme="minorHAnsi" w:cstheme="minorBidi"/>
      <w:szCs w:val="22"/>
    </w:rPr>
  </w:style>
  <w:style w:type="character" w:customStyle="1" w:styleId="Heading8Char">
    <w:name w:val="Heading 8 Char"/>
    <w:basedOn w:val="DefaultParagraphFont"/>
    <w:link w:val="Heading8"/>
    <w:rsid w:val="004B7079"/>
    <w:rPr>
      <w:rFonts w:asciiTheme="minorHAnsi" w:eastAsiaTheme="minorEastAsia" w:hAnsiTheme="minorHAnsi" w:cstheme="minorBidi"/>
      <w:i/>
      <w:szCs w:val="22"/>
    </w:rPr>
  </w:style>
  <w:style w:type="character" w:customStyle="1" w:styleId="Heading9Char">
    <w:name w:val="Heading 9 Char"/>
    <w:aliases w:val="Appendix Char1"/>
    <w:basedOn w:val="DefaultParagraphFont"/>
    <w:link w:val="Heading9"/>
    <w:rsid w:val="004B7079"/>
    <w:rPr>
      <w:rFonts w:asciiTheme="minorHAnsi" w:eastAsiaTheme="minorEastAsia" w:hAnsiTheme="minorHAnsi" w:cstheme="minorBidi"/>
      <w:i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7079"/>
    <w:rPr>
      <w:color w:val="800080" w:themeColor="followedHyperlink"/>
      <w:u w:val="single"/>
    </w:rPr>
  </w:style>
  <w:style w:type="character" w:customStyle="1" w:styleId="Heading1Char1">
    <w:name w:val="Heading 1 Char1"/>
    <w:aliases w:val="Hyperlink1 Char,1 Char,level 1 Char,Level 1 Head Char,H1 Char,Huvudrubrik Char,heading 1 Char,Topic Heading 1 Char,Heading1 Char,11 Char,main title Char"/>
    <w:basedOn w:val="DefaultParagraphFont"/>
    <w:rsid w:val="004B70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1">
    <w:name w:val="Heading 2 Char1"/>
    <w:aliases w:val="h2 Char1,2 Char1,Header 2 Char1,heading 2 Char1,21 Char1,Heading2 Char1,Kapitel Char1,Heading21 Char1,Kapitel1 Char1,22 Char1,Heading22 Char1,Kapitel2 Char1,23 Char1,Heading23 Char1,Kapitel3 Char1,24 Char1,Heading24 Char1,Kapitel4 Char1"/>
    <w:basedOn w:val="DefaultParagraphFont"/>
    <w:semiHidden/>
    <w:rsid w:val="004B70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1">
    <w:name w:val="Heading 4 Char1"/>
    <w:aliases w:val="techdg3 Char1,Avsnitt Char1,Avsnitt1 Char1,Avsnitt2 Char1,Avsnitt3 Char1,H4 Char1,Heading 4s Char1,4 Char1,h4 Char1,Char Char Char Char Char Char1,Heading 4 Char Char1 Char1,Char Char Char Char Char2"/>
    <w:basedOn w:val="DefaultParagraphFont"/>
    <w:semiHidden/>
    <w:rsid w:val="004B707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1">
    <w:name w:val="Heading 5 Char1"/>
    <w:aliases w:val="5 Char,h5 Char,Heading 5SM Char Char"/>
    <w:basedOn w:val="DefaultParagraphFont"/>
    <w:semiHidden/>
    <w:rsid w:val="004B7079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msonormal0">
    <w:name w:val="msonormal"/>
    <w:basedOn w:val="Normal"/>
    <w:uiPriority w:val="99"/>
    <w:rsid w:val="004B7079"/>
    <w:pPr>
      <w:spacing w:before="100" w:beforeAutospacing="1" w:after="100" w:afterAutospacing="1" w:line="256" w:lineRule="auto"/>
    </w:pPr>
    <w:rPr>
      <w:rFonts w:ascii="Times New Roman" w:hAnsi="Times New Roman"/>
      <w:sz w:val="24"/>
      <w:szCs w:val="24"/>
    </w:rPr>
  </w:style>
  <w:style w:type="character" w:customStyle="1" w:styleId="Heading9Char1">
    <w:name w:val="Heading 9 Char1"/>
    <w:aliases w:val="Appendix Char"/>
    <w:basedOn w:val="DefaultParagraphFont"/>
    <w:semiHidden/>
    <w:rsid w:val="004B7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99"/>
    <w:rsid w:val="004B7079"/>
    <w:rPr>
      <w:rFonts w:asciiTheme="minorHAnsi" w:eastAsiaTheme="minorEastAsia" w:hAnsiTheme="minorHAnsi" w:cstheme="minorBidi"/>
      <w:b/>
      <w:kern w:val="28"/>
      <w:sz w:val="28"/>
      <w:szCs w:val="22"/>
    </w:rPr>
  </w:style>
  <w:style w:type="character" w:customStyle="1" w:styleId="BodyTextChar">
    <w:name w:val="Body Text Char"/>
    <w:aliases w:val="ändrad Char,body text Char,bt Char,body text1 Char,bt1 Char,body text2 Char,bt2 Char,body text11 Char,bt11 Char,body text3 Char,bt3 Char,paragraph 2 Char,paragraph 21 Char,EHPT Char,Body Text2 Char,b Char,body text4 Char,body text5 Char"/>
    <w:basedOn w:val="DefaultParagraphFont"/>
    <w:link w:val="BodyText"/>
    <w:rsid w:val="004B7079"/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B7079"/>
    <w:rPr>
      <w:rFonts w:asciiTheme="minorHAnsi" w:eastAsiaTheme="minorEastAsia" w:hAnsiTheme="minorHAnsi" w:cstheme="minorBidi"/>
      <w:i/>
      <w:color w:val="0000F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rsid w:val="004B7079"/>
    <w:rPr>
      <w:rFonts w:asciiTheme="minorHAnsi" w:eastAsiaTheme="minorEastAsia" w:hAnsiTheme="minorHAnsi" w:cstheme="minorBidi"/>
      <w:i/>
      <w:sz w:val="24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7079"/>
    <w:rPr>
      <w:rFonts w:ascii="Tahoma" w:eastAsiaTheme="minorEastAsia" w:hAnsi="Tahoma" w:cs="Tahoma"/>
      <w:sz w:val="22"/>
      <w:szCs w:val="22"/>
      <w:shd w:val="clear" w:color="auto" w:fill="00008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079"/>
    <w:rPr>
      <w:rFonts w:ascii="Arial" w:eastAsia="PMingLiU" w:hAnsi="Arial" w:cstheme="minorBidi"/>
      <w:b/>
      <w:bCs/>
      <w:sz w:val="22"/>
      <w:szCs w:val="22"/>
      <w:lang w:val="en-GB"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79"/>
    <w:rPr>
      <w:rFonts w:ascii="Tahoma" w:eastAsiaTheme="minorEastAsia" w:hAnsi="Tahoma" w:cs="Tahoma"/>
      <w:sz w:val="16"/>
      <w:szCs w:val="16"/>
    </w:rPr>
  </w:style>
  <w:style w:type="numbering" w:styleId="111111">
    <w:name w:val="Outline List 2"/>
    <w:basedOn w:val="NoList"/>
    <w:semiHidden/>
    <w:rsid w:val="00004BC6"/>
    <w:pPr>
      <w:numPr>
        <w:numId w:val="11"/>
      </w:numPr>
    </w:pPr>
  </w:style>
  <w:style w:type="paragraph" w:customStyle="1" w:styleId="BodyText11pt">
    <w:name w:val="Body Text : 11pt"/>
    <w:basedOn w:val="Normal"/>
    <w:next w:val="BodyText"/>
    <w:link w:val="BodyText11ptChar"/>
    <w:rsid w:val="00004BC6"/>
    <w:pPr>
      <w:spacing w:before="60" w:after="60" w:line="240" w:lineRule="auto"/>
    </w:pPr>
    <w:rPr>
      <w:rFonts w:ascii="Arial" w:eastAsia="Times New Roman" w:hAnsi="Arial" w:cs="Angsana New"/>
      <w:szCs w:val="20"/>
      <w:lang w:val="en-GB"/>
    </w:rPr>
  </w:style>
  <w:style w:type="character" w:customStyle="1" w:styleId="BodyText11ptChar">
    <w:name w:val="Body Text : 11pt Char"/>
    <w:link w:val="BodyText11pt"/>
    <w:rsid w:val="00004BC6"/>
    <w:rPr>
      <w:rFonts w:ascii="Arial" w:hAnsi="Arial" w:cs="Angsana New"/>
      <w:sz w:val="22"/>
      <w:lang w:val="en-GB"/>
    </w:rPr>
  </w:style>
  <w:style w:type="character" w:customStyle="1" w:styleId="ListParagraphChar">
    <w:name w:val="List Paragraph Char"/>
    <w:aliases w:val="Bullet List Char"/>
    <w:link w:val="ListParagraph"/>
    <w:uiPriority w:val="34"/>
    <w:locked/>
    <w:rsid w:val="00457A6F"/>
    <w:rPr>
      <w:rFonts w:asciiTheme="minorHAnsi" w:eastAsiaTheme="minorEastAsia" w:hAnsiTheme="minorHAnsi" w:cstheme="minorBidi"/>
      <w:sz w:val="22"/>
      <w:szCs w:val="22"/>
    </w:rPr>
  </w:style>
  <w:style w:type="paragraph" w:customStyle="1" w:styleId="gmail-p1">
    <w:name w:val="gmail-p1"/>
    <w:basedOn w:val="Normal"/>
    <w:rsid w:val="000B5F3B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paragraph" w:customStyle="1" w:styleId="gmail-p2">
    <w:name w:val="gmail-p2"/>
    <w:basedOn w:val="Normal"/>
    <w:rsid w:val="000B5F3B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character" w:customStyle="1" w:styleId="gmail-apple-converted-space">
    <w:name w:val="gmail-apple-converted-space"/>
    <w:basedOn w:val="DefaultParagraphFont"/>
    <w:rsid w:val="000B5F3B"/>
  </w:style>
  <w:style w:type="character" w:customStyle="1" w:styleId="gmail-apple-tab-span">
    <w:name w:val="gmail-apple-tab-span"/>
    <w:basedOn w:val="DefaultParagraphFont"/>
    <w:rsid w:val="000B5F3B"/>
  </w:style>
  <w:style w:type="paragraph" w:customStyle="1" w:styleId="gmail-m6463094727785812469gmail-m-2189541669096396188gmail-m5751643015149757378gmail-m-8342547227383169892msolistparagraph">
    <w:name w:val="gmail-m_6463094727785812469gmail-m_-2189541669096396188gmail-m_5751643015149757378gmail-m_-8342547227383169892msolistparagraph"/>
    <w:basedOn w:val="Normal"/>
    <w:rsid w:val="00DE621A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paragraph" w:customStyle="1" w:styleId="TableHeading">
    <w:name w:val="Table Heading"/>
    <w:basedOn w:val="Normal"/>
    <w:link w:val="TableHeadingChar"/>
    <w:rsid w:val="000D7EA1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Cs/>
      <w:snapToGrid w:val="0"/>
      <w:sz w:val="21"/>
      <w:szCs w:val="21"/>
      <w:lang w:eastAsia="zh-CN"/>
    </w:rPr>
  </w:style>
  <w:style w:type="character" w:customStyle="1" w:styleId="TableHeadingChar">
    <w:name w:val="Table Heading Char"/>
    <w:basedOn w:val="DefaultParagraphFont"/>
    <w:link w:val="TableHeading"/>
    <w:locked/>
    <w:rsid w:val="000D7EA1"/>
    <w:rPr>
      <w:rFonts w:ascii="Book Antiqua" w:eastAsia="SimHei" w:hAnsi="Book Antiqua" w:cs="Book Antiqua"/>
      <w:bCs/>
      <w:snapToGrid w:val="0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component_model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E146F7847AD49989463D16F245C86" ma:contentTypeVersion="13" ma:contentTypeDescription="Create a new document." ma:contentTypeScope="" ma:versionID="cb3dbbea1b0217f7deb30f1260dba35c">
  <xsd:schema xmlns:xsd="http://www.w3.org/2001/XMLSchema" xmlns:xs="http://www.w3.org/2001/XMLSchema" xmlns:p="http://schemas.microsoft.com/office/2006/metadata/properties" xmlns:ns3="50eb9412-db60-4ea8-9c9e-a02b6018865f" xmlns:ns4="c9e5df33-770f-4e90-a083-ab34d69c2bae" targetNamespace="http://schemas.microsoft.com/office/2006/metadata/properties" ma:root="true" ma:fieldsID="88087e181d467daf18eff27342f85402" ns3:_="" ns4:_="">
    <xsd:import namespace="50eb9412-db60-4ea8-9c9e-a02b6018865f"/>
    <xsd:import namespace="c9e5df33-770f-4e90-a083-ab34d69c2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b9412-db60-4ea8-9c9e-a02b60188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5df33-770f-4e90-a083-ab34d69c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B5F0E-7FEB-46D0-BCB1-531B00363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b9412-db60-4ea8-9c9e-a02b6018865f"/>
    <ds:schemaRef ds:uri="c9e5df33-770f-4e90-a083-ab34d69c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4C35A-74AC-4108-8920-17ED48A25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60DCA-3292-43AC-B8C5-5077804E27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0C8532-D700-4BE8-8807-7F91B3B29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component_model_template</Template>
  <TotalTime>4</TotalTime>
  <Pages>10</Pages>
  <Words>300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Pramana, I. Putu Arya</dc:creator>
  <cp:keywords/>
  <dc:description/>
  <cp:lastModifiedBy>Sulaeman, Risky Febiansyah</cp:lastModifiedBy>
  <cp:revision>3</cp:revision>
  <cp:lastPrinted>2018-02-21T03:14:00Z</cp:lastPrinted>
  <dcterms:created xsi:type="dcterms:W3CDTF">2021-10-22T08:38:00Z</dcterms:created>
  <dcterms:modified xsi:type="dcterms:W3CDTF">2021-10-22T08:39:00Z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0x010100926E146F7847AD49989463D16F245C86</vt:lpwstr>
  </property>
  <property fmtid="{D5CDD505-2E9C-101B-9397-08002B2CF9AE}" pid="3" name="MSIP_Label_ccb6fc37-a1d1-4252-981c-63836d1ca50c_Enabled">
    <vt:lpwstr>true</vt:lpwstr>
  </property>
  <property fmtid="{D5CDD505-2E9C-101B-9397-08002B2CF9AE}" pid="4" name="MSIP_Label_ccb6fc37-a1d1-4252-981c-63836d1ca50c_SetDate">
    <vt:lpwstr>2021-10-22T08:38:20Z</vt:lpwstr>
  </property>
  <property fmtid="{D5CDD505-2E9C-101B-9397-08002B2CF9AE}" pid="5" name="MSIP_Label_ccb6fc37-a1d1-4252-981c-63836d1ca50c_Method">
    <vt:lpwstr>Standard</vt:lpwstr>
  </property>
  <property fmtid="{D5CDD505-2E9C-101B-9397-08002B2CF9AE}" pid="6" name="MSIP_Label_ccb6fc37-a1d1-4252-981c-63836d1ca50c_Name">
    <vt:lpwstr>ccb6fc37-a1d1-4252-981c-63836d1ca50c</vt:lpwstr>
  </property>
  <property fmtid="{D5CDD505-2E9C-101B-9397-08002B2CF9AE}" pid="7" name="MSIP_Label_ccb6fc37-a1d1-4252-981c-63836d1ca50c_SiteId">
    <vt:lpwstr>e0793d39-0939-496d-b129-198edd916feb</vt:lpwstr>
  </property>
  <property fmtid="{D5CDD505-2E9C-101B-9397-08002B2CF9AE}" pid="8" name="MSIP_Label_ccb6fc37-a1d1-4252-981c-63836d1ca50c_ContentBits">
    <vt:lpwstr>1</vt:lpwstr>
  </property>
</Properties>
</file>